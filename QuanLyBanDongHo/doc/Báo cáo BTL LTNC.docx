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30535A" w14:paraId="14AF6B2E" w14:textId="77777777" w:rsidTr="00C25F7E">
        <w:trPr>
          <w:trHeight w:val="14134"/>
        </w:trPr>
        <w:tc>
          <w:tcPr>
            <w:tcW w:w="9288" w:type="dxa"/>
          </w:tcPr>
          <w:p w14:paraId="46D2E54A" w14:textId="15B6CE02" w:rsidR="0030535A" w:rsidRPr="00D41531" w:rsidRDefault="0030535A" w:rsidP="004A172F">
            <w:pPr>
              <w:spacing w:after="0" w:line="240" w:lineRule="auto"/>
              <w:jc w:val="center"/>
            </w:pPr>
            <w:bookmarkStart w:id="0" w:name="_Hlk107904617"/>
            <w:r w:rsidRPr="00E41E7A">
              <w:br w:type="page"/>
            </w:r>
            <w:r w:rsidRPr="00D41531">
              <w:t xml:space="preserve"> ĐẠI HỌC BÁCH KHOA HÀ NỘI</w:t>
            </w:r>
          </w:p>
          <w:p w14:paraId="23B30FD1" w14:textId="7B345308" w:rsidR="0030535A" w:rsidRPr="00E85917" w:rsidRDefault="00FD7010" w:rsidP="004A172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123547A" wp14:editId="0B177701">
                  <wp:simplePos x="0" y="0"/>
                  <wp:positionH relativeFrom="column">
                    <wp:posOffset>2213143</wp:posOffset>
                  </wp:positionH>
                  <wp:positionV relativeFrom="paragraph">
                    <wp:posOffset>551180</wp:posOffset>
                  </wp:positionV>
                  <wp:extent cx="1405890" cy="2108835"/>
                  <wp:effectExtent l="0" t="0" r="3810" b="5715"/>
                  <wp:wrapTopAndBottom/>
                  <wp:docPr id="6" name="Picture 4" descr="Ảnh có chứa văn bản, ký hiệu, thực phẩm  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 descr="Ảnh có chứa văn bản, ký hiệu, thực phẩm  Mô tả được tạo tự độ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2108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2B4F">
              <w:rPr>
                <w:b/>
                <w:sz w:val="32"/>
                <w:szCs w:val="32"/>
              </w:rPr>
              <w:t>TRƯỜNG ĐIỆN –</w:t>
            </w:r>
            <w:r w:rsidR="0030535A" w:rsidRPr="00E85917">
              <w:rPr>
                <w:b/>
                <w:sz w:val="32"/>
                <w:szCs w:val="32"/>
              </w:rPr>
              <w:t xml:space="preserve"> ĐIỆN TỬ</w:t>
            </w:r>
          </w:p>
          <w:p w14:paraId="277286CA" w14:textId="76A90438" w:rsidR="0030535A" w:rsidRPr="00392F14" w:rsidRDefault="0030535A" w:rsidP="004A172F"/>
          <w:p w14:paraId="2ABBA84A" w14:textId="77777777" w:rsidR="00786A9A" w:rsidRPr="00AE1825" w:rsidRDefault="00786A9A" w:rsidP="004A172F">
            <w:pPr>
              <w:jc w:val="center"/>
            </w:pPr>
          </w:p>
          <w:p w14:paraId="7C33E829" w14:textId="5D426DC8" w:rsidR="0030535A" w:rsidRDefault="00233F40" w:rsidP="0030535A">
            <w:pPr>
              <w:jc w:val="center"/>
              <w:rPr>
                <w:b/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 xml:space="preserve">BÁO CÁO BÀI TẬP </w:t>
            </w:r>
            <w:r w:rsidR="002A2795">
              <w:rPr>
                <w:b/>
                <w:sz w:val="40"/>
                <w:szCs w:val="40"/>
                <w:lang w:val="de-DE"/>
              </w:rPr>
              <w:t>NHÓM</w:t>
            </w:r>
          </w:p>
          <w:p w14:paraId="28CC29FC" w14:textId="41832D58" w:rsidR="00233F40" w:rsidRDefault="002A2795" w:rsidP="0030535A">
            <w:pPr>
              <w:jc w:val="center"/>
              <w:rPr>
                <w:b/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LẬP TRÌNH NÂNG CAO</w:t>
            </w:r>
          </w:p>
          <w:p w14:paraId="6E5E5F75" w14:textId="77777777" w:rsidR="00786A9A" w:rsidRDefault="00786A9A" w:rsidP="0030535A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  <w:p w14:paraId="3581015E" w14:textId="41C8B3B3" w:rsidR="00EE50A3" w:rsidRPr="00BE34D3" w:rsidRDefault="002A2795" w:rsidP="00EE50A3">
            <w:pPr>
              <w:jc w:val="center"/>
              <w:rPr>
                <w:b/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ĐỀ TÀI:</w:t>
            </w:r>
          </w:p>
          <w:p w14:paraId="79825683" w14:textId="77777777" w:rsidR="00791A85" w:rsidRDefault="00791A85" w:rsidP="00EE50A3">
            <w:pPr>
              <w:jc w:val="center"/>
              <w:rPr>
                <w:b/>
                <w:sz w:val="28"/>
                <w:szCs w:val="28"/>
                <w:lang w:val="de-DE"/>
              </w:rPr>
            </w:pPr>
          </w:p>
          <w:p w14:paraId="4B98D0C6" w14:textId="4B222B5D" w:rsidR="00FD7010" w:rsidRDefault="00FD7010" w:rsidP="00896F1F">
            <w:pPr>
              <w:spacing w:before="186"/>
              <w:ind w:left="720"/>
              <w:rPr>
                <w:b/>
                <w:sz w:val="24"/>
              </w:rPr>
            </w:pPr>
            <w:r>
              <w:rPr>
                <w:b/>
              </w:rPr>
              <w:t>Nhóm sinh viên thực hiện:</w:t>
            </w:r>
          </w:p>
          <w:tbl>
            <w:tblPr>
              <w:tblW w:w="0" w:type="auto"/>
              <w:tblInd w:w="988" w:type="dxa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04"/>
              <w:gridCol w:w="1984"/>
              <w:gridCol w:w="1418"/>
            </w:tblGrid>
            <w:tr w:rsidR="00FD7010" w14:paraId="4A75A7FD" w14:textId="77777777" w:rsidTr="00F71FE2">
              <w:trPr>
                <w:trHeight w:val="426"/>
              </w:trPr>
              <w:tc>
                <w:tcPr>
                  <w:tcW w:w="3604" w:type="dxa"/>
                </w:tcPr>
                <w:p w14:paraId="408E2461" w14:textId="77777777" w:rsidR="00FD7010" w:rsidRDefault="00FD7010" w:rsidP="00F768A1">
                  <w:pPr>
                    <w:pStyle w:val="TableParagraph"/>
                    <w:framePr w:hSpace="180" w:wrap="around" w:vAnchor="text" w:hAnchor="text" w:y="1"/>
                    <w:spacing w:before="0" w:line="287" w:lineRule="exact"/>
                    <w:ind w:left="50"/>
                    <w:suppressOverlap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Tên sinh viên</w:t>
                  </w:r>
                </w:p>
              </w:tc>
              <w:tc>
                <w:tcPr>
                  <w:tcW w:w="1984" w:type="dxa"/>
                </w:tcPr>
                <w:p w14:paraId="28167F06" w14:textId="26C8656D" w:rsidR="00FD7010" w:rsidRDefault="004A2C03" w:rsidP="00F768A1">
                  <w:pPr>
                    <w:pStyle w:val="TableParagraph"/>
                    <w:framePr w:hSpace="180" w:wrap="around" w:vAnchor="text" w:hAnchor="text" w:y="1"/>
                    <w:spacing w:before="0" w:line="287" w:lineRule="exact"/>
                    <w:suppressOverlap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  <w:lang w:val="en-US"/>
                    </w:rPr>
                    <w:t xml:space="preserve">  </w:t>
                  </w:r>
                  <w:r w:rsidR="00FD7010">
                    <w:rPr>
                      <w:b/>
                      <w:sz w:val="26"/>
                    </w:rPr>
                    <w:t>MSSV</w:t>
                  </w:r>
                </w:p>
              </w:tc>
              <w:tc>
                <w:tcPr>
                  <w:tcW w:w="1418" w:type="dxa"/>
                </w:tcPr>
                <w:p w14:paraId="0213BE3C" w14:textId="77777777" w:rsidR="00FD7010" w:rsidRDefault="00FD7010" w:rsidP="00F768A1">
                  <w:pPr>
                    <w:pStyle w:val="TableParagraph"/>
                    <w:framePr w:hSpace="180" w:wrap="around" w:vAnchor="text" w:hAnchor="text" w:y="1"/>
                    <w:spacing w:before="0" w:line="287" w:lineRule="exact"/>
                    <w:ind w:left="0" w:right="61"/>
                    <w:suppressOverlap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Mã lớp</w:t>
                  </w:r>
                </w:p>
              </w:tc>
            </w:tr>
            <w:tr w:rsidR="00FD7010" w14:paraId="59317614" w14:textId="77777777" w:rsidTr="00F71FE2">
              <w:trPr>
                <w:trHeight w:val="514"/>
              </w:trPr>
              <w:tc>
                <w:tcPr>
                  <w:tcW w:w="3604" w:type="dxa"/>
                </w:tcPr>
                <w:p w14:paraId="1EBA647D" w14:textId="6DB8F27B" w:rsidR="00FD7010" w:rsidRPr="005E7DB7" w:rsidRDefault="0067308D" w:rsidP="00F768A1">
                  <w:pPr>
                    <w:pStyle w:val="TableParagraph"/>
                    <w:framePr w:hSpace="180" w:wrap="around" w:vAnchor="text" w:hAnchor="text" w:y="1"/>
                    <w:spacing w:before="128"/>
                    <w:ind w:left="0"/>
                    <w:suppressOverlap/>
                    <w:rPr>
                      <w:sz w:val="26"/>
                      <w:lang w:val="en-US"/>
                    </w:rPr>
                  </w:pPr>
                  <w:r>
                    <w:rPr>
                      <w:sz w:val="26"/>
                      <w:lang w:val="en-US"/>
                    </w:rPr>
                    <w:t>Đỗ Văn Anh</w:t>
                  </w:r>
                </w:p>
              </w:tc>
              <w:tc>
                <w:tcPr>
                  <w:tcW w:w="1984" w:type="dxa"/>
                </w:tcPr>
                <w:p w14:paraId="6FADD624" w14:textId="119BBADE" w:rsidR="00FD7010" w:rsidRPr="005E7DB7" w:rsidRDefault="00FD7010" w:rsidP="00F768A1">
                  <w:pPr>
                    <w:pStyle w:val="TableParagraph"/>
                    <w:framePr w:hSpace="180" w:wrap="around" w:vAnchor="text" w:hAnchor="text" w:y="1"/>
                    <w:spacing w:before="128"/>
                    <w:suppressOverlap/>
                    <w:rPr>
                      <w:sz w:val="26"/>
                      <w:lang w:val="en-US"/>
                    </w:rPr>
                  </w:pPr>
                  <w:r>
                    <w:rPr>
                      <w:sz w:val="26"/>
                    </w:rPr>
                    <w:t>2018</w:t>
                  </w:r>
                  <w:r>
                    <w:rPr>
                      <w:sz w:val="26"/>
                      <w:lang w:val="en-US"/>
                    </w:rPr>
                    <w:t>2</w:t>
                  </w:r>
                  <w:r w:rsidR="0067308D">
                    <w:rPr>
                      <w:sz w:val="26"/>
                      <w:lang w:val="en-US"/>
                    </w:rPr>
                    <w:t>331</w:t>
                  </w:r>
                </w:p>
              </w:tc>
              <w:tc>
                <w:tcPr>
                  <w:tcW w:w="1418" w:type="dxa"/>
                </w:tcPr>
                <w:p w14:paraId="7AFD0EE6" w14:textId="2F2E38D8" w:rsidR="00FD7010" w:rsidRPr="00A73162" w:rsidRDefault="00FD7010" w:rsidP="00F768A1">
                  <w:pPr>
                    <w:pStyle w:val="TableParagraph"/>
                    <w:framePr w:hSpace="180" w:wrap="around" w:vAnchor="text" w:hAnchor="text" w:y="1"/>
                    <w:spacing w:before="128"/>
                    <w:ind w:left="0" w:right="83"/>
                    <w:suppressOverlap/>
                    <w:rPr>
                      <w:sz w:val="26"/>
                      <w:lang w:val="en-US"/>
                    </w:rPr>
                  </w:pPr>
                  <w:r w:rsidRPr="00A73162">
                    <w:rPr>
                      <w:w w:val="95"/>
                      <w:sz w:val="26"/>
                    </w:rPr>
                    <w:t>1</w:t>
                  </w:r>
                  <w:r w:rsidRPr="00A73162">
                    <w:rPr>
                      <w:w w:val="95"/>
                      <w:sz w:val="26"/>
                      <w:lang w:val="en-US"/>
                    </w:rPr>
                    <w:t>333</w:t>
                  </w:r>
                  <w:r w:rsidR="002A2795">
                    <w:rPr>
                      <w:w w:val="95"/>
                      <w:sz w:val="26"/>
                      <w:lang w:val="en-US"/>
                    </w:rPr>
                    <w:t>75</w:t>
                  </w:r>
                </w:p>
              </w:tc>
            </w:tr>
            <w:tr w:rsidR="00FD7010" w14:paraId="7FD48FAD" w14:textId="77777777" w:rsidTr="00F71FE2">
              <w:trPr>
                <w:trHeight w:val="463"/>
              </w:trPr>
              <w:tc>
                <w:tcPr>
                  <w:tcW w:w="3604" w:type="dxa"/>
                </w:tcPr>
                <w:p w14:paraId="598BC617" w14:textId="0D935785" w:rsidR="00FD7010" w:rsidRPr="005E7DB7" w:rsidRDefault="0067308D" w:rsidP="00F768A1">
                  <w:pPr>
                    <w:pStyle w:val="TableParagraph"/>
                    <w:framePr w:hSpace="180" w:wrap="around" w:vAnchor="text" w:hAnchor="text" w:y="1"/>
                    <w:spacing w:before="76"/>
                    <w:ind w:left="0"/>
                    <w:suppressOverlap/>
                    <w:rPr>
                      <w:sz w:val="26"/>
                      <w:lang w:val="en-US"/>
                    </w:rPr>
                  </w:pPr>
                  <w:r>
                    <w:rPr>
                      <w:sz w:val="26"/>
                      <w:lang w:val="en-US"/>
                    </w:rPr>
                    <w:t>Nguyễn Huy Nam</w:t>
                  </w:r>
                </w:p>
              </w:tc>
              <w:tc>
                <w:tcPr>
                  <w:tcW w:w="1984" w:type="dxa"/>
                </w:tcPr>
                <w:p w14:paraId="623B3E9D" w14:textId="1999962B" w:rsidR="00FD7010" w:rsidRDefault="0067308D" w:rsidP="00F768A1">
                  <w:pPr>
                    <w:pStyle w:val="TableParagraph"/>
                    <w:framePr w:hSpace="180" w:wrap="around" w:vAnchor="text" w:hAnchor="text" w:y="1"/>
                    <w:spacing w:before="76"/>
                    <w:suppressOverlap/>
                    <w:rPr>
                      <w:sz w:val="26"/>
                    </w:rPr>
                  </w:pPr>
                  <w:r>
                    <w:rPr>
                      <w:sz w:val="26"/>
                    </w:rPr>
                    <w:t>2018</w:t>
                  </w:r>
                  <w:r>
                    <w:rPr>
                      <w:sz w:val="26"/>
                      <w:lang w:val="en-US"/>
                    </w:rPr>
                    <w:t>2695</w:t>
                  </w:r>
                </w:p>
              </w:tc>
              <w:tc>
                <w:tcPr>
                  <w:tcW w:w="1418" w:type="dxa"/>
                </w:tcPr>
                <w:p w14:paraId="15DDFA35" w14:textId="62078C23" w:rsidR="00FD7010" w:rsidRPr="00A73162" w:rsidRDefault="002A2795" w:rsidP="00F768A1">
                  <w:pPr>
                    <w:pStyle w:val="TableParagraph"/>
                    <w:framePr w:hSpace="180" w:wrap="around" w:vAnchor="text" w:hAnchor="text" w:y="1"/>
                    <w:spacing w:before="76"/>
                    <w:ind w:left="0" w:right="78"/>
                    <w:suppressOverlap/>
                    <w:rPr>
                      <w:sz w:val="26"/>
                    </w:rPr>
                  </w:pPr>
                  <w:r w:rsidRPr="00A73162">
                    <w:rPr>
                      <w:w w:val="95"/>
                      <w:sz w:val="26"/>
                    </w:rPr>
                    <w:t>1</w:t>
                  </w:r>
                  <w:r w:rsidRPr="00A73162">
                    <w:rPr>
                      <w:w w:val="95"/>
                      <w:sz w:val="26"/>
                      <w:lang w:val="en-US"/>
                    </w:rPr>
                    <w:t>333</w:t>
                  </w:r>
                  <w:r>
                    <w:rPr>
                      <w:w w:val="95"/>
                      <w:sz w:val="26"/>
                      <w:lang w:val="en-US"/>
                    </w:rPr>
                    <w:t>75</w:t>
                  </w:r>
                </w:p>
              </w:tc>
            </w:tr>
            <w:tr w:rsidR="00FD7010" w14:paraId="42ED0A22" w14:textId="77777777" w:rsidTr="00F71FE2">
              <w:trPr>
                <w:trHeight w:val="463"/>
              </w:trPr>
              <w:tc>
                <w:tcPr>
                  <w:tcW w:w="3604" w:type="dxa"/>
                </w:tcPr>
                <w:p w14:paraId="1898EA8B" w14:textId="5CD408FF" w:rsidR="00FD7010" w:rsidRPr="00DF3586" w:rsidRDefault="002A2795" w:rsidP="00F768A1">
                  <w:pPr>
                    <w:pStyle w:val="TableParagraph"/>
                    <w:framePr w:hSpace="180" w:wrap="around" w:vAnchor="text" w:hAnchor="text" w:y="1"/>
                    <w:spacing w:before="76"/>
                    <w:ind w:left="0"/>
                    <w:suppressOverlap/>
                    <w:rPr>
                      <w:sz w:val="26"/>
                      <w:lang w:val="en-US"/>
                    </w:rPr>
                  </w:pPr>
                  <w:r>
                    <w:rPr>
                      <w:sz w:val="26"/>
                      <w:lang w:val="en-US"/>
                    </w:rPr>
                    <w:t>Hà Việt Hoàng</w:t>
                  </w:r>
                </w:p>
              </w:tc>
              <w:tc>
                <w:tcPr>
                  <w:tcW w:w="1984" w:type="dxa"/>
                </w:tcPr>
                <w:p w14:paraId="3D6A925D" w14:textId="6B3C8233" w:rsidR="00FD7010" w:rsidRPr="005E7DB7" w:rsidRDefault="00FD7010" w:rsidP="00F768A1">
                  <w:pPr>
                    <w:pStyle w:val="TableParagraph"/>
                    <w:framePr w:hSpace="180" w:wrap="around" w:vAnchor="text" w:hAnchor="text" w:y="1"/>
                    <w:spacing w:before="76"/>
                    <w:suppressOverlap/>
                    <w:rPr>
                      <w:sz w:val="26"/>
                      <w:lang w:val="en-US"/>
                    </w:rPr>
                  </w:pPr>
                  <w:r>
                    <w:rPr>
                      <w:sz w:val="26"/>
                    </w:rPr>
                    <w:t>201</w:t>
                  </w:r>
                  <w:r>
                    <w:rPr>
                      <w:sz w:val="26"/>
                      <w:lang w:val="en-US"/>
                    </w:rPr>
                    <w:t>82</w:t>
                  </w:r>
                  <w:r w:rsidR="00DF3586">
                    <w:rPr>
                      <w:sz w:val="26"/>
                      <w:lang w:val="en-US"/>
                    </w:rPr>
                    <w:t>5</w:t>
                  </w:r>
                  <w:r w:rsidR="002A2795">
                    <w:rPr>
                      <w:sz w:val="26"/>
                      <w:lang w:val="en-US"/>
                    </w:rPr>
                    <w:t>34</w:t>
                  </w:r>
                </w:p>
              </w:tc>
              <w:tc>
                <w:tcPr>
                  <w:tcW w:w="1418" w:type="dxa"/>
                </w:tcPr>
                <w:p w14:paraId="3C7DD8A5" w14:textId="20CCA365" w:rsidR="00FD7010" w:rsidRPr="00A73162" w:rsidRDefault="002A2795" w:rsidP="00F768A1">
                  <w:pPr>
                    <w:pStyle w:val="TableParagraph"/>
                    <w:framePr w:hSpace="180" w:wrap="around" w:vAnchor="text" w:hAnchor="text" w:y="1"/>
                    <w:spacing w:before="76"/>
                    <w:ind w:left="0" w:right="47"/>
                    <w:suppressOverlap/>
                    <w:rPr>
                      <w:sz w:val="26"/>
                    </w:rPr>
                  </w:pPr>
                  <w:r w:rsidRPr="00A73162">
                    <w:rPr>
                      <w:w w:val="95"/>
                      <w:sz w:val="26"/>
                    </w:rPr>
                    <w:t>1</w:t>
                  </w:r>
                  <w:r w:rsidRPr="00A73162">
                    <w:rPr>
                      <w:w w:val="95"/>
                      <w:sz w:val="26"/>
                      <w:lang w:val="en-US"/>
                    </w:rPr>
                    <w:t>333</w:t>
                  </w:r>
                  <w:r>
                    <w:rPr>
                      <w:w w:val="95"/>
                      <w:sz w:val="26"/>
                      <w:lang w:val="en-US"/>
                    </w:rPr>
                    <w:t>75</w:t>
                  </w:r>
                </w:p>
              </w:tc>
            </w:tr>
            <w:tr w:rsidR="00DF3586" w14:paraId="1803DB72" w14:textId="77777777" w:rsidTr="00F71FE2">
              <w:trPr>
                <w:trHeight w:val="463"/>
              </w:trPr>
              <w:tc>
                <w:tcPr>
                  <w:tcW w:w="3604" w:type="dxa"/>
                </w:tcPr>
                <w:p w14:paraId="2F72A36F" w14:textId="3309B35D" w:rsidR="00DF3586" w:rsidRDefault="002A2795" w:rsidP="00F768A1">
                  <w:pPr>
                    <w:pStyle w:val="TableParagraph"/>
                    <w:framePr w:hSpace="180" w:wrap="around" w:vAnchor="text" w:hAnchor="text" w:y="1"/>
                    <w:spacing w:before="76"/>
                    <w:ind w:left="0"/>
                    <w:suppressOverlap/>
                    <w:rPr>
                      <w:sz w:val="26"/>
                      <w:lang w:val="en-US"/>
                    </w:rPr>
                  </w:pPr>
                  <w:r>
                    <w:rPr>
                      <w:sz w:val="26"/>
                      <w:lang w:val="en-US"/>
                    </w:rPr>
                    <w:t>Nguyễn Quang Khải</w:t>
                  </w:r>
                </w:p>
              </w:tc>
              <w:tc>
                <w:tcPr>
                  <w:tcW w:w="1984" w:type="dxa"/>
                </w:tcPr>
                <w:p w14:paraId="5BF4B004" w14:textId="2EBC2EAE" w:rsidR="00DF3586" w:rsidRPr="00DF3586" w:rsidRDefault="00DF3586" w:rsidP="00F768A1">
                  <w:pPr>
                    <w:pStyle w:val="TableParagraph"/>
                    <w:framePr w:hSpace="180" w:wrap="around" w:vAnchor="text" w:hAnchor="text" w:y="1"/>
                    <w:spacing w:before="76"/>
                    <w:suppressOverlap/>
                    <w:rPr>
                      <w:sz w:val="26"/>
                      <w:lang w:val="en-US"/>
                    </w:rPr>
                  </w:pPr>
                  <w:r>
                    <w:rPr>
                      <w:sz w:val="26"/>
                      <w:lang w:val="en-US"/>
                    </w:rPr>
                    <w:t>20182</w:t>
                  </w:r>
                  <w:r w:rsidR="002A2795">
                    <w:rPr>
                      <w:sz w:val="26"/>
                      <w:lang w:val="en-US"/>
                    </w:rPr>
                    <w:t>594</w:t>
                  </w:r>
                </w:p>
              </w:tc>
              <w:tc>
                <w:tcPr>
                  <w:tcW w:w="1418" w:type="dxa"/>
                </w:tcPr>
                <w:p w14:paraId="5511695C" w14:textId="0ADC9AEE" w:rsidR="00DF3586" w:rsidRPr="00A73162" w:rsidRDefault="002A2795" w:rsidP="00F768A1">
                  <w:pPr>
                    <w:pStyle w:val="TableParagraph"/>
                    <w:framePr w:hSpace="180" w:wrap="around" w:vAnchor="text" w:hAnchor="text" w:y="1"/>
                    <w:spacing w:before="76"/>
                    <w:ind w:left="0" w:right="47"/>
                    <w:suppressOverlap/>
                    <w:rPr>
                      <w:w w:val="95"/>
                      <w:sz w:val="26"/>
                      <w:lang w:val="en-US"/>
                    </w:rPr>
                  </w:pPr>
                  <w:r w:rsidRPr="00A73162">
                    <w:rPr>
                      <w:w w:val="95"/>
                      <w:sz w:val="26"/>
                    </w:rPr>
                    <w:t>1</w:t>
                  </w:r>
                  <w:r w:rsidRPr="00A73162">
                    <w:rPr>
                      <w:w w:val="95"/>
                      <w:sz w:val="26"/>
                      <w:lang w:val="en-US"/>
                    </w:rPr>
                    <w:t>333</w:t>
                  </w:r>
                  <w:r>
                    <w:rPr>
                      <w:w w:val="95"/>
                      <w:sz w:val="26"/>
                      <w:lang w:val="en-US"/>
                    </w:rPr>
                    <w:t>75</w:t>
                  </w:r>
                </w:p>
              </w:tc>
            </w:tr>
          </w:tbl>
          <w:p w14:paraId="3289517B" w14:textId="77777777" w:rsidR="00BF0A5E" w:rsidRDefault="00BF0A5E" w:rsidP="0030535A">
            <w:pPr>
              <w:rPr>
                <w:b/>
              </w:rPr>
            </w:pPr>
          </w:p>
          <w:p w14:paraId="4B24C43A" w14:textId="77777777" w:rsidR="00635D42" w:rsidRDefault="00635D42" w:rsidP="0030535A"/>
          <w:p w14:paraId="032DD80C" w14:textId="77777777" w:rsidR="00635D42" w:rsidRDefault="00635D42" w:rsidP="0030535A">
            <w:pPr>
              <w:rPr>
                <w:sz w:val="28"/>
                <w:szCs w:val="28"/>
                <w:lang w:val="de-DE"/>
              </w:rPr>
            </w:pPr>
          </w:p>
          <w:p w14:paraId="5907A0C4" w14:textId="0AC2A14B" w:rsidR="00BF0A5E" w:rsidRPr="002A2795" w:rsidRDefault="00BF0A5E" w:rsidP="009A5791">
            <w:pPr>
              <w:jc w:val="center"/>
              <w:rPr>
                <w:i/>
                <w:iCs/>
                <w:sz w:val="28"/>
                <w:szCs w:val="28"/>
                <w:lang w:val="de-DE"/>
              </w:rPr>
            </w:pPr>
            <w:r w:rsidRPr="002A2795">
              <w:rPr>
                <w:i/>
                <w:iCs/>
                <w:sz w:val="28"/>
                <w:szCs w:val="28"/>
                <w:lang w:val="de-DE"/>
              </w:rPr>
              <w:t>Hà Nộ</w:t>
            </w:r>
            <w:r w:rsidR="0041090F" w:rsidRPr="002A2795">
              <w:rPr>
                <w:i/>
                <w:iCs/>
                <w:sz w:val="28"/>
                <w:szCs w:val="28"/>
                <w:lang w:val="de-DE"/>
              </w:rPr>
              <w:t>i,</w:t>
            </w:r>
            <w:r w:rsidR="00C94B5C" w:rsidRPr="002A2795">
              <w:rPr>
                <w:i/>
                <w:iCs/>
                <w:sz w:val="28"/>
                <w:szCs w:val="28"/>
                <w:lang w:val="de-DE"/>
              </w:rPr>
              <w:t xml:space="preserve"> </w:t>
            </w:r>
            <w:r w:rsidR="00CA24D5" w:rsidRPr="002A2795">
              <w:rPr>
                <w:i/>
                <w:iCs/>
                <w:sz w:val="28"/>
                <w:szCs w:val="28"/>
                <w:lang w:val="de-DE"/>
              </w:rPr>
              <w:t>8</w:t>
            </w:r>
            <w:r w:rsidRPr="002A2795">
              <w:rPr>
                <w:i/>
                <w:iCs/>
                <w:sz w:val="28"/>
                <w:szCs w:val="28"/>
                <w:lang w:val="de-DE"/>
              </w:rPr>
              <w:t>-</w:t>
            </w:r>
            <w:r w:rsidR="00C94B5C" w:rsidRPr="002A2795">
              <w:rPr>
                <w:i/>
                <w:iCs/>
                <w:sz w:val="28"/>
                <w:szCs w:val="28"/>
                <w:lang w:val="de-DE"/>
              </w:rPr>
              <w:t>2022</w:t>
            </w:r>
          </w:p>
        </w:tc>
      </w:tr>
      <w:bookmarkEnd w:id="0"/>
    </w:tbl>
    <w:p w14:paraId="340BB174" w14:textId="77777777" w:rsidR="00D1125B" w:rsidRDefault="00D1125B" w:rsidP="005C3C9B">
      <w:pPr>
        <w:pStyle w:val="Heading1unnumbered"/>
        <w:rPr>
          <w:highlight w:val="lightGray"/>
        </w:rPr>
        <w:sectPr w:rsidR="00D1125B" w:rsidSect="0003103E">
          <w:footerReference w:type="default" r:id="rId9"/>
          <w:footerReference w:type="first" r:id="rId10"/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titlePg/>
          <w:docGrid w:type="lines" w:linePitch="360"/>
        </w:sectPr>
      </w:pPr>
    </w:p>
    <w:p w14:paraId="309D6937" w14:textId="52D68808" w:rsidR="005C3C9B" w:rsidRDefault="005C3C9B" w:rsidP="005C3C9B">
      <w:pPr>
        <w:pStyle w:val="Heading1unnumbered"/>
        <w:rPr>
          <w:highlight w:val="lightGray"/>
        </w:rPr>
      </w:pPr>
      <w:bookmarkStart w:id="1" w:name="_Toc111734551"/>
      <w:r>
        <w:rPr>
          <w:highlight w:val="lightGray"/>
        </w:rPr>
        <w:lastRenderedPageBreak/>
        <w:t>MỤC LỤC</w:t>
      </w:r>
      <w:bookmarkEnd w:id="1"/>
    </w:p>
    <w:sdt>
      <w:sdtPr>
        <w:rPr>
          <w:rFonts w:ascii="Times New Roman" w:eastAsiaTheme="minorHAnsi" w:hAnsi="Times New Roman" w:cs="Angsana New"/>
          <w:color w:val="auto"/>
          <w:kern w:val="2"/>
          <w:sz w:val="26"/>
          <w:szCs w:val="20"/>
        </w:rPr>
        <w:id w:val="-1485852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FD5FBD" w14:textId="06B8B4C8" w:rsidR="005C3C9B" w:rsidRDefault="005C3C9B">
          <w:pPr>
            <w:pStyle w:val="TOCHeading"/>
          </w:pPr>
        </w:p>
        <w:p w14:paraId="6BAF4BCE" w14:textId="20413362" w:rsidR="0088302C" w:rsidRDefault="005C3C9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734551" w:history="1">
            <w:r w:rsidR="0088302C" w:rsidRPr="00E00EE7">
              <w:rPr>
                <w:rStyle w:val="Hyperlink"/>
                <w:noProof/>
                <w:highlight w:val="lightGray"/>
              </w:rPr>
              <w:t>MỤC LỤC</w:t>
            </w:r>
            <w:r w:rsidR="0088302C">
              <w:rPr>
                <w:noProof/>
                <w:webHidden/>
              </w:rPr>
              <w:tab/>
            </w:r>
            <w:r w:rsidR="0088302C">
              <w:rPr>
                <w:noProof/>
                <w:webHidden/>
              </w:rPr>
              <w:fldChar w:fldCharType="begin"/>
            </w:r>
            <w:r w:rsidR="0088302C">
              <w:rPr>
                <w:noProof/>
                <w:webHidden/>
              </w:rPr>
              <w:instrText xml:space="preserve"> PAGEREF _Toc111734551 \h </w:instrText>
            </w:r>
            <w:r w:rsidR="0088302C">
              <w:rPr>
                <w:noProof/>
                <w:webHidden/>
              </w:rPr>
            </w:r>
            <w:r w:rsidR="0088302C">
              <w:rPr>
                <w:noProof/>
                <w:webHidden/>
              </w:rPr>
              <w:fldChar w:fldCharType="separate"/>
            </w:r>
            <w:r w:rsidR="0088302C">
              <w:rPr>
                <w:noProof/>
                <w:webHidden/>
              </w:rPr>
              <w:t>i</w:t>
            </w:r>
            <w:r w:rsidR="0088302C">
              <w:rPr>
                <w:noProof/>
                <w:webHidden/>
              </w:rPr>
              <w:fldChar w:fldCharType="end"/>
            </w:r>
          </w:hyperlink>
        </w:p>
        <w:p w14:paraId="3EFBFB92" w14:textId="5773ED04" w:rsidR="0088302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111734552" w:history="1">
            <w:r w:rsidR="0088302C" w:rsidRPr="00E00EE7">
              <w:rPr>
                <w:rStyle w:val="Hyperlink"/>
                <w:noProof/>
                <w:highlight w:val="lightGray"/>
              </w:rPr>
              <w:t>DANH MỤC HÌNH VẼ</w:t>
            </w:r>
            <w:r w:rsidR="0088302C">
              <w:rPr>
                <w:noProof/>
                <w:webHidden/>
              </w:rPr>
              <w:tab/>
            </w:r>
            <w:r w:rsidR="0088302C">
              <w:rPr>
                <w:noProof/>
                <w:webHidden/>
              </w:rPr>
              <w:fldChar w:fldCharType="begin"/>
            </w:r>
            <w:r w:rsidR="0088302C">
              <w:rPr>
                <w:noProof/>
                <w:webHidden/>
              </w:rPr>
              <w:instrText xml:space="preserve"> PAGEREF _Toc111734552 \h </w:instrText>
            </w:r>
            <w:r w:rsidR="0088302C">
              <w:rPr>
                <w:noProof/>
                <w:webHidden/>
              </w:rPr>
            </w:r>
            <w:r w:rsidR="0088302C">
              <w:rPr>
                <w:noProof/>
                <w:webHidden/>
              </w:rPr>
              <w:fldChar w:fldCharType="separate"/>
            </w:r>
            <w:r w:rsidR="0088302C">
              <w:rPr>
                <w:noProof/>
                <w:webHidden/>
              </w:rPr>
              <w:t>ii</w:t>
            </w:r>
            <w:r w:rsidR="0088302C">
              <w:rPr>
                <w:noProof/>
                <w:webHidden/>
              </w:rPr>
              <w:fldChar w:fldCharType="end"/>
            </w:r>
          </w:hyperlink>
        </w:p>
        <w:p w14:paraId="63EEF2DE" w14:textId="0CB61CA6" w:rsidR="0088302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111734553" w:history="1">
            <w:r w:rsidR="0088302C" w:rsidRPr="00E00EE7">
              <w:rPr>
                <w:rStyle w:val="Hyperlink"/>
                <w:noProof/>
                <w:highlight w:val="lightGray"/>
              </w:rPr>
              <w:t>DANH MỤC BẢNG BIỂU</w:t>
            </w:r>
            <w:r w:rsidR="0088302C">
              <w:rPr>
                <w:noProof/>
                <w:webHidden/>
              </w:rPr>
              <w:tab/>
            </w:r>
            <w:r w:rsidR="0088302C">
              <w:rPr>
                <w:noProof/>
                <w:webHidden/>
              </w:rPr>
              <w:fldChar w:fldCharType="begin"/>
            </w:r>
            <w:r w:rsidR="0088302C">
              <w:rPr>
                <w:noProof/>
                <w:webHidden/>
              </w:rPr>
              <w:instrText xml:space="preserve"> PAGEREF _Toc111734553 \h </w:instrText>
            </w:r>
            <w:r w:rsidR="0088302C">
              <w:rPr>
                <w:noProof/>
                <w:webHidden/>
              </w:rPr>
            </w:r>
            <w:r w:rsidR="0088302C">
              <w:rPr>
                <w:noProof/>
                <w:webHidden/>
              </w:rPr>
              <w:fldChar w:fldCharType="separate"/>
            </w:r>
            <w:r w:rsidR="0088302C">
              <w:rPr>
                <w:noProof/>
                <w:webHidden/>
              </w:rPr>
              <w:t>iii</w:t>
            </w:r>
            <w:r w:rsidR="0088302C">
              <w:rPr>
                <w:noProof/>
                <w:webHidden/>
              </w:rPr>
              <w:fldChar w:fldCharType="end"/>
            </w:r>
          </w:hyperlink>
        </w:p>
        <w:p w14:paraId="60E81EE4" w14:textId="17BB7B3C" w:rsidR="0088302C" w:rsidRDefault="00000000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0"/>
              <w:sz w:val="22"/>
              <w:szCs w:val="22"/>
            </w:rPr>
          </w:pPr>
          <w:hyperlink w:anchor="_Toc111734554" w:history="1">
            <w:r w:rsidR="0088302C" w:rsidRPr="00E00EE7">
              <w:rPr>
                <w:rStyle w:val="Hyperlink"/>
                <w:noProof/>
              </w:rPr>
              <w:t>1.1 Các chức năng của phần mềm</w:t>
            </w:r>
            <w:r w:rsidR="0088302C">
              <w:rPr>
                <w:noProof/>
                <w:webHidden/>
              </w:rPr>
              <w:tab/>
            </w:r>
            <w:r w:rsidR="0088302C">
              <w:rPr>
                <w:noProof/>
                <w:webHidden/>
              </w:rPr>
              <w:fldChar w:fldCharType="begin"/>
            </w:r>
            <w:r w:rsidR="0088302C">
              <w:rPr>
                <w:noProof/>
                <w:webHidden/>
              </w:rPr>
              <w:instrText xml:space="preserve"> PAGEREF _Toc111734554 \h </w:instrText>
            </w:r>
            <w:r w:rsidR="0088302C">
              <w:rPr>
                <w:noProof/>
                <w:webHidden/>
              </w:rPr>
            </w:r>
            <w:r w:rsidR="0088302C">
              <w:rPr>
                <w:noProof/>
                <w:webHidden/>
              </w:rPr>
              <w:fldChar w:fldCharType="separate"/>
            </w:r>
            <w:r w:rsidR="0088302C">
              <w:rPr>
                <w:noProof/>
                <w:webHidden/>
              </w:rPr>
              <w:t>1</w:t>
            </w:r>
            <w:r w:rsidR="0088302C">
              <w:rPr>
                <w:noProof/>
                <w:webHidden/>
              </w:rPr>
              <w:fldChar w:fldCharType="end"/>
            </w:r>
          </w:hyperlink>
        </w:p>
        <w:p w14:paraId="43F5EE6A" w14:textId="50414475" w:rsidR="0088302C" w:rsidRDefault="00000000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0"/>
              <w:sz w:val="22"/>
              <w:szCs w:val="22"/>
            </w:rPr>
          </w:pPr>
          <w:hyperlink w:anchor="_Toc111734555" w:history="1">
            <w:r w:rsidR="0088302C" w:rsidRPr="00E00EE7">
              <w:rPr>
                <w:rStyle w:val="Hyperlink"/>
                <w:noProof/>
              </w:rPr>
              <w:t>1.2 Dữ liệu</w:t>
            </w:r>
            <w:r w:rsidR="0088302C">
              <w:rPr>
                <w:noProof/>
                <w:webHidden/>
              </w:rPr>
              <w:tab/>
            </w:r>
            <w:r w:rsidR="0088302C">
              <w:rPr>
                <w:noProof/>
                <w:webHidden/>
              </w:rPr>
              <w:fldChar w:fldCharType="begin"/>
            </w:r>
            <w:r w:rsidR="0088302C">
              <w:rPr>
                <w:noProof/>
                <w:webHidden/>
              </w:rPr>
              <w:instrText xml:space="preserve"> PAGEREF _Toc111734555 \h </w:instrText>
            </w:r>
            <w:r w:rsidR="0088302C">
              <w:rPr>
                <w:noProof/>
                <w:webHidden/>
              </w:rPr>
            </w:r>
            <w:r w:rsidR="0088302C">
              <w:rPr>
                <w:noProof/>
                <w:webHidden/>
              </w:rPr>
              <w:fldChar w:fldCharType="separate"/>
            </w:r>
            <w:r w:rsidR="0088302C">
              <w:rPr>
                <w:noProof/>
                <w:webHidden/>
              </w:rPr>
              <w:t>2</w:t>
            </w:r>
            <w:r w:rsidR="0088302C">
              <w:rPr>
                <w:noProof/>
                <w:webHidden/>
              </w:rPr>
              <w:fldChar w:fldCharType="end"/>
            </w:r>
          </w:hyperlink>
        </w:p>
        <w:p w14:paraId="4CC82D54" w14:textId="2D95CD8C" w:rsidR="0088302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734556" w:history="1">
            <w:r w:rsidR="0088302C" w:rsidRPr="00E00EE7">
              <w:rPr>
                <w:rStyle w:val="Hyperlink"/>
                <w:noProof/>
              </w:rPr>
              <w:t>1.2.1 Sơ đồ thực thể liên kết (ERD)</w:t>
            </w:r>
            <w:r w:rsidR="0088302C">
              <w:rPr>
                <w:noProof/>
                <w:webHidden/>
              </w:rPr>
              <w:tab/>
            </w:r>
            <w:r w:rsidR="0088302C">
              <w:rPr>
                <w:noProof/>
                <w:webHidden/>
              </w:rPr>
              <w:fldChar w:fldCharType="begin"/>
            </w:r>
            <w:r w:rsidR="0088302C">
              <w:rPr>
                <w:noProof/>
                <w:webHidden/>
              </w:rPr>
              <w:instrText xml:space="preserve"> PAGEREF _Toc111734556 \h </w:instrText>
            </w:r>
            <w:r w:rsidR="0088302C">
              <w:rPr>
                <w:noProof/>
                <w:webHidden/>
              </w:rPr>
            </w:r>
            <w:r w:rsidR="0088302C">
              <w:rPr>
                <w:noProof/>
                <w:webHidden/>
              </w:rPr>
              <w:fldChar w:fldCharType="separate"/>
            </w:r>
            <w:r w:rsidR="0088302C">
              <w:rPr>
                <w:noProof/>
                <w:webHidden/>
              </w:rPr>
              <w:t>2</w:t>
            </w:r>
            <w:r w:rsidR="0088302C">
              <w:rPr>
                <w:noProof/>
                <w:webHidden/>
              </w:rPr>
              <w:fldChar w:fldCharType="end"/>
            </w:r>
          </w:hyperlink>
        </w:p>
        <w:p w14:paraId="367FBAAB" w14:textId="54B54436" w:rsidR="0088302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734557" w:history="1">
            <w:r w:rsidR="0088302C" w:rsidRPr="00E00EE7">
              <w:rPr>
                <w:rStyle w:val="Hyperlink"/>
                <w:noProof/>
              </w:rPr>
              <w:t>1.2.2 Từ điển dữ liệu</w:t>
            </w:r>
            <w:r w:rsidR="0088302C">
              <w:rPr>
                <w:noProof/>
                <w:webHidden/>
              </w:rPr>
              <w:tab/>
            </w:r>
            <w:r w:rsidR="0088302C">
              <w:rPr>
                <w:noProof/>
                <w:webHidden/>
              </w:rPr>
              <w:fldChar w:fldCharType="begin"/>
            </w:r>
            <w:r w:rsidR="0088302C">
              <w:rPr>
                <w:noProof/>
                <w:webHidden/>
              </w:rPr>
              <w:instrText xml:space="preserve"> PAGEREF _Toc111734557 \h </w:instrText>
            </w:r>
            <w:r w:rsidR="0088302C">
              <w:rPr>
                <w:noProof/>
                <w:webHidden/>
              </w:rPr>
            </w:r>
            <w:r w:rsidR="0088302C">
              <w:rPr>
                <w:noProof/>
                <w:webHidden/>
              </w:rPr>
              <w:fldChar w:fldCharType="separate"/>
            </w:r>
            <w:r w:rsidR="0088302C">
              <w:rPr>
                <w:noProof/>
                <w:webHidden/>
              </w:rPr>
              <w:t>3</w:t>
            </w:r>
            <w:r w:rsidR="0088302C">
              <w:rPr>
                <w:noProof/>
                <w:webHidden/>
              </w:rPr>
              <w:fldChar w:fldCharType="end"/>
            </w:r>
          </w:hyperlink>
        </w:p>
        <w:p w14:paraId="5D291314" w14:textId="408429AF" w:rsidR="0088302C" w:rsidRDefault="00000000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0"/>
              <w:sz w:val="22"/>
              <w:szCs w:val="22"/>
            </w:rPr>
          </w:pPr>
          <w:hyperlink w:anchor="_Toc111734558" w:history="1">
            <w:r w:rsidR="0088302C" w:rsidRPr="00E00EE7">
              <w:rPr>
                <w:rStyle w:val="Hyperlink"/>
                <w:noProof/>
              </w:rPr>
              <w:t>1.3 Biểu đồ lớp</w:t>
            </w:r>
            <w:r w:rsidR="0088302C">
              <w:rPr>
                <w:noProof/>
                <w:webHidden/>
              </w:rPr>
              <w:tab/>
            </w:r>
            <w:r w:rsidR="0088302C">
              <w:rPr>
                <w:noProof/>
                <w:webHidden/>
              </w:rPr>
              <w:fldChar w:fldCharType="begin"/>
            </w:r>
            <w:r w:rsidR="0088302C">
              <w:rPr>
                <w:noProof/>
                <w:webHidden/>
              </w:rPr>
              <w:instrText xml:space="preserve"> PAGEREF _Toc111734558 \h </w:instrText>
            </w:r>
            <w:r w:rsidR="0088302C">
              <w:rPr>
                <w:noProof/>
                <w:webHidden/>
              </w:rPr>
            </w:r>
            <w:r w:rsidR="0088302C">
              <w:rPr>
                <w:noProof/>
                <w:webHidden/>
              </w:rPr>
              <w:fldChar w:fldCharType="separate"/>
            </w:r>
            <w:r w:rsidR="0088302C">
              <w:rPr>
                <w:noProof/>
                <w:webHidden/>
              </w:rPr>
              <w:t>5</w:t>
            </w:r>
            <w:r w:rsidR="0088302C">
              <w:rPr>
                <w:noProof/>
                <w:webHidden/>
              </w:rPr>
              <w:fldChar w:fldCharType="end"/>
            </w:r>
          </w:hyperlink>
        </w:p>
        <w:p w14:paraId="0BCDC1C2" w14:textId="210EF894" w:rsidR="0088302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734559" w:history="1">
            <w:r w:rsidR="0088302C" w:rsidRPr="00E00EE7">
              <w:rPr>
                <w:rStyle w:val="Hyperlink"/>
                <w:noProof/>
              </w:rPr>
              <w:t>1.3.1 Lớp ChiTietHoaDon</w:t>
            </w:r>
            <w:r w:rsidR="0088302C">
              <w:rPr>
                <w:noProof/>
                <w:webHidden/>
              </w:rPr>
              <w:tab/>
            </w:r>
            <w:r w:rsidR="0088302C">
              <w:rPr>
                <w:noProof/>
                <w:webHidden/>
              </w:rPr>
              <w:fldChar w:fldCharType="begin"/>
            </w:r>
            <w:r w:rsidR="0088302C">
              <w:rPr>
                <w:noProof/>
                <w:webHidden/>
              </w:rPr>
              <w:instrText xml:space="preserve"> PAGEREF _Toc111734559 \h </w:instrText>
            </w:r>
            <w:r w:rsidR="0088302C">
              <w:rPr>
                <w:noProof/>
                <w:webHidden/>
              </w:rPr>
            </w:r>
            <w:r w:rsidR="0088302C">
              <w:rPr>
                <w:noProof/>
                <w:webHidden/>
              </w:rPr>
              <w:fldChar w:fldCharType="separate"/>
            </w:r>
            <w:r w:rsidR="0088302C">
              <w:rPr>
                <w:noProof/>
                <w:webHidden/>
              </w:rPr>
              <w:t>5</w:t>
            </w:r>
            <w:r w:rsidR="0088302C">
              <w:rPr>
                <w:noProof/>
                <w:webHidden/>
              </w:rPr>
              <w:fldChar w:fldCharType="end"/>
            </w:r>
          </w:hyperlink>
        </w:p>
        <w:p w14:paraId="6F8EDAA2" w14:textId="3D6132B6" w:rsidR="0088302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734560" w:history="1">
            <w:r w:rsidR="0088302C" w:rsidRPr="00E00EE7">
              <w:rPr>
                <w:rStyle w:val="Hyperlink"/>
                <w:noProof/>
              </w:rPr>
              <w:t>1.3.2 Lớp ChiTietHoaDonDAO</w:t>
            </w:r>
            <w:r w:rsidR="0088302C">
              <w:rPr>
                <w:noProof/>
                <w:webHidden/>
              </w:rPr>
              <w:tab/>
            </w:r>
            <w:r w:rsidR="0088302C">
              <w:rPr>
                <w:noProof/>
                <w:webHidden/>
              </w:rPr>
              <w:fldChar w:fldCharType="begin"/>
            </w:r>
            <w:r w:rsidR="0088302C">
              <w:rPr>
                <w:noProof/>
                <w:webHidden/>
              </w:rPr>
              <w:instrText xml:space="preserve"> PAGEREF _Toc111734560 \h </w:instrText>
            </w:r>
            <w:r w:rsidR="0088302C">
              <w:rPr>
                <w:noProof/>
                <w:webHidden/>
              </w:rPr>
            </w:r>
            <w:r w:rsidR="0088302C">
              <w:rPr>
                <w:noProof/>
                <w:webHidden/>
              </w:rPr>
              <w:fldChar w:fldCharType="separate"/>
            </w:r>
            <w:r w:rsidR="0088302C">
              <w:rPr>
                <w:noProof/>
                <w:webHidden/>
              </w:rPr>
              <w:t>6</w:t>
            </w:r>
            <w:r w:rsidR="0088302C">
              <w:rPr>
                <w:noProof/>
                <w:webHidden/>
              </w:rPr>
              <w:fldChar w:fldCharType="end"/>
            </w:r>
          </w:hyperlink>
        </w:p>
        <w:p w14:paraId="56666AAB" w14:textId="6B0871B4" w:rsidR="0088302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734561" w:history="1">
            <w:r w:rsidR="0088302C" w:rsidRPr="00E00EE7">
              <w:rPr>
                <w:rStyle w:val="Hyperlink"/>
                <w:noProof/>
              </w:rPr>
              <w:t>1.3.3 Lớp HoaDon</w:t>
            </w:r>
            <w:r w:rsidR="0088302C">
              <w:rPr>
                <w:noProof/>
                <w:webHidden/>
              </w:rPr>
              <w:tab/>
            </w:r>
            <w:r w:rsidR="0088302C">
              <w:rPr>
                <w:noProof/>
                <w:webHidden/>
              </w:rPr>
              <w:fldChar w:fldCharType="begin"/>
            </w:r>
            <w:r w:rsidR="0088302C">
              <w:rPr>
                <w:noProof/>
                <w:webHidden/>
              </w:rPr>
              <w:instrText xml:space="preserve"> PAGEREF _Toc111734561 \h </w:instrText>
            </w:r>
            <w:r w:rsidR="0088302C">
              <w:rPr>
                <w:noProof/>
                <w:webHidden/>
              </w:rPr>
            </w:r>
            <w:r w:rsidR="0088302C">
              <w:rPr>
                <w:noProof/>
                <w:webHidden/>
              </w:rPr>
              <w:fldChar w:fldCharType="separate"/>
            </w:r>
            <w:r w:rsidR="0088302C">
              <w:rPr>
                <w:noProof/>
                <w:webHidden/>
              </w:rPr>
              <w:t>6</w:t>
            </w:r>
            <w:r w:rsidR="0088302C">
              <w:rPr>
                <w:noProof/>
                <w:webHidden/>
              </w:rPr>
              <w:fldChar w:fldCharType="end"/>
            </w:r>
          </w:hyperlink>
        </w:p>
        <w:p w14:paraId="3216F8AA" w14:textId="7E95D33C" w:rsidR="0088302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734562" w:history="1">
            <w:r w:rsidR="0088302C" w:rsidRPr="00E00EE7">
              <w:rPr>
                <w:rStyle w:val="Hyperlink"/>
                <w:noProof/>
              </w:rPr>
              <w:t>1.3.4 Lớp HoaDonDAO</w:t>
            </w:r>
            <w:r w:rsidR="0088302C">
              <w:rPr>
                <w:noProof/>
                <w:webHidden/>
              </w:rPr>
              <w:tab/>
            </w:r>
            <w:r w:rsidR="0088302C">
              <w:rPr>
                <w:noProof/>
                <w:webHidden/>
              </w:rPr>
              <w:fldChar w:fldCharType="begin"/>
            </w:r>
            <w:r w:rsidR="0088302C">
              <w:rPr>
                <w:noProof/>
                <w:webHidden/>
              </w:rPr>
              <w:instrText xml:space="preserve"> PAGEREF _Toc111734562 \h </w:instrText>
            </w:r>
            <w:r w:rsidR="0088302C">
              <w:rPr>
                <w:noProof/>
                <w:webHidden/>
              </w:rPr>
            </w:r>
            <w:r w:rsidR="0088302C">
              <w:rPr>
                <w:noProof/>
                <w:webHidden/>
              </w:rPr>
              <w:fldChar w:fldCharType="separate"/>
            </w:r>
            <w:r w:rsidR="0088302C">
              <w:rPr>
                <w:noProof/>
                <w:webHidden/>
              </w:rPr>
              <w:t>7</w:t>
            </w:r>
            <w:r w:rsidR="0088302C">
              <w:rPr>
                <w:noProof/>
                <w:webHidden/>
              </w:rPr>
              <w:fldChar w:fldCharType="end"/>
            </w:r>
          </w:hyperlink>
        </w:p>
        <w:p w14:paraId="364E63BB" w14:textId="0C603F38" w:rsidR="0088302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734563" w:history="1">
            <w:r w:rsidR="0088302C" w:rsidRPr="00E00EE7">
              <w:rPr>
                <w:rStyle w:val="Hyperlink"/>
                <w:noProof/>
              </w:rPr>
              <w:t>1.3.5 Lớp KhachHang</w:t>
            </w:r>
            <w:r w:rsidR="0088302C">
              <w:rPr>
                <w:noProof/>
                <w:webHidden/>
              </w:rPr>
              <w:tab/>
            </w:r>
            <w:r w:rsidR="0088302C">
              <w:rPr>
                <w:noProof/>
                <w:webHidden/>
              </w:rPr>
              <w:fldChar w:fldCharType="begin"/>
            </w:r>
            <w:r w:rsidR="0088302C">
              <w:rPr>
                <w:noProof/>
                <w:webHidden/>
              </w:rPr>
              <w:instrText xml:space="preserve"> PAGEREF _Toc111734563 \h </w:instrText>
            </w:r>
            <w:r w:rsidR="0088302C">
              <w:rPr>
                <w:noProof/>
                <w:webHidden/>
              </w:rPr>
            </w:r>
            <w:r w:rsidR="0088302C">
              <w:rPr>
                <w:noProof/>
                <w:webHidden/>
              </w:rPr>
              <w:fldChar w:fldCharType="separate"/>
            </w:r>
            <w:r w:rsidR="0088302C">
              <w:rPr>
                <w:noProof/>
                <w:webHidden/>
              </w:rPr>
              <w:t>7</w:t>
            </w:r>
            <w:r w:rsidR="0088302C">
              <w:rPr>
                <w:noProof/>
                <w:webHidden/>
              </w:rPr>
              <w:fldChar w:fldCharType="end"/>
            </w:r>
          </w:hyperlink>
        </w:p>
        <w:p w14:paraId="7854CBD4" w14:textId="390FB6C9" w:rsidR="0088302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734564" w:history="1">
            <w:r w:rsidR="0088302C" w:rsidRPr="00E00EE7">
              <w:rPr>
                <w:rStyle w:val="Hyperlink"/>
                <w:noProof/>
              </w:rPr>
              <w:t>1.3.6 Lớp KhachHangDAO</w:t>
            </w:r>
            <w:r w:rsidR="0088302C">
              <w:rPr>
                <w:noProof/>
                <w:webHidden/>
              </w:rPr>
              <w:tab/>
            </w:r>
            <w:r w:rsidR="0088302C">
              <w:rPr>
                <w:noProof/>
                <w:webHidden/>
              </w:rPr>
              <w:fldChar w:fldCharType="begin"/>
            </w:r>
            <w:r w:rsidR="0088302C">
              <w:rPr>
                <w:noProof/>
                <w:webHidden/>
              </w:rPr>
              <w:instrText xml:space="preserve"> PAGEREF _Toc111734564 \h </w:instrText>
            </w:r>
            <w:r w:rsidR="0088302C">
              <w:rPr>
                <w:noProof/>
                <w:webHidden/>
              </w:rPr>
            </w:r>
            <w:r w:rsidR="0088302C">
              <w:rPr>
                <w:noProof/>
                <w:webHidden/>
              </w:rPr>
              <w:fldChar w:fldCharType="separate"/>
            </w:r>
            <w:r w:rsidR="0088302C">
              <w:rPr>
                <w:noProof/>
                <w:webHidden/>
              </w:rPr>
              <w:t>8</w:t>
            </w:r>
            <w:r w:rsidR="0088302C">
              <w:rPr>
                <w:noProof/>
                <w:webHidden/>
              </w:rPr>
              <w:fldChar w:fldCharType="end"/>
            </w:r>
          </w:hyperlink>
        </w:p>
        <w:p w14:paraId="681C8E7B" w14:textId="6FD0DDC5" w:rsidR="0088302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734565" w:history="1">
            <w:r w:rsidR="0088302C" w:rsidRPr="00E00EE7">
              <w:rPr>
                <w:rStyle w:val="Hyperlink"/>
                <w:noProof/>
              </w:rPr>
              <w:t>1.3.7 Lớp NhanVien</w:t>
            </w:r>
            <w:r w:rsidR="0088302C">
              <w:rPr>
                <w:noProof/>
                <w:webHidden/>
              </w:rPr>
              <w:tab/>
            </w:r>
            <w:r w:rsidR="0088302C">
              <w:rPr>
                <w:noProof/>
                <w:webHidden/>
              </w:rPr>
              <w:fldChar w:fldCharType="begin"/>
            </w:r>
            <w:r w:rsidR="0088302C">
              <w:rPr>
                <w:noProof/>
                <w:webHidden/>
              </w:rPr>
              <w:instrText xml:space="preserve"> PAGEREF _Toc111734565 \h </w:instrText>
            </w:r>
            <w:r w:rsidR="0088302C">
              <w:rPr>
                <w:noProof/>
                <w:webHidden/>
              </w:rPr>
            </w:r>
            <w:r w:rsidR="0088302C">
              <w:rPr>
                <w:noProof/>
                <w:webHidden/>
              </w:rPr>
              <w:fldChar w:fldCharType="separate"/>
            </w:r>
            <w:r w:rsidR="0088302C">
              <w:rPr>
                <w:noProof/>
                <w:webHidden/>
              </w:rPr>
              <w:t>8</w:t>
            </w:r>
            <w:r w:rsidR="0088302C">
              <w:rPr>
                <w:noProof/>
                <w:webHidden/>
              </w:rPr>
              <w:fldChar w:fldCharType="end"/>
            </w:r>
          </w:hyperlink>
        </w:p>
        <w:p w14:paraId="2A92F84D" w14:textId="12EF732C" w:rsidR="0088302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734566" w:history="1">
            <w:r w:rsidR="0088302C" w:rsidRPr="00E00EE7">
              <w:rPr>
                <w:rStyle w:val="Hyperlink"/>
                <w:noProof/>
              </w:rPr>
              <w:t>1.3.8 Lớp NhanVienDAO</w:t>
            </w:r>
            <w:r w:rsidR="0088302C">
              <w:rPr>
                <w:noProof/>
                <w:webHidden/>
              </w:rPr>
              <w:tab/>
            </w:r>
            <w:r w:rsidR="0088302C">
              <w:rPr>
                <w:noProof/>
                <w:webHidden/>
              </w:rPr>
              <w:fldChar w:fldCharType="begin"/>
            </w:r>
            <w:r w:rsidR="0088302C">
              <w:rPr>
                <w:noProof/>
                <w:webHidden/>
              </w:rPr>
              <w:instrText xml:space="preserve"> PAGEREF _Toc111734566 \h </w:instrText>
            </w:r>
            <w:r w:rsidR="0088302C">
              <w:rPr>
                <w:noProof/>
                <w:webHidden/>
              </w:rPr>
            </w:r>
            <w:r w:rsidR="0088302C">
              <w:rPr>
                <w:noProof/>
                <w:webHidden/>
              </w:rPr>
              <w:fldChar w:fldCharType="separate"/>
            </w:r>
            <w:r w:rsidR="0088302C">
              <w:rPr>
                <w:noProof/>
                <w:webHidden/>
              </w:rPr>
              <w:t>9</w:t>
            </w:r>
            <w:r w:rsidR="0088302C">
              <w:rPr>
                <w:noProof/>
                <w:webHidden/>
              </w:rPr>
              <w:fldChar w:fldCharType="end"/>
            </w:r>
          </w:hyperlink>
        </w:p>
        <w:p w14:paraId="634C5FDD" w14:textId="36638E80" w:rsidR="0088302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734567" w:history="1">
            <w:r w:rsidR="0088302C" w:rsidRPr="00E00EE7">
              <w:rPr>
                <w:rStyle w:val="Hyperlink"/>
                <w:noProof/>
              </w:rPr>
              <w:t>1.3.9 Lớp SanPham</w:t>
            </w:r>
            <w:r w:rsidR="0088302C">
              <w:rPr>
                <w:noProof/>
                <w:webHidden/>
              </w:rPr>
              <w:tab/>
            </w:r>
            <w:r w:rsidR="0088302C">
              <w:rPr>
                <w:noProof/>
                <w:webHidden/>
              </w:rPr>
              <w:fldChar w:fldCharType="begin"/>
            </w:r>
            <w:r w:rsidR="0088302C">
              <w:rPr>
                <w:noProof/>
                <w:webHidden/>
              </w:rPr>
              <w:instrText xml:space="preserve"> PAGEREF _Toc111734567 \h </w:instrText>
            </w:r>
            <w:r w:rsidR="0088302C">
              <w:rPr>
                <w:noProof/>
                <w:webHidden/>
              </w:rPr>
            </w:r>
            <w:r w:rsidR="0088302C">
              <w:rPr>
                <w:noProof/>
                <w:webHidden/>
              </w:rPr>
              <w:fldChar w:fldCharType="separate"/>
            </w:r>
            <w:r w:rsidR="0088302C">
              <w:rPr>
                <w:noProof/>
                <w:webHidden/>
              </w:rPr>
              <w:t>9</w:t>
            </w:r>
            <w:r w:rsidR="0088302C">
              <w:rPr>
                <w:noProof/>
                <w:webHidden/>
              </w:rPr>
              <w:fldChar w:fldCharType="end"/>
            </w:r>
          </w:hyperlink>
        </w:p>
        <w:p w14:paraId="04067C7A" w14:textId="65F6CA10" w:rsidR="0088302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734568" w:history="1">
            <w:r w:rsidR="0088302C" w:rsidRPr="00E00EE7">
              <w:rPr>
                <w:rStyle w:val="Hyperlink"/>
                <w:noProof/>
              </w:rPr>
              <w:t>1.3.10 Lớp SanPhamDAO</w:t>
            </w:r>
            <w:r w:rsidR="0088302C">
              <w:rPr>
                <w:noProof/>
                <w:webHidden/>
              </w:rPr>
              <w:tab/>
            </w:r>
            <w:r w:rsidR="0088302C">
              <w:rPr>
                <w:noProof/>
                <w:webHidden/>
              </w:rPr>
              <w:fldChar w:fldCharType="begin"/>
            </w:r>
            <w:r w:rsidR="0088302C">
              <w:rPr>
                <w:noProof/>
                <w:webHidden/>
              </w:rPr>
              <w:instrText xml:space="preserve"> PAGEREF _Toc111734568 \h </w:instrText>
            </w:r>
            <w:r w:rsidR="0088302C">
              <w:rPr>
                <w:noProof/>
                <w:webHidden/>
              </w:rPr>
            </w:r>
            <w:r w:rsidR="0088302C">
              <w:rPr>
                <w:noProof/>
                <w:webHidden/>
              </w:rPr>
              <w:fldChar w:fldCharType="separate"/>
            </w:r>
            <w:r w:rsidR="0088302C">
              <w:rPr>
                <w:noProof/>
                <w:webHidden/>
              </w:rPr>
              <w:t>10</w:t>
            </w:r>
            <w:r w:rsidR="0088302C">
              <w:rPr>
                <w:noProof/>
                <w:webHidden/>
              </w:rPr>
              <w:fldChar w:fldCharType="end"/>
            </w:r>
          </w:hyperlink>
        </w:p>
        <w:p w14:paraId="07E209F9" w14:textId="58AE35B7" w:rsidR="0088302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734569" w:history="1">
            <w:r w:rsidR="0088302C" w:rsidRPr="00E00EE7">
              <w:rPr>
                <w:rStyle w:val="Hyperlink"/>
                <w:noProof/>
              </w:rPr>
              <w:t>1.3.11 Lớp User</w:t>
            </w:r>
            <w:r w:rsidR="0088302C">
              <w:rPr>
                <w:noProof/>
                <w:webHidden/>
              </w:rPr>
              <w:tab/>
            </w:r>
            <w:r w:rsidR="0088302C">
              <w:rPr>
                <w:noProof/>
                <w:webHidden/>
              </w:rPr>
              <w:fldChar w:fldCharType="begin"/>
            </w:r>
            <w:r w:rsidR="0088302C">
              <w:rPr>
                <w:noProof/>
                <w:webHidden/>
              </w:rPr>
              <w:instrText xml:space="preserve"> PAGEREF _Toc111734569 \h </w:instrText>
            </w:r>
            <w:r w:rsidR="0088302C">
              <w:rPr>
                <w:noProof/>
                <w:webHidden/>
              </w:rPr>
            </w:r>
            <w:r w:rsidR="0088302C">
              <w:rPr>
                <w:noProof/>
                <w:webHidden/>
              </w:rPr>
              <w:fldChar w:fldCharType="separate"/>
            </w:r>
            <w:r w:rsidR="0088302C">
              <w:rPr>
                <w:noProof/>
                <w:webHidden/>
              </w:rPr>
              <w:t>11</w:t>
            </w:r>
            <w:r w:rsidR="0088302C">
              <w:rPr>
                <w:noProof/>
                <w:webHidden/>
              </w:rPr>
              <w:fldChar w:fldCharType="end"/>
            </w:r>
          </w:hyperlink>
        </w:p>
        <w:p w14:paraId="05A54B09" w14:textId="03410CAF" w:rsidR="0088302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734570" w:history="1">
            <w:r w:rsidR="0088302C" w:rsidRPr="00E00EE7">
              <w:rPr>
                <w:rStyle w:val="Hyperlink"/>
                <w:noProof/>
              </w:rPr>
              <w:t>1.3.12 Lớp UserDAO</w:t>
            </w:r>
            <w:r w:rsidR="0088302C">
              <w:rPr>
                <w:noProof/>
                <w:webHidden/>
              </w:rPr>
              <w:tab/>
            </w:r>
            <w:r w:rsidR="0088302C">
              <w:rPr>
                <w:noProof/>
                <w:webHidden/>
              </w:rPr>
              <w:fldChar w:fldCharType="begin"/>
            </w:r>
            <w:r w:rsidR="0088302C">
              <w:rPr>
                <w:noProof/>
                <w:webHidden/>
              </w:rPr>
              <w:instrText xml:space="preserve"> PAGEREF _Toc111734570 \h </w:instrText>
            </w:r>
            <w:r w:rsidR="0088302C">
              <w:rPr>
                <w:noProof/>
                <w:webHidden/>
              </w:rPr>
            </w:r>
            <w:r w:rsidR="0088302C">
              <w:rPr>
                <w:noProof/>
                <w:webHidden/>
              </w:rPr>
              <w:fldChar w:fldCharType="separate"/>
            </w:r>
            <w:r w:rsidR="0088302C">
              <w:rPr>
                <w:noProof/>
                <w:webHidden/>
              </w:rPr>
              <w:t>11</w:t>
            </w:r>
            <w:r w:rsidR="0088302C">
              <w:rPr>
                <w:noProof/>
                <w:webHidden/>
              </w:rPr>
              <w:fldChar w:fldCharType="end"/>
            </w:r>
          </w:hyperlink>
        </w:p>
        <w:p w14:paraId="313C46E0" w14:textId="7F41F825" w:rsidR="0088302C" w:rsidRDefault="00000000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0"/>
              <w:sz w:val="22"/>
              <w:szCs w:val="22"/>
            </w:rPr>
          </w:pPr>
          <w:hyperlink w:anchor="_Toc111734571" w:history="1">
            <w:r w:rsidR="0088302C" w:rsidRPr="00E00EE7">
              <w:rPr>
                <w:rStyle w:val="Hyperlink"/>
                <w:noProof/>
              </w:rPr>
              <w:t>1.4 Kết quả</w:t>
            </w:r>
            <w:r w:rsidR="0088302C">
              <w:rPr>
                <w:noProof/>
                <w:webHidden/>
              </w:rPr>
              <w:tab/>
            </w:r>
            <w:r w:rsidR="0088302C">
              <w:rPr>
                <w:noProof/>
                <w:webHidden/>
              </w:rPr>
              <w:fldChar w:fldCharType="begin"/>
            </w:r>
            <w:r w:rsidR="0088302C">
              <w:rPr>
                <w:noProof/>
                <w:webHidden/>
              </w:rPr>
              <w:instrText xml:space="preserve"> PAGEREF _Toc111734571 \h </w:instrText>
            </w:r>
            <w:r w:rsidR="0088302C">
              <w:rPr>
                <w:noProof/>
                <w:webHidden/>
              </w:rPr>
            </w:r>
            <w:r w:rsidR="0088302C">
              <w:rPr>
                <w:noProof/>
                <w:webHidden/>
              </w:rPr>
              <w:fldChar w:fldCharType="separate"/>
            </w:r>
            <w:r w:rsidR="0088302C">
              <w:rPr>
                <w:noProof/>
                <w:webHidden/>
              </w:rPr>
              <w:t>11</w:t>
            </w:r>
            <w:r w:rsidR="0088302C">
              <w:rPr>
                <w:noProof/>
                <w:webHidden/>
              </w:rPr>
              <w:fldChar w:fldCharType="end"/>
            </w:r>
          </w:hyperlink>
        </w:p>
        <w:p w14:paraId="7077D876" w14:textId="4D2BF627" w:rsidR="0088302C" w:rsidRDefault="00000000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0"/>
              <w:sz w:val="22"/>
              <w:szCs w:val="22"/>
            </w:rPr>
          </w:pPr>
          <w:hyperlink w:anchor="_Toc111734572" w:history="1">
            <w:r w:rsidR="0088302C" w:rsidRPr="00E00EE7">
              <w:rPr>
                <w:rStyle w:val="Hyperlink"/>
                <w:noProof/>
              </w:rPr>
              <w:t>1.5 Mã nguồn</w:t>
            </w:r>
            <w:r w:rsidR="0088302C">
              <w:rPr>
                <w:noProof/>
                <w:webHidden/>
              </w:rPr>
              <w:tab/>
            </w:r>
            <w:r w:rsidR="0088302C">
              <w:rPr>
                <w:noProof/>
                <w:webHidden/>
              </w:rPr>
              <w:fldChar w:fldCharType="begin"/>
            </w:r>
            <w:r w:rsidR="0088302C">
              <w:rPr>
                <w:noProof/>
                <w:webHidden/>
              </w:rPr>
              <w:instrText xml:space="preserve"> PAGEREF _Toc111734572 \h </w:instrText>
            </w:r>
            <w:r w:rsidR="0088302C">
              <w:rPr>
                <w:noProof/>
                <w:webHidden/>
              </w:rPr>
            </w:r>
            <w:r w:rsidR="0088302C">
              <w:rPr>
                <w:noProof/>
                <w:webHidden/>
              </w:rPr>
              <w:fldChar w:fldCharType="separate"/>
            </w:r>
            <w:r w:rsidR="0088302C">
              <w:rPr>
                <w:noProof/>
                <w:webHidden/>
              </w:rPr>
              <w:t>11</w:t>
            </w:r>
            <w:r w:rsidR="0088302C">
              <w:rPr>
                <w:noProof/>
                <w:webHidden/>
              </w:rPr>
              <w:fldChar w:fldCharType="end"/>
            </w:r>
          </w:hyperlink>
        </w:p>
        <w:p w14:paraId="40B825F2" w14:textId="636BFA39" w:rsidR="0088302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111734573" w:history="1">
            <w:r w:rsidR="0088302C" w:rsidRPr="00E00EE7">
              <w:rPr>
                <w:rStyle w:val="Hyperlink"/>
                <w:noProof/>
              </w:rPr>
              <w:t>KẾT LUẬN</w:t>
            </w:r>
            <w:r w:rsidR="0088302C">
              <w:rPr>
                <w:noProof/>
                <w:webHidden/>
              </w:rPr>
              <w:tab/>
            </w:r>
            <w:r w:rsidR="0088302C">
              <w:rPr>
                <w:noProof/>
                <w:webHidden/>
              </w:rPr>
              <w:fldChar w:fldCharType="begin"/>
            </w:r>
            <w:r w:rsidR="0088302C">
              <w:rPr>
                <w:noProof/>
                <w:webHidden/>
              </w:rPr>
              <w:instrText xml:space="preserve"> PAGEREF _Toc111734573 \h </w:instrText>
            </w:r>
            <w:r w:rsidR="0088302C">
              <w:rPr>
                <w:noProof/>
                <w:webHidden/>
              </w:rPr>
            </w:r>
            <w:r w:rsidR="0088302C">
              <w:rPr>
                <w:noProof/>
                <w:webHidden/>
              </w:rPr>
              <w:fldChar w:fldCharType="separate"/>
            </w:r>
            <w:r w:rsidR="0088302C">
              <w:rPr>
                <w:noProof/>
                <w:webHidden/>
              </w:rPr>
              <w:t>11</w:t>
            </w:r>
            <w:r w:rsidR="0088302C">
              <w:rPr>
                <w:noProof/>
                <w:webHidden/>
              </w:rPr>
              <w:fldChar w:fldCharType="end"/>
            </w:r>
          </w:hyperlink>
        </w:p>
        <w:p w14:paraId="7B4E914D" w14:textId="73949126" w:rsidR="005C3C9B" w:rsidRDefault="005C3C9B">
          <w:r>
            <w:rPr>
              <w:b/>
              <w:bCs/>
              <w:noProof/>
            </w:rPr>
            <w:fldChar w:fldCharType="end"/>
          </w:r>
        </w:p>
      </w:sdtContent>
    </w:sdt>
    <w:p w14:paraId="0B2D798B" w14:textId="03E9EBA8" w:rsidR="00BC190B" w:rsidRDefault="00BC190B">
      <w:pPr>
        <w:spacing w:before="0" w:after="200" w:line="276" w:lineRule="auto"/>
        <w:ind w:firstLine="0"/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40023CF6" w14:textId="6A0795BC" w:rsidR="005C3C9B" w:rsidRDefault="00BC190B" w:rsidP="00BC190B">
      <w:pPr>
        <w:pStyle w:val="Heading1unnumbered"/>
        <w:rPr>
          <w:highlight w:val="lightGray"/>
        </w:rPr>
      </w:pPr>
      <w:bookmarkStart w:id="2" w:name="_Toc111734552"/>
      <w:r>
        <w:rPr>
          <w:highlight w:val="lightGray"/>
        </w:rPr>
        <w:lastRenderedPageBreak/>
        <w:t>DANH MỤC HÌNH VẼ</w:t>
      </w:r>
      <w:bookmarkEnd w:id="2"/>
    </w:p>
    <w:p w14:paraId="1618E453" w14:textId="6785ABC7" w:rsidR="0088302C" w:rsidRDefault="00BC190B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TOC \h \z \c "Hình" </w:instrText>
      </w:r>
      <w:r>
        <w:rPr>
          <w:highlight w:val="lightGray"/>
        </w:rPr>
        <w:fldChar w:fldCharType="separate"/>
      </w:r>
      <w:hyperlink w:anchor="_Toc111734547" w:history="1">
        <w:r w:rsidR="0088302C" w:rsidRPr="007425FC">
          <w:rPr>
            <w:rStyle w:val="Hyperlink"/>
            <w:noProof/>
          </w:rPr>
          <w:t>Hình 1.1 Sơ đồ chức năng của hệ thống</w:t>
        </w:r>
        <w:r w:rsidR="0088302C">
          <w:rPr>
            <w:noProof/>
            <w:webHidden/>
          </w:rPr>
          <w:tab/>
        </w:r>
        <w:r w:rsidR="0088302C">
          <w:rPr>
            <w:noProof/>
            <w:webHidden/>
          </w:rPr>
          <w:fldChar w:fldCharType="begin"/>
        </w:r>
        <w:r w:rsidR="0088302C">
          <w:rPr>
            <w:noProof/>
            <w:webHidden/>
          </w:rPr>
          <w:instrText xml:space="preserve"> PAGEREF _Toc111734547 \h </w:instrText>
        </w:r>
        <w:r w:rsidR="0088302C">
          <w:rPr>
            <w:noProof/>
            <w:webHidden/>
          </w:rPr>
        </w:r>
        <w:r w:rsidR="0088302C">
          <w:rPr>
            <w:noProof/>
            <w:webHidden/>
          </w:rPr>
          <w:fldChar w:fldCharType="separate"/>
        </w:r>
        <w:r w:rsidR="0088302C">
          <w:rPr>
            <w:noProof/>
            <w:webHidden/>
          </w:rPr>
          <w:t>1</w:t>
        </w:r>
        <w:r w:rsidR="0088302C">
          <w:rPr>
            <w:noProof/>
            <w:webHidden/>
          </w:rPr>
          <w:fldChar w:fldCharType="end"/>
        </w:r>
      </w:hyperlink>
    </w:p>
    <w:p w14:paraId="53FBEFAF" w14:textId="17098C26" w:rsidR="0088302C" w:rsidRDefault="00000000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1734548" w:history="1">
        <w:r w:rsidR="0088302C" w:rsidRPr="007425FC">
          <w:rPr>
            <w:rStyle w:val="Hyperlink"/>
            <w:noProof/>
          </w:rPr>
          <w:t>Hình 1.2 Sơ đồ thực thể liên kết (ERD)</w:t>
        </w:r>
        <w:r w:rsidR="0088302C">
          <w:rPr>
            <w:noProof/>
            <w:webHidden/>
          </w:rPr>
          <w:tab/>
        </w:r>
        <w:r w:rsidR="0088302C">
          <w:rPr>
            <w:noProof/>
            <w:webHidden/>
          </w:rPr>
          <w:fldChar w:fldCharType="begin"/>
        </w:r>
        <w:r w:rsidR="0088302C">
          <w:rPr>
            <w:noProof/>
            <w:webHidden/>
          </w:rPr>
          <w:instrText xml:space="preserve"> PAGEREF _Toc111734548 \h </w:instrText>
        </w:r>
        <w:r w:rsidR="0088302C">
          <w:rPr>
            <w:noProof/>
            <w:webHidden/>
          </w:rPr>
        </w:r>
        <w:r w:rsidR="0088302C">
          <w:rPr>
            <w:noProof/>
            <w:webHidden/>
          </w:rPr>
          <w:fldChar w:fldCharType="separate"/>
        </w:r>
        <w:r w:rsidR="0088302C">
          <w:rPr>
            <w:noProof/>
            <w:webHidden/>
          </w:rPr>
          <w:t>2</w:t>
        </w:r>
        <w:r w:rsidR="0088302C">
          <w:rPr>
            <w:noProof/>
            <w:webHidden/>
          </w:rPr>
          <w:fldChar w:fldCharType="end"/>
        </w:r>
      </w:hyperlink>
    </w:p>
    <w:p w14:paraId="4008373F" w14:textId="0326FADF" w:rsidR="00BC190B" w:rsidRDefault="00BC190B" w:rsidP="00BC190B">
      <w:pPr>
        <w:rPr>
          <w:highlight w:val="lightGray"/>
        </w:rPr>
      </w:pPr>
      <w:r>
        <w:rPr>
          <w:highlight w:val="lightGray"/>
        </w:rPr>
        <w:fldChar w:fldCharType="end"/>
      </w:r>
    </w:p>
    <w:p w14:paraId="4482C046" w14:textId="77777777" w:rsidR="00BC190B" w:rsidRDefault="00BC190B">
      <w:pPr>
        <w:spacing w:before="0" w:after="200" w:line="276" w:lineRule="auto"/>
        <w:ind w:firstLine="0"/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4205202A" w14:textId="02755E2F" w:rsidR="00BC190B" w:rsidRDefault="00BC190B" w:rsidP="00BC190B">
      <w:pPr>
        <w:pStyle w:val="Heading1unnumbered"/>
        <w:rPr>
          <w:highlight w:val="lightGray"/>
        </w:rPr>
      </w:pPr>
      <w:bookmarkStart w:id="3" w:name="_Toc111734553"/>
      <w:r>
        <w:rPr>
          <w:highlight w:val="lightGray"/>
        </w:rPr>
        <w:lastRenderedPageBreak/>
        <w:t>DANH MỤC BẢNG BIỂU</w:t>
      </w:r>
      <w:bookmarkEnd w:id="3"/>
    </w:p>
    <w:p w14:paraId="65C21A6C" w14:textId="36A44569" w:rsidR="00832BAD" w:rsidRDefault="00520608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TOC \h \z \c "Bảng " </w:instrText>
      </w:r>
      <w:r>
        <w:rPr>
          <w:highlight w:val="lightGray"/>
        </w:rPr>
        <w:fldChar w:fldCharType="separate"/>
      </w:r>
      <w:hyperlink w:anchor="_Toc111734475" w:history="1">
        <w:r w:rsidR="00832BAD" w:rsidRPr="00FD6A23">
          <w:rPr>
            <w:rStyle w:val="Hyperlink"/>
            <w:noProof/>
          </w:rPr>
          <w:t>Bảng  1.1 Bảng hoadon</w:t>
        </w:r>
        <w:r w:rsidR="00832BAD">
          <w:rPr>
            <w:noProof/>
            <w:webHidden/>
          </w:rPr>
          <w:tab/>
        </w:r>
        <w:r w:rsidR="00832BAD">
          <w:rPr>
            <w:noProof/>
            <w:webHidden/>
          </w:rPr>
          <w:fldChar w:fldCharType="begin"/>
        </w:r>
        <w:r w:rsidR="00832BAD">
          <w:rPr>
            <w:noProof/>
            <w:webHidden/>
          </w:rPr>
          <w:instrText xml:space="preserve"> PAGEREF _Toc111734475 \h </w:instrText>
        </w:r>
        <w:r w:rsidR="00832BAD">
          <w:rPr>
            <w:noProof/>
            <w:webHidden/>
          </w:rPr>
        </w:r>
        <w:r w:rsidR="00832BAD">
          <w:rPr>
            <w:noProof/>
            <w:webHidden/>
          </w:rPr>
          <w:fldChar w:fldCharType="separate"/>
        </w:r>
        <w:r w:rsidR="00832BAD">
          <w:rPr>
            <w:noProof/>
            <w:webHidden/>
          </w:rPr>
          <w:t>3</w:t>
        </w:r>
        <w:r w:rsidR="00832BAD">
          <w:rPr>
            <w:noProof/>
            <w:webHidden/>
          </w:rPr>
          <w:fldChar w:fldCharType="end"/>
        </w:r>
      </w:hyperlink>
    </w:p>
    <w:p w14:paraId="627C91ED" w14:textId="32E2EEA6" w:rsidR="00832BAD" w:rsidRDefault="00000000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1734476" w:history="1">
        <w:r w:rsidR="00832BAD" w:rsidRPr="00FD6A23">
          <w:rPr>
            <w:rStyle w:val="Hyperlink"/>
            <w:noProof/>
          </w:rPr>
          <w:t>Bảng  1.2 Bảng chitiethoadon</w:t>
        </w:r>
        <w:r w:rsidR="00832BAD">
          <w:rPr>
            <w:noProof/>
            <w:webHidden/>
          </w:rPr>
          <w:tab/>
        </w:r>
        <w:r w:rsidR="00832BAD">
          <w:rPr>
            <w:noProof/>
            <w:webHidden/>
          </w:rPr>
          <w:fldChar w:fldCharType="begin"/>
        </w:r>
        <w:r w:rsidR="00832BAD">
          <w:rPr>
            <w:noProof/>
            <w:webHidden/>
          </w:rPr>
          <w:instrText xml:space="preserve"> PAGEREF _Toc111734476 \h </w:instrText>
        </w:r>
        <w:r w:rsidR="00832BAD">
          <w:rPr>
            <w:noProof/>
            <w:webHidden/>
          </w:rPr>
        </w:r>
        <w:r w:rsidR="00832BAD">
          <w:rPr>
            <w:noProof/>
            <w:webHidden/>
          </w:rPr>
          <w:fldChar w:fldCharType="separate"/>
        </w:r>
        <w:r w:rsidR="00832BAD">
          <w:rPr>
            <w:noProof/>
            <w:webHidden/>
          </w:rPr>
          <w:t>3</w:t>
        </w:r>
        <w:r w:rsidR="00832BAD">
          <w:rPr>
            <w:noProof/>
            <w:webHidden/>
          </w:rPr>
          <w:fldChar w:fldCharType="end"/>
        </w:r>
      </w:hyperlink>
    </w:p>
    <w:p w14:paraId="5FF71221" w14:textId="4D22E91A" w:rsidR="00832BAD" w:rsidRDefault="00000000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1734477" w:history="1">
        <w:r w:rsidR="00832BAD" w:rsidRPr="00FD6A23">
          <w:rPr>
            <w:rStyle w:val="Hyperlink"/>
            <w:noProof/>
          </w:rPr>
          <w:t>Bảng  1.3 Bảng khachhang</w:t>
        </w:r>
        <w:r w:rsidR="00832BAD">
          <w:rPr>
            <w:noProof/>
            <w:webHidden/>
          </w:rPr>
          <w:tab/>
        </w:r>
        <w:r w:rsidR="00832BAD">
          <w:rPr>
            <w:noProof/>
            <w:webHidden/>
          </w:rPr>
          <w:fldChar w:fldCharType="begin"/>
        </w:r>
        <w:r w:rsidR="00832BAD">
          <w:rPr>
            <w:noProof/>
            <w:webHidden/>
          </w:rPr>
          <w:instrText xml:space="preserve"> PAGEREF _Toc111734477 \h </w:instrText>
        </w:r>
        <w:r w:rsidR="00832BAD">
          <w:rPr>
            <w:noProof/>
            <w:webHidden/>
          </w:rPr>
        </w:r>
        <w:r w:rsidR="00832BAD">
          <w:rPr>
            <w:noProof/>
            <w:webHidden/>
          </w:rPr>
          <w:fldChar w:fldCharType="separate"/>
        </w:r>
        <w:r w:rsidR="00832BAD">
          <w:rPr>
            <w:noProof/>
            <w:webHidden/>
          </w:rPr>
          <w:t>4</w:t>
        </w:r>
        <w:r w:rsidR="00832BAD">
          <w:rPr>
            <w:noProof/>
            <w:webHidden/>
          </w:rPr>
          <w:fldChar w:fldCharType="end"/>
        </w:r>
      </w:hyperlink>
    </w:p>
    <w:p w14:paraId="247F5E72" w14:textId="05CC27AC" w:rsidR="00832BAD" w:rsidRDefault="00000000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1734478" w:history="1">
        <w:r w:rsidR="00832BAD" w:rsidRPr="00FD6A23">
          <w:rPr>
            <w:rStyle w:val="Hyperlink"/>
            <w:noProof/>
          </w:rPr>
          <w:t>Bảng  1.4 Bảng nhanvien</w:t>
        </w:r>
        <w:r w:rsidR="00832BAD">
          <w:rPr>
            <w:noProof/>
            <w:webHidden/>
          </w:rPr>
          <w:tab/>
        </w:r>
        <w:r w:rsidR="00832BAD">
          <w:rPr>
            <w:noProof/>
            <w:webHidden/>
          </w:rPr>
          <w:fldChar w:fldCharType="begin"/>
        </w:r>
        <w:r w:rsidR="00832BAD">
          <w:rPr>
            <w:noProof/>
            <w:webHidden/>
          </w:rPr>
          <w:instrText xml:space="preserve"> PAGEREF _Toc111734478 \h </w:instrText>
        </w:r>
        <w:r w:rsidR="00832BAD">
          <w:rPr>
            <w:noProof/>
            <w:webHidden/>
          </w:rPr>
        </w:r>
        <w:r w:rsidR="00832BAD">
          <w:rPr>
            <w:noProof/>
            <w:webHidden/>
          </w:rPr>
          <w:fldChar w:fldCharType="separate"/>
        </w:r>
        <w:r w:rsidR="00832BAD">
          <w:rPr>
            <w:noProof/>
            <w:webHidden/>
          </w:rPr>
          <w:t>4</w:t>
        </w:r>
        <w:r w:rsidR="00832BAD">
          <w:rPr>
            <w:noProof/>
            <w:webHidden/>
          </w:rPr>
          <w:fldChar w:fldCharType="end"/>
        </w:r>
      </w:hyperlink>
    </w:p>
    <w:p w14:paraId="455708D1" w14:textId="1DBEBD71" w:rsidR="00832BAD" w:rsidRDefault="00000000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1734479" w:history="1">
        <w:r w:rsidR="00832BAD" w:rsidRPr="00FD6A23">
          <w:rPr>
            <w:rStyle w:val="Hyperlink"/>
            <w:noProof/>
          </w:rPr>
          <w:t>Bảng  1.5 Bảng sanpham</w:t>
        </w:r>
        <w:r w:rsidR="00832BAD">
          <w:rPr>
            <w:noProof/>
            <w:webHidden/>
          </w:rPr>
          <w:tab/>
        </w:r>
        <w:r w:rsidR="00832BAD">
          <w:rPr>
            <w:noProof/>
            <w:webHidden/>
          </w:rPr>
          <w:fldChar w:fldCharType="begin"/>
        </w:r>
        <w:r w:rsidR="00832BAD">
          <w:rPr>
            <w:noProof/>
            <w:webHidden/>
          </w:rPr>
          <w:instrText xml:space="preserve"> PAGEREF _Toc111734479 \h </w:instrText>
        </w:r>
        <w:r w:rsidR="00832BAD">
          <w:rPr>
            <w:noProof/>
            <w:webHidden/>
          </w:rPr>
        </w:r>
        <w:r w:rsidR="00832BAD">
          <w:rPr>
            <w:noProof/>
            <w:webHidden/>
          </w:rPr>
          <w:fldChar w:fldCharType="separate"/>
        </w:r>
        <w:r w:rsidR="00832BAD">
          <w:rPr>
            <w:noProof/>
            <w:webHidden/>
          </w:rPr>
          <w:t>4</w:t>
        </w:r>
        <w:r w:rsidR="00832BAD">
          <w:rPr>
            <w:noProof/>
            <w:webHidden/>
          </w:rPr>
          <w:fldChar w:fldCharType="end"/>
        </w:r>
      </w:hyperlink>
    </w:p>
    <w:p w14:paraId="36FA05C1" w14:textId="0570154E" w:rsidR="00832BAD" w:rsidRDefault="00000000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1734480" w:history="1">
        <w:r w:rsidR="00832BAD" w:rsidRPr="00FD6A23">
          <w:rPr>
            <w:rStyle w:val="Hyperlink"/>
            <w:noProof/>
          </w:rPr>
          <w:t>Bảng  1.6 Bảng users</w:t>
        </w:r>
        <w:r w:rsidR="00832BAD">
          <w:rPr>
            <w:noProof/>
            <w:webHidden/>
          </w:rPr>
          <w:tab/>
        </w:r>
        <w:r w:rsidR="00832BAD">
          <w:rPr>
            <w:noProof/>
            <w:webHidden/>
          </w:rPr>
          <w:fldChar w:fldCharType="begin"/>
        </w:r>
        <w:r w:rsidR="00832BAD">
          <w:rPr>
            <w:noProof/>
            <w:webHidden/>
          </w:rPr>
          <w:instrText xml:space="preserve"> PAGEREF _Toc111734480 \h </w:instrText>
        </w:r>
        <w:r w:rsidR="00832BAD">
          <w:rPr>
            <w:noProof/>
            <w:webHidden/>
          </w:rPr>
        </w:r>
        <w:r w:rsidR="00832BAD">
          <w:rPr>
            <w:noProof/>
            <w:webHidden/>
          </w:rPr>
          <w:fldChar w:fldCharType="separate"/>
        </w:r>
        <w:r w:rsidR="00832BAD">
          <w:rPr>
            <w:noProof/>
            <w:webHidden/>
          </w:rPr>
          <w:t>5</w:t>
        </w:r>
        <w:r w:rsidR="00832BAD">
          <w:rPr>
            <w:noProof/>
            <w:webHidden/>
          </w:rPr>
          <w:fldChar w:fldCharType="end"/>
        </w:r>
      </w:hyperlink>
    </w:p>
    <w:p w14:paraId="6BAAD94F" w14:textId="30BB900F" w:rsidR="00BC190B" w:rsidRPr="00BC190B" w:rsidRDefault="00520608" w:rsidP="00BC190B">
      <w:pPr>
        <w:rPr>
          <w:highlight w:val="lightGray"/>
        </w:rPr>
      </w:pPr>
      <w:r>
        <w:rPr>
          <w:highlight w:val="lightGray"/>
        </w:rPr>
        <w:fldChar w:fldCharType="end"/>
      </w:r>
    </w:p>
    <w:p w14:paraId="13C78A36" w14:textId="77777777" w:rsidR="005C3C9B" w:rsidRPr="005C3C9B" w:rsidRDefault="005C3C9B" w:rsidP="005C3C9B">
      <w:pPr>
        <w:rPr>
          <w:highlight w:val="lightGray"/>
        </w:rPr>
      </w:pPr>
    </w:p>
    <w:p w14:paraId="1C35A0C4" w14:textId="77777777" w:rsidR="009032AC" w:rsidRDefault="009032AC">
      <w:pPr>
        <w:spacing w:before="0"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  <w:highlight w:val="lightGray"/>
        </w:rPr>
      </w:pPr>
      <w:r>
        <w:rPr>
          <w:highlight w:val="lightGray"/>
        </w:rPr>
        <w:br w:type="page"/>
      </w:r>
    </w:p>
    <w:p w14:paraId="3856A072" w14:textId="77777777" w:rsidR="0003103E" w:rsidRDefault="0003103E" w:rsidP="009032AC">
      <w:pPr>
        <w:pStyle w:val="Heading1"/>
        <w:sectPr w:rsidR="0003103E" w:rsidSect="00D1125B">
          <w:type w:val="continuous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17E1A88B" w14:textId="0B7A650F" w:rsidR="008D31C4" w:rsidRDefault="002A2795" w:rsidP="00E22FBB">
      <w:pPr>
        <w:pStyle w:val="Heading2"/>
      </w:pPr>
      <w:bookmarkStart w:id="4" w:name="_Toc111734554"/>
      <w:r>
        <w:lastRenderedPageBreak/>
        <w:t>Các chức năng của phần mềm</w:t>
      </w:r>
      <w:bookmarkEnd w:id="4"/>
    </w:p>
    <w:p w14:paraId="7183ABB7" w14:textId="7055EBB7" w:rsidR="00DD4962" w:rsidRDefault="00DD4962" w:rsidP="00DD4962">
      <w:r>
        <w:t>Sơ đồ chức năng của hệ thống:</w:t>
      </w:r>
    </w:p>
    <w:p w14:paraId="388F9BEE" w14:textId="77777777" w:rsidR="00832BAD" w:rsidRDefault="00DD4962" w:rsidP="00832BAD">
      <w:pPr>
        <w:keepNext/>
      </w:pPr>
      <w:r>
        <w:rPr>
          <w:rFonts w:cs="Times New Roman"/>
          <w:noProof/>
          <w:szCs w:val="26"/>
        </w:rPr>
        <w:drawing>
          <wp:inline distT="0" distB="0" distL="0" distR="0" wp14:anchorId="1A8D41B5" wp14:editId="217FEBD1">
            <wp:extent cx="5758815" cy="2093768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0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C265" w14:textId="2FDD6362" w:rsidR="00DD4962" w:rsidRPr="00DD4962" w:rsidRDefault="00832BAD" w:rsidP="00832BAD">
      <w:pPr>
        <w:pStyle w:val="Caption"/>
      </w:pPr>
      <w:bookmarkStart w:id="5" w:name="_Toc111734547"/>
      <w:r>
        <w:t xml:space="preserve">Hình </w:t>
      </w:r>
      <w:fldSimple w:instr=" STYLEREF 1 \s ">
        <w:r w:rsidR="000D7D4A">
          <w:rPr>
            <w:noProof/>
          </w:rPr>
          <w:t>1</w:t>
        </w:r>
      </w:fldSimple>
      <w:r w:rsidR="000D7D4A">
        <w:t>.</w:t>
      </w:r>
      <w:fldSimple w:instr=" SEQ Hình \* ARABIC \s 1 ">
        <w:r w:rsidR="000D7D4A">
          <w:rPr>
            <w:noProof/>
          </w:rPr>
          <w:t>1</w:t>
        </w:r>
      </w:fldSimple>
      <w:r>
        <w:t xml:space="preserve"> Sơ đồ chức năng của hệ thống</w:t>
      </w:r>
      <w:bookmarkEnd w:id="5"/>
    </w:p>
    <w:p w14:paraId="015EE7F7" w14:textId="13565CC4" w:rsidR="00684C26" w:rsidRDefault="001C1BA7" w:rsidP="00593BBB">
      <w:pPr>
        <w:keepNext/>
        <w:jc w:val="left"/>
      </w:pPr>
      <w:r>
        <w:t>C</w:t>
      </w:r>
      <w:r w:rsidR="00593BBB">
        <w:t>ác chức năng của phần mềm</w:t>
      </w:r>
      <w:r>
        <w:t>:</w:t>
      </w:r>
    </w:p>
    <w:p w14:paraId="3A802F95" w14:textId="77777777" w:rsidR="001C1BA7" w:rsidRDefault="001C1BA7" w:rsidP="001C1BA7">
      <w:pPr>
        <w:pStyle w:val="paragraph"/>
        <w:numPr>
          <w:ilvl w:val="0"/>
          <w:numId w:val="48"/>
        </w:numPr>
        <w:spacing w:before="0" w:beforeAutospacing="0" w:after="0" w:afterAutospacing="0"/>
        <w:ind w:left="709"/>
        <w:jc w:val="both"/>
        <w:textAlignment w:val="baseline"/>
        <w:rPr>
          <w:rStyle w:val="eop"/>
          <w:color w:val="000000"/>
          <w:sz w:val="26"/>
          <w:szCs w:val="26"/>
        </w:rPr>
      </w:pPr>
      <w:r w:rsidRPr="00346D92">
        <w:rPr>
          <w:rStyle w:val="spellingerror"/>
          <w:rFonts w:eastAsiaTheme="majorEastAsia"/>
          <w:color w:val="000000"/>
          <w:szCs w:val="26"/>
        </w:rPr>
        <w:t>Chức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năng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quản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lý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>
        <w:rPr>
          <w:rStyle w:val="spellingerror"/>
          <w:rFonts w:eastAsiaTheme="majorEastAsia"/>
          <w:color w:val="000000"/>
          <w:szCs w:val="26"/>
        </w:rPr>
        <w:t>nhân viên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: </w:t>
      </w:r>
      <w:r w:rsidRPr="00346D92">
        <w:rPr>
          <w:rStyle w:val="spellingerror"/>
          <w:rFonts w:eastAsiaTheme="majorEastAsia"/>
          <w:color w:val="000000"/>
          <w:szCs w:val="26"/>
        </w:rPr>
        <w:t>Người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sử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dụng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thêm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>
        <w:rPr>
          <w:rStyle w:val="spellingerror"/>
          <w:rFonts w:eastAsiaTheme="majorEastAsia"/>
          <w:color w:val="000000"/>
          <w:szCs w:val="26"/>
        </w:rPr>
        <w:t>nhân viên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mới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, </w:t>
      </w:r>
      <w:r w:rsidRPr="00346D92">
        <w:rPr>
          <w:rStyle w:val="spellingerror"/>
          <w:rFonts w:eastAsiaTheme="majorEastAsia"/>
          <w:color w:val="000000"/>
          <w:szCs w:val="26"/>
        </w:rPr>
        <w:t>chỉnh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sửa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thông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tin </w:t>
      </w:r>
      <w:r w:rsidRPr="00346D92">
        <w:rPr>
          <w:rStyle w:val="spellingerror"/>
          <w:rFonts w:eastAsiaTheme="majorEastAsia"/>
          <w:color w:val="000000"/>
          <w:szCs w:val="26"/>
        </w:rPr>
        <w:t>của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>
        <w:rPr>
          <w:rStyle w:val="spellingerror"/>
          <w:rFonts w:eastAsiaTheme="majorEastAsia"/>
          <w:color w:val="000000"/>
          <w:szCs w:val="26"/>
        </w:rPr>
        <w:t>nhân viên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đã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có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trong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danh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sách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hoặc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xóa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>
        <w:rPr>
          <w:rStyle w:val="spellingerror"/>
          <w:rFonts w:eastAsiaTheme="majorEastAsia"/>
          <w:color w:val="000000"/>
          <w:szCs w:val="26"/>
        </w:rPr>
        <w:t xml:space="preserve">nhân viên </w:t>
      </w:r>
      <w:r w:rsidRPr="00346D92">
        <w:rPr>
          <w:rStyle w:val="spellingerror"/>
          <w:rFonts w:eastAsiaTheme="majorEastAsia"/>
          <w:color w:val="000000"/>
          <w:szCs w:val="26"/>
        </w:rPr>
        <w:t>khỏi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danh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sách</w:t>
      </w:r>
      <w:r w:rsidRPr="00346D92">
        <w:rPr>
          <w:rStyle w:val="normaltextrun"/>
          <w:rFonts w:eastAsiaTheme="majorEastAsia"/>
          <w:color w:val="000000"/>
          <w:szCs w:val="26"/>
        </w:rPr>
        <w:t>.</w:t>
      </w:r>
      <w:r w:rsidRPr="00346D92">
        <w:rPr>
          <w:rStyle w:val="eop"/>
          <w:color w:val="000000"/>
          <w:sz w:val="26"/>
          <w:szCs w:val="26"/>
        </w:rPr>
        <w:t> </w:t>
      </w:r>
    </w:p>
    <w:p w14:paraId="62AE2C10" w14:textId="77777777" w:rsidR="001C1BA7" w:rsidRPr="00336929" w:rsidRDefault="001C1BA7" w:rsidP="001C1BA7">
      <w:pPr>
        <w:pStyle w:val="paragraph"/>
        <w:numPr>
          <w:ilvl w:val="0"/>
          <w:numId w:val="48"/>
        </w:numPr>
        <w:spacing w:before="0" w:beforeAutospacing="0" w:after="0" w:afterAutospacing="0"/>
        <w:ind w:left="709"/>
        <w:jc w:val="both"/>
        <w:textAlignment w:val="baseline"/>
        <w:rPr>
          <w:color w:val="000000"/>
          <w:sz w:val="26"/>
          <w:szCs w:val="26"/>
        </w:rPr>
      </w:pPr>
      <w:r>
        <w:rPr>
          <w:rStyle w:val="eop"/>
          <w:color w:val="000000"/>
          <w:sz w:val="26"/>
          <w:szCs w:val="26"/>
        </w:rPr>
        <w:t xml:space="preserve">Chức năng quản lý sản phẩm: </w:t>
      </w:r>
      <w:r w:rsidRPr="00346D92">
        <w:rPr>
          <w:rStyle w:val="spellingerror"/>
          <w:rFonts w:eastAsiaTheme="majorEastAsia"/>
          <w:color w:val="000000"/>
          <w:szCs w:val="26"/>
        </w:rPr>
        <w:t>Người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sử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dụng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thêm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>
        <w:rPr>
          <w:rStyle w:val="spellingerror"/>
          <w:rFonts w:eastAsiaTheme="majorEastAsia"/>
          <w:color w:val="000000"/>
          <w:szCs w:val="26"/>
        </w:rPr>
        <w:t xml:space="preserve">sản phẩm </w:t>
      </w:r>
      <w:r w:rsidRPr="00346D92">
        <w:rPr>
          <w:rStyle w:val="spellingerror"/>
          <w:rFonts w:eastAsiaTheme="majorEastAsia"/>
          <w:color w:val="000000"/>
          <w:szCs w:val="26"/>
        </w:rPr>
        <w:t>mới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, </w:t>
      </w:r>
      <w:r w:rsidRPr="00346D92">
        <w:rPr>
          <w:rStyle w:val="spellingerror"/>
          <w:rFonts w:eastAsiaTheme="majorEastAsia"/>
          <w:color w:val="000000"/>
          <w:szCs w:val="26"/>
        </w:rPr>
        <w:t>chỉnh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sửa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thông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tin </w:t>
      </w:r>
      <w:r w:rsidRPr="00346D92">
        <w:rPr>
          <w:rStyle w:val="spellingerror"/>
          <w:rFonts w:eastAsiaTheme="majorEastAsia"/>
          <w:color w:val="000000"/>
          <w:szCs w:val="26"/>
        </w:rPr>
        <w:t>của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>
        <w:rPr>
          <w:rStyle w:val="normaltextrun"/>
          <w:rFonts w:eastAsiaTheme="majorEastAsia"/>
          <w:color w:val="000000"/>
          <w:szCs w:val="26"/>
        </w:rPr>
        <w:t xml:space="preserve">sản phẩm </w:t>
      </w:r>
      <w:r w:rsidRPr="00346D92">
        <w:rPr>
          <w:rStyle w:val="spellingerror"/>
          <w:rFonts w:eastAsiaTheme="majorEastAsia"/>
          <w:color w:val="000000"/>
          <w:szCs w:val="26"/>
        </w:rPr>
        <w:t>đã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có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trong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danh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sách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hoặc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xóa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>
        <w:rPr>
          <w:rStyle w:val="spellingerror"/>
          <w:rFonts w:eastAsiaTheme="majorEastAsia"/>
          <w:color w:val="000000"/>
          <w:szCs w:val="26"/>
        </w:rPr>
        <w:t xml:space="preserve">nhân viên </w:t>
      </w:r>
      <w:r w:rsidRPr="00346D92">
        <w:rPr>
          <w:rStyle w:val="spellingerror"/>
          <w:rFonts w:eastAsiaTheme="majorEastAsia"/>
          <w:color w:val="000000"/>
          <w:szCs w:val="26"/>
        </w:rPr>
        <w:t>khỏi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danh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sách</w:t>
      </w:r>
      <w:r w:rsidRPr="00346D92">
        <w:rPr>
          <w:rStyle w:val="normaltextrun"/>
          <w:rFonts w:eastAsiaTheme="majorEastAsia"/>
          <w:color w:val="000000"/>
          <w:szCs w:val="26"/>
        </w:rPr>
        <w:t>.</w:t>
      </w:r>
      <w:r w:rsidRPr="00346D92">
        <w:rPr>
          <w:rStyle w:val="eop"/>
          <w:color w:val="000000"/>
          <w:sz w:val="26"/>
          <w:szCs w:val="26"/>
        </w:rPr>
        <w:t> </w:t>
      </w:r>
    </w:p>
    <w:p w14:paraId="4EDD3FD9" w14:textId="77777777" w:rsidR="001C1BA7" w:rsidRPr="00346D92" w:rsidRDefault="001C1BA7" w:rsidP="001C1BA7">
      <w:pPr>
        <w:pStyle w:val="paragraph"/>
        <w:numPr>
          <w:ilvl w:val="0"/>
          <w:numId w:val="48"/>
        </w:numPr>
        <w:spacing w:before="0" w:beforeAutospacing="0" w:after="0" w:afterAutospacing="0"/>
        <w:ind w:left="709"/>
        <w:jc w:val="both"/>
        <w:textAlignment w:val="baseline"/>
        <w:rPr>
          <w:color w:val="000000"/>
          <w:sz w:val="26"/>
          <w:szCs w:val="26"/>
        </w:rPr>
      </w:pPr>
      <w:r w:rsidRPr="00346D92">
        <w:rPr>
          <w:rStyle w:val="spellingerror"/>
          <w:rFonts w:eastAsiaTheme="majorEastAsia"/>
          <w:color w:val="000000"/>
          <w:szCs w:val="26"/>
        </w:rPr>
        <w:t>Chức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năng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quản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lý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khách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hàng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: </w:t>
      </w:r>
      <w:r w:rsidRPr="00346D92">
        <w:rPr>
          <w:rStyle w:val="spellingerror"/>
          <w:rFonts w:eastAsiaTheme="majorEastAsia"/>
          <w:color w:val="000000"/>
          <w:szCs w:val="26"/>
        </w:rPr>
        <w:t>Người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sử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dụng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thêm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thông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tin </w:t>
      </w:r>
      <w:r w:rsidRPr="00346D92">
        <w:rPr>
          <w:rStyle w:val="spellingerror"/>
          <w:rFonts w:eastAsiaTheme="majorEastAsia"/>
          <w:color w:val="000000"/>
          <w:szCs w:val="26"/>
        </w:rPr>
        <w:t>khách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hàng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bao </w:t>
      </w:r>
      <w:r w:rsidRPr="00346D92">
        <w:rPr>
          <w:rStyle w:val="spellingerror"/>
          <w:rFonts w:eastAsiaTheme="majorEastAsia"/>
          <w:color w:val="000000"/>
          <w:szCs w:val="26"/>
        </w:rPr>
        <w:t>gồm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tên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, </w:t>
      </w:r>
      <w:r w:rsidRPr="00346D92">
        <w:rPr>
          <w:rStyle w:val="spellingerror"/>
          <w:rFonts w:eastAsiaTheme="majorEastAsia"/>
          <w:color w:val="000000"/>
          <w:szCs w:val="26"/>
        </w:rPr>
        <w:t>số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điện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thoại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, </w:t>
      </w:r>
      <w:r w:rsidRPr="00346D92">
        <w:rPr>
          <w:rStyle w:val="spellingerror"/>
          <w:rFonts w:eastAsiaTheme="majorEastAsia"/>
          <w:color w:val="000000"/>
          <w:szCs w:val="26"/>
        </w:rPr>
        <w:t>địa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chỉ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, </w:t>
      </w:r>
      <w:r w:rsidRPr="00346D92">
        <w:rPr>
          <w:rStyle w:val="spellingerror"/>
          <w:rFonts w:eastAsiaTheme="majorEastAsia"/>
          <w:color w:val="000000"/>
          <w:szCs w:val="26"/>
        </w:rPr>
        <w:t>chỉnh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sửa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thông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tin </w:t>
      </w:r>
      <w:r w:rsidRPr="00346D92">
        <w:rPr>
          <w:rStyle w:val="spellingerror"/>
          <w:rFonts w:eastAsiaTheme="majorEastAsia"/>
          <w:color w:val="000000"/>
          <w:szCs w:val="26"/>
        </w:rPr>
        <w:t>khách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hàng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hoặc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xóa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khách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hàng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. </w:t>
      </w:r>
      <w:r w:rsidRPr="00346D92">
        <w:rPr>
          <w:rStyle w:val="spellingerror"/>
          <w:rFonts w:eastAsiaTheme="majorEastAsia"/>
          <w:color w:val="000000"/>
          <w:szCs w:val="26"/>
        </w:rPr>
        <w:t>Người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sử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dụng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dung </w:t>
      </w:r>
      <w:r w:rsidRPr="00346D92">
        <w:rPr>
          <w:rStyle w:val="spellingerror"/>
          <w:rFonts w:eastAsiaTheme="majorEastAsia"/>
          <w:color w:val="000000"/>
          <w:szCs w:val="26"/>
        </w:rPr>
        <w:t>chức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năng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này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để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thuận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tiện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cho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việc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đổi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trả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hàng</w:t>
      </w:r>
      <w:r w:rsidRPr="00346D92">
        <w:rPr>
          <w:rStyle w:val="normaltextrun"/>
          <w:rFonts w:eastAsiaTheme="majorEastAsia"/>
          <w:color w:val="000000"/>
          <w:szCs w:val="26"/>
        </w:rPr>
        <w:t>.</w:t>
      </w:r>
      <w:r w:rsidRPr="00346D92">
        <w:rPr>
          <w:rStyle w:val="eop"/>
          <w:color w:val="000000"/>
          <w:sz w:val="26"/>
          <w:szCs w:val="26"/>
        </w:rPr>
        <w:t> </w:t>
      </w:r>
    </w:p>
    <w:p w14:paraId="18E7401A" w14:textId="77777777" w:rsidR="001C1BA7" w:rsidRPr="00346D92" w:rsidRDefault="001C1BA7" w:rsidP="001C1BA7">
      <w:pPr>
        <w:pStyle w:val="paragraph"/>
        <w:numPr>
          <w:ilvl w:val="0"/>
          <w:numId w:val="48"/>
        </w:numPr>
        <w:spacing w:before="0" w:beforeAutospacing="0" w:after="0" w:afterAutospacing="0"/>
        <w:ind w:left="709"/>
        <w:jc w:val="both"/>
        <w:textAlignment w:val="baseline"/>
        <w:rPr>
          <w:color w:val="000000"/>
          <w:sz w:val="26"/>
          <w:szCs w:val="26"/>
        </w:rPr>
      </w:pPr>
      <w:r w:rsidRPr="00346D92">
        <w:rPr>
          <w:rStyle w:val="spellingerror"/>
          <w:rFonts w:eastAsiaTheme="majorEastAsia"/>
          <w:color w:val="000000"/>
          <w:szCs w:val="26"/>
        </w:rPr>
        <w:t>Chức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năng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quản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lý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hóa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đơn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bán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hàng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: </w:t>
      </w:r>
      <w:r w:rsidRPr="00346D92">
        <w:rPr>
          <w:rStyle w:val="spellingerror"/>
          <w:rFonts w:eastAsiaTheme="majorEastAsia"/>
          <w:color w:val="000000"/>
          <w:szCs w:val="26"/>
        </w:rPr>
        <w:t>Người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sử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dụng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có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thể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thêm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hóa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đơn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bán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hàng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mới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, </w:t>
      </w:r>
      <w:r w:rsidRPr="00346D92">
        <w:rPr>
          <w:rStyle w:val="spellingerror"/>
          <w:rFonts w:eastAsiaTheme="majorEastAsia"/>
          <w:color w:val="000000"/>
          <w:szCs w:val="26"/>
        </w:rPr>
        <w:t>sau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đó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in </w:t>
      </w:r>
      <w:r w:rsidRPr="00346D92">
        <w:rPr>
          <w:rStyle w:val="spellingerror"/>
          <w:rFonts w:eastAsiaTheme="majorEastAsia"/>
          <w:color w:val="000000"/>
          <w:szCs w:val="26"/>
        </w:rPr>
        <w:t>hóa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đơn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thanh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toán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cho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khách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hàng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, </w:t>
      </w:r>
      <w:r w:rsidRPr="00346D92">
        <w:rPr>
          <w:rStyle w:val="spellingerror"/>
          <w:rFonts w:eastAsiaTheme="majorEastAsia"/>
          <w:color w:val="000000"/>
          <w:szCs w:val="26"/>
        </w:rPr>
        <w:t>có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thể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chỉnh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sửa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hoặc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xoá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khi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cần</w:t>
      </w:r>
      <w:r w:rsidRPr="00346D92">
        <w:rPr>
          <w:rStyle w:val="normaltextrun"/>
          <w:rFonts w:eastAsiaTheme="majorEastAsia"/>
          <w:color w:val="000000"/>
          <w:szCs w:val="26"/>
        </w:rPr>
        <w:t>.</w:t>
      </w:r>
      <w:r w:rsidRPr="00346D92">
        <w:rPr>
          <w:rStyle w:val="eop"/>
          <w:color w:val="000000"/>
          <w:sz w:val="26"/>
          <w:szCs w:val="26"/>
        </w:rPr>
        <w:t> </w:t>
      </w:r>
    </w:p>
    <w:p w14:paraId="7A92D7DE" w14:textId="77777777" w:rsidR="001C1BA7" w:rsidRPr="00346D92" w:rsidRDefault="001C1BA7" w:rsidP="001C1BA7">
      <w:pPr>
        <w:pStyle w:val="paragraph"/>
        <w:numPr>
          <w:ilvl w:val="0"/>
          <w:numId w:val="48"/>
        </w:numPr>
        <w:spacing w:before="0" w:beforeAutospacing="0" w:after="0" w:afterAutospacing="0"/>
        <w:ind w:left="709"/>
        <w:jc w:val="both"/>
        <w:textAlignment w:val="baseline"/>
        <w:rPr>
          <w:color w:val="000000"/>
          <w:sz w:val="26"/>
          <w:szCs w:val="26"/>
        </w:rPr>
      </w:pPr>
      <w:r w:rsidRPr="00346D92">
        <w:rPr>
          <w:rStyle w:val="spellingerror"/>
          <w:rFonts w:eastAsiaTheme="majorEastAsia"/>
          <w:color w:val="000000"/>
          <w:szCs w:val="26"/>
        </w:rPr>
        <w:t>Chức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năng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tìm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kiếm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: </w:t>
      </w:r>
      <w:r w:rsidRPr="00346D92">
        <w:rPr>
          <w:rStyle w:val="spellingerror"/>
          <w:rFonts w:eastAsiaTheme="majorEastAsia"/>
          <w:color w:val="000000"/>
          <w:szCs w:val="26"/>
        </w:rPr>
        <w:t>Người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sử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dụng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có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thể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tìm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kiếm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các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thông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tin </w:t>
      </w:r>
      <w:r w:rsidRPr="00346D92">
        <w:rPr>
          <w:rStyle w:val="spellingerror"/>
          <w:rFonts w:eastAsiaTheme="majorEastAsia"/>
          <w:color w:val="000000"/>
          <w:szCs w:val="26"/>
        </w:rPr>
        <w:t>liên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quan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đến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>
        <w:rPr>
          <w:rStyle w:val="spellingerror"/>
          <w:rFonts w:eastAsiaTheme="majorEastAsia"/>
          <w:color w:val="000000"/>
          <w:szCs w:val="26"/>
        </w:rPr>
        <w:t>sản phẩm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, </w:t>
      </w:r>
      <w:r w:rsidRPr="00346D92">
        <w:rPr>
          <w:rStyle w:val="spellingerror"/>
          <w:rFonts w:eastAsiaTheme="majorEastAsia"/>
          <w:color w:val="000000"/>
          <w:szCs w:val="26"/>
        </w:rPr>
        <w:t>khách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hàng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, </w:t>
      </w:r>
      <w:r w:rsidRPr="00346D92">
        <w:rPr>
          <w:rStyle w:val="spellingerror"/>
          <w:rFonts w:eastAsiaTheme="majorEastAsia"/>
          <w:color w:val="000000"/>
          <w:szCs w:val="26"/>
        </w:rPr>
        <w:t>hóa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đơn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bán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hàng</w:t>
      </w:r>
    </w:p>
    <w:p w14:paraId="6E706937" w14:textId="7C7EEE55" w:rsidR="001C1BA7" w:rsidRDefault="001C1BA7" w:rsidP="001C1BA7">
      <w:pPr>
        <w:pStyle w:val="paragraph"/>
        <w:numPr>
          <w:ilvl w:val="0"/>
          <w:numId w:val="48"/>
        </w:numPr>
        <w:spacing w:before="0" w:beforeAutospacing="0" w:after="0" w:afterAutospacing="0"/>
        <w:ind w:left="709"/>
        <w:jc w:val="both"/>
        <w:textAlignment w:val="baseline"/>
        <w:rPr>
          <w:rStyle w:val="eop"/>
          <w:color w:val="000000"/>
          <w:sz w:val="26"/>
          <w:szCs w:val="26"/>
        </w:rPr>
      </w:pPr>
      <w:r w:rsidRPr="00346D92">
        <w:rPr>
          <w:rStyle w:val="spellingerror"/>
          <w:rFonts w:eastAsiaTheme="majorEastAsia"/>
          <w:color w:val="000000"/>
          <w:szCs w:val="26"/>
        </w:rPr>
        <w:t>Chức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năng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báo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cáo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thống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kê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: </w:t>
      </w:r>
      <w:r w:rsidRPr="00346D92">
        <w:rPr>
          <w:rStyle w:val="spellingerror"/>
          <w:rFonts w:eastAsiaTheme="majorEastAsia"/>
          <w:color w:val="000000"/>
          <w:szCs w:val="26"/>
        </w:rPr>
        <w:t>Hệ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thống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tạo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ra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các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báo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cáo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thông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kê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về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>
        <w:rPr>
          <w:rStyle w:val="normaltextrun"/>
          <w:rFonts w:eastAsiaTheme="majorEastAsia"/>
          <w:color w:val="000000"/>
          <w:szCs w:val="26"/>
        </w:rPr>
        <w:t>sản phẩm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, </w:t>
      </w:r>
      <w:r w:rsidRPr="00346D92">
        <w:rPr>
          <w:rStyle w:val="spellingerror"/>
          <w:rFonts w:eastAsiaTheme="majorEastAsia"/>
          <w:color w:val="000000"/>
          <w:szCs w:val="26"/>
        </w:rPr>
        <w:t>thống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kê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doanh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thu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theo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khoảng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thời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gian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mà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người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sử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dụng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yêu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cầu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và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có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thể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xuất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ra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file </w:t>
      </w:r>
      <w:r w:rsidRPr="00346D92">
        <w:rPr>
          <w:rStyle w:val="spellingerror"/>
          <w:rFonts w:eastAsiaTheme="majorEastAsia"/>
          <w:color w:val="000000"/>
          <w:szCs w:val="26"/>
        </w:rPr>
        <w:t>báo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cáo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hoặc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in </w:t>
      </w:r>
      <w:r w:rsidRPr="00346D92">
        <w:rPr>
          <w:rStyle w:val="spellingerror"/>
          <w:rFonts w:eastAsiaTheme="majorEastAsia"/>
          <w:color w:val="000000"/>
          <w:szCs w:val="26"/>
        </w:rPr>
        <w:t>ra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để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tiện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sử</w:t>
      </w:r>
      <w:r w:rsidRPr="00346D92">
        <w:rPr>
          <w:rStyle w:val="normaltextrun"/>
          <w:rFonts w:eastAsiaTheme="majorEastAsia"/>
          <w:color w:val="000000"/>
          <w:szCs w:val="26"/>
        </w:rPr>
        <w:t xml:space="preserve"> </w:t>
      </w:r>
      <w:r w:rsidRPr="00346D92">
        <w:rPr>
          <w:rStyle w:val="spellingerror"/>
          <w:rFonts w:eastAsiaTheme="majorEastAsia"/>
          <w:color w:val="000000"/>
          <w:szCs w:val="26"/>
        </w:rPr>
        <w:t>dụng</w:t>
      </w:r>
      <w:r w:rsidRPr="00346D92">
        <w:rPr>
          <w:rStyle w:val="normaltextrun"/>
          <w:rFonts w:eastAsiaTheme="majorEastAsia"/>
          <w:color w:val="000000"/>
          <w:szCs w:val="26"/>
        </w:rPr>
        <w:t>.</w:t>
      </w:r>
      <w:r w:rsidRPr="00346D92">
        <w:rPr>
          <w:rStyle w:val="eop"/>
          <w:color w:val="000000"/>
          <w:sz w:val="26"/>
          <w:szCs w:val="26"/>
        </w:rPr>
        <w:t> </w:t>
      </w:r>
    </w:p>
    <w:p w14:paraId="73317A55" w14:textId="58780652" w:rsidR="001C1BA7" w:rsidRPr="00D80670" w:rsidRDefault="001C1BA7" w:rsidP="00D80670">
      <w:pPr>
        <w:pStyle w:val="paragraph"/>
        <w:numPr>
          <w:ilvl w:val="0"/>
          <w:numId w:val="48"/>
        </w:numPr>
        <w:spacing w:before="0" w:beforeAutospacing="0" w:after="0" w:afterAutospacing="0"/>
        <w:ind w:left="709"/>
        <w:jc w:val="both"/>
        <w:textAlignment w:val="baseline"/>
        <w:rPr>
          <w:color w:val="000000"/>
          <w:sz w:val="26"/>
          <w:szCs w:val="26"/>
        </w:rPr>
      </w:pPr>
      <w:r>
        <w:rPr>
          <w:rStyle w:val="eop"/>
          <w:color w:val="000000"/>
          <w:sz w:val="26"/>
          <w:szCs w:val="26"/>
        </w:rPr>
        <w:t>Chức năng đăng nhập:</w:t>
      </w:r>
    </w:p>
    <w:p w14:paraId="5A001144" w14:textId="6DE115AA" w:rsidR="008D31C4" w:rsidRDefault="002A2795" w:rsidP="004B47D9">
      <w:pPr>
        <w:pStyle w:val="Heading2"/>
      </w:pPr>
      <w:bookmarkStart w:id="6" w:name="_Toc111734555"/>
      <w:r>
        <w:lastRenderedPageBreak/>
        <w:t>Dữ liệu</w:t>
      </w:r>
      <w:bookmarkEnd w:id="6"/>
    </w:p>
    <w:p w14:paraId="6F091543" w14:textId="6B0A62C3" w:rsidR="002107C2" w:rsidRDefault="002107C2" w:rsidP="002107C2">
      <w:pPr>
        <w:pStyle w:val="Heading3"/>
      </w:pPr>
      <w:bookmarkStart w:id="7" w:name="_Toc111734556"/>
      <w:r>
        <w:t>Sơ đồ thực thể liên kết</w:t>
      </w:r>
      <w:r w:rsidR="00593BBB">
        <w:t xml:space="preserve"> (ERD)</w:t>
      </w:r>
      <w:bookmarkEnd w:id="7"/>
    </w:p>
    <w:p w14:paraId="60DAC097" w14:textId="77777777" w:rsidR="000D7D4A" w:rsidRDefault="00560D0D" w:rsidP="000D7D4A">
      <w:pPr>
        <w:keepNext/>
        <w:jc w:val="center"/>
      </w:pPr>
      <w:r w:rsidRPr="00560D0D">
        <w:rPr>
          <w:noProof/>
        </w:rPr>
        <w:drawing>
          <wp:inline distT="0" distB="0" distL="0" distR="0" wp14:anchorId="609B163F" wp14:editId="38B15C82">
            <wp:extent cx="4717189" cy="6241321"/>
            <wp:effectExtent l="0" t="0" r="762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6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A081" w14:textId="4E7CEFA5" w:rsidR="00266F5E" w:rsidRDefault="000D7D4A" w:rsidP="000D7D4A">
      <w:pPr>
        <w:pStyle w:val="Caption"/>
      </w:pPr>
      <w:bookmarkStart w:id="8" w:name="_Toc111734548"/>
      <w:r>
        <w:t xml:space="preserve">Hình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Hình \* ARABIC \s 1 ">
        <w:r>
          <w:rPr>
            <w:noProof/>
          </w:rPr>
          <w:t>2</w:t>
        </w:r>
      </w:fldSimple>
      <w:r>
        <w:t xml:space="preserve"> Sơ đồ thực thể liên kết (ERD)</w:t>
      </w:r>
      <w:bookmarkEnd w:id="8"/>
    </w:p>
    <w:p w14:paraId="64F1C584" w14:textId="77777777" w:rsidR="00266F5E" w:rsidRDefault="00266F5E">
      <w:pPr>
        <w:spacing w:before="0" w:after="200" w:line="276" w:lineRule="auto"/>
        <w:ind w:firstLine="0"/>
        <w:jc w:val="left"/>
      </w:pPr>
      <w:r>
        <w:br w:type="page"/>
      </w:r>
    </w:p>
    <w:p w14:paraId="236CEC19" w14:textId="416C8C73" w:rsidR="002107C2" w:rsidRDefault="002107C2" w:rsidP="002107C2">
      <w:pPr>
        <w:pStyle w:val="Heading3"/>
      </w:pPr>
      <w:bookmarkStart w:id="9" w:name="_Toc111734557"/>
      <w:r>
        <w:lastRenderedPageBreak/>
        <w:t>Từ điển dữ liệu</w:t>
      </w:r>
      <w:bookmarkEnd w:id="9"/>
    </w:p>
    <w:p w14:paraId="7C54EF5D" w14:textId="3567CB94" w:rsidR="002107C2" w:rsidRDefault="002107C2" w:rsidP="002107C2">
      <w:r>
        <w:t>Từ điển dữ li</w:t>
      </w:r>
      <w:r w:rsidR="00545BB3">
        <w:t>ệu</w:t>
      </w:r>
      <w:r>
        <w:t xml:space="preserve"> các thuộc tính của từng bảng trong ERD</w:t>
      </w:r>
      <w:r w:rsidR="000D29D5">
        <w:t>:</w:t>
      </w:r>
    </w:p>
    <w:p w14:paraId="73DB4161" w14:textId="2B6999B1" w:rsidR="00E20211" w:rsidRDefault="00E20211" w:rsidP="00D80670">
      <w:pPr>
        <w:pStyle w:val="Heading4"/>
      </w:pPr>
      <w:r>
        <w:t>Hóa đơn</w:t>
      </w:r>
    </w:p>
    <w:p w14:paraId="3896FCAB" w14:textId="2678FB78" w:rsidR="00D80670" w:rsidRDefault="00D80670" w:rsidP="00D80670">
      <w:pPr>
        <w:pStyle w:val="Caption"/>
        <w:keepNext/>
      </w:pPr>
      <w:bookmarkStart w:id="10" w:name="_Toc111734475"/>
      <w:r>
        <w:t xml:space="preserve">Bảng  </w:t>
      </w:r>
      <w:fldSimple w:instr=" STYLEREF 1 \s ">
        <w:r w:rsidR="00C2183A">
          <w:rPr>
            <w:noProof/>
          </w:rPr>
          <w:t>1</w:t>
        </w:r>
      </w:fldSimple>
      <w:r w:rsidR="00C2183A">
        <w:t>.</w:t>
      </w:r>
      <w:fldSimple w:instr=" SEQ Bảng_ \* ARABIC \s 1 ">
        <w:r w:rsidR="00C2183A">
          <w:rPr>
            <w:noProof/>
          </w:rPr>
          <w:t>1</w:t>
        </w:r>
      </w:fldSimple>
      <w:r>
        <w:t xml:space="preserve"> Bảng hoadon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2038"/>
        <w:gridCol w:w="1812"/>
        <w:gridCol w:w="1812"/>
      </w:tblGrid>
      <w:tr w:rsidR="00E20211" w14:paraId="31DA18E2" w14:textId="77777777" w:rsidTr="00E12F93">
        <w:tc>
          <w:tcPr>
            <w:tcW w:w="704" w:type="dxa"/>
            <w:vAlign w:val="center"/>
          </w:tcPr>
          <w:p w14:paraId="3563EE00" w14:textId="2B134130" w:rsidR="00E20211" w:rsidRDefault="00E12F93" w:rsidP="00E20211">
            <w:pPr>
              <w:ind w:firstLine="0"/>
              <w:jc w:val="center"/>
            </w:pPr>
            <w:r>
              <w:t>STT</w:t>
            </w:r>
          </w:p>
        </w:tc>
        <w:tc>
          <w:tcPr>
            <w:tcW w:w="2693" w:type="dxa"/>
            <w:vAlign w:val="center"/>
          </w:tcPr>
          <w:p w14:paraId="55AE3B75" w14:textId="370A33B6" w:rsidR="00E20211" w:rsidRDefault="00E12F93" w:rsidP="00E20211">
            <w:pPr>
              <w:ind w:firstLine="0"/>
              <w:jc w:val="center"/>
            </w:pPr>
            <w:r>
              <w:t>Tên thuộc tính</w:t>
            </w:r>
          </w:p>
        </w:tc>
        <w:tc>
          <w:tcPr>
            <w:tcW w:w="2038" w:type="dxa"/>
            <w:vAlign w:val="center"/>
          </w:tcPr>
          <w:p w14:paraId="182BEB6C" w14:textId="5C0FDB38" w:rsidR="00E20211" w:rsidRDefault="00E12F93" w:rsidP="00E20211">
            <w:pPr>
              <w:ind w:firstLine="0"/>
              <w:jc w:val="center"/>
            </w:pPr>
            <w:r>
              <w:t>Kiểu dữ liệu</w:t>
            </w:r>
          </w:p>
        </w:tc>
        <w:tc>
          <w:tcPr>
            <w:tcW w:w="1812" w:type="dxa"/>
            <w:vAlign w:val="center"/>
          </w:tcPr>
          <w:p w14:paraId="67F341A2" w14:textId="0CDD06B8" w:rsidR="00E20211" w:rsidRDefault="00E12F93" w:rsidP="00E20211">
            <w:pPr>
              <w:ind w:firstLine="0"/>
              <w:jc w:val="center"/>
            </w:pPr>
            <w:r>
              <w:t>Diễn giải</w:t>
            </w:r>
          </w:p>
        </w:tc>
        <w:tc>
          <w:tcPr>
            <w:tcW w:w="1812" w:type="dxa"/>
            <w:vAlign w:val="center"/>
          </w:tcPr>
          <w:p w14:paraId="7A29D4EA" w14:textId="29326080" w:rsidR="00E20211" w:rsidRDefault="00E12F93" w:rsidP="00E20211">
            <w:pPr>
              <w:ind w:firstLine="0"/>
              <w:jc w:val="center"/>
            </w:pPr>
            <w:r>
              <w:t>Ghi chú</w:t>
            </w:r>
          </w:p>
        </w:tc>
      </w:tr>
      <w:tr w:rsidR="00E20211" w14:paraId="45A82BFA" w14:textId="77777777" w:rsidTr="00E12F93">
        <w:tc>
          <w:tcPr>
            <w:tcW w:w="704" w:type="dxa"/>
          </w:tcPr>
          <w:p w14:paraId="16F963F4" w14:textId="0CACCF77" w:rsidR="00E20211" w:rsidRDefault="00E12F93" w:rsidP="00E20211">
            <w:pPr>
              <w:ind w:firstLine="0"/>
            </w:pPr>
            <w:r>
              <w:t>1</w:t>
            </w:r>
          </w:p>
        </w:tc>
        <w:tc>
          <w:tcPr>
            <w:tcW w:w="2693" w:type="dxa"/>
          </w:tcPr>
          <w:p w14:paraId="787C56E9" w14:textId="75DF2162" w:rsidR="00E20211" w:rsidRDefault="00F018C5" w:rsidP="00E20211">
            <w:pPr>
              <w:ind w:firstLine="0"/>
            </w:pPr>
            <w:r>
              <w:t>IDHoaDon</w:t>
            </w:r>
          </w:p>
        </w:tc>
        <w:tc>
          <w:tcPr>
            <w:tcW w:w="2038" w:type="dxa"/>
          </w:tcPr>
          <w:p w14:paraId="551F2F97" w14:textId="26CC3478" w:rsidR="00E20211" w:rsidRDefault="00F018C5" w:rsidP="00F768A1">
            <w:pPr>
              <w:ind w:firstLine="0"/>
              <w:jc w:val="center"/>
            </w:pPr>
            <w:r>
              <w:t>INT</w:t>
            </w:r>
          </w:p>
        </w:tc>
        <w:tc>
          <w:tcPr>
            <w:tcW w:w="1812" w:type="dxa"/>
          </w:tcPr>
          <w:p w14:paraId="287192F1" w14:textId="54E70063" w:rsidR="00E20211" w:rsidRDefault="00F018C5" w:rsidP="00E20211">
            <w:pPr>
              <w:ind w:firstLine="0"/>
            </w:pPr>
            <w:r>
              <w:t>Mã hóa đơn</w:t>
            </w:r>
          </w:p>
        </w:tc>
        <w:tc>
          <w:tcPr>
            <w:tcW w:w="1812" w:type="dxa"/>
          </w:tcPr>
          <w:p w14:paraId="281EEE49" w14:textId="6AEA451C" w:rsidR="00E20211" w:rsidRDefault="002D6869" w:rsidP="00E20211">
            <w:pPr>
              <w:ind w:firstLine="0"/>
            </w:pPr>
            <w:r>
              <w:t>Khóa chính</w:t>
            </w:r>
          </w:p>
        </w:tc>
      </w:tr>
      <w:tr w:rsidR="00E20211" w14:paraId="274EC72A" w14:textId="77777777" w:rsidTr="00E12F93">
        <w:tc>
          <w:tcPr>
            <w:tcW w:w="704" w:type="dxa"/>
          </w:tcPr>
          <w:p w14:paraId="5FABFE45" w14:textId="77CEB9FA" w:rsidR="00E20211" w:rsidRDefault="00E12F93" w:rsidP="00E20211">
            <w:pPr>
              <w:ind w:firstLine="0"/>
            </w:pPr>
            <w:r>
              <w:t>2</w:t>
            </w:r>
          </w:p>
        </w:tc>
        <w:tc>
          <w:tcPr>
            <w:tcW w:w="2693" w:type="dxa"/>
          </w:tcPr>
          <w:p w14:paraId="64467ED9" w14:textId="759FF1FE" w:rsidR="00E20211" w:rsidRDefault="00F018C5" w:rsidP="00E20211">
            <w:pPr>
              <w:ind w:firstLine="0"/>
            </w:pPr>
            <w:r>
              <w:t>IDNhanVien</w:t>
            </w:r>
          </w:p>
        </w:tc>
        <w:tc>
          <w:tcPr>
            <w:tcW w:w="2038" w:type="dxa"/>
          </w:tcPr>
          <w:p w14:paraId="7F7D263E" w14:textId="03059459" w:rsidR="00E20211" w:rsidRDefault="00F018C5" w:rsidP="00F768A1">
            <w:pPr>
              <w:ind w:firstLine="0"/>
              <w:jc w:val="center"/>
            </w:pPr>
            <w:r>
              <w:t>NVARCHAR</w:t>
            </w:r>
          </w:p>
        </w:tc>
        <w:tc>
          <w:tcPr>
            <w:tcW w:w="1812" w:type="dxa"/>
          </w:tcPr>
          <w:p w14:paraId="7F310970" w14:textId="71EB1504" w:rsidR="00E20211" w:rsidRDefault="00F018C5" w:rsidP="00E20211">
            <w:pPr>
              <w:ind w:firstLine="0"/>
            </w:pPr>
            <w:r>
              <w:t>Mã nhân viên</w:t>
            </w:r>
          </w:p>
        </w:tc>
        <w:tc>
          <w:tcPr>
            <w:tcW w:w="1812" w:type="dxa"/>
          </w:tcPr>
          <w:p w14:paraId="57CF342A" w14:textId="77777777" w:rsidR="00E20211" w:rsidRDefault="000D6DE0" w:rsidP="00E20211">
            <w:pPr>
              <w:ind w:firstLine="0"/>
            </w:pPr>
            <w:r>
              <w:t>Khóa ngoại</w:t>
            </w:r>
          </w:p>
          <w:p w14:paraId="174403B4" w14:textId="1CA2612A" w:rsidR="009A65F3" w:rsidRDefault="009A65F3" w:rsidP="00E20211">
            <w:pPr>
              <w:ind w:firstLine="0"/>
            </w:pPr>
            <w:r>
              <w:t>(Not null)</w:t>
            </w:r>
          </w:p>
        </w:tc>
      </w:tr>
      <w:tr w:rsidR="00E20211" w14:paraId="538F8FB8" w14:textId="77777777" w:rsidTr="00E12F93">
        <w:tc>
          <w:tcPr>
            <w:tcW w:w="704" w:type="dxa"/>
          </w:tcPr>
          <w:p w14:paraId="143B67A2" w14:textId="50C1B038" w:rsidR="00E20211" w:rsidRDefault="00E12F93" w:rsidP="00E20211">
            <w:pPr>
              <w:ind w:firstLine="0"/>
            </w:pPr>
            <w:r>
              <w:t>3</w:t>
            </w:r>
          </w:p>
        </w:tc>
        <w:tc>
          <w:tcPr>
            <w:tcW w:w="2693" w:type="dxa"/>
          </w:tcPr>
          <w:p w14:paraId="46036F5E" w14:textId="7AAFFB17" w:rsidR="00E20211" w:rsidRDefault="00F018C5" w:rsidP="00E20211">
            <w:pPr>
              <w:ind w:firstLine="0"/>
            </w:pPr>
            <w:r>
              <w:t>IDKhachHang</w:t>
            </w:r>
          </w:p>
        </w:tc>
        <w:tc>
          <w:tcPr>
            <w:tcW w:w="2038" w:type="dxa"/>
          </w:tcPr>
          <w:p w14:paraId="0CD447DC" w14:textId="08169565" w:rsidR="00E20211" w:rsidRDefault="00F018C5" w:rsidP="00F768A1">
            <w:pPr>
              <w:ind w:firstLine="0"/>
              <w:jc w:val="center"/>
            </w:pPr>
            <w:r>
              <w:t>INT</w:t>
            </w:r>
          </w:p>
        </w:tc>
        <w:tc>
          <w:tcPr>
            <w:tcW w:w="1812" w:type="dxa"/>
          </w:tcPr>
          <w:p w14:paraId="46D58D2D" w14:textId="57E07400" w:rsidR="00E20211" w:rsidRDefault="00F018C5" w:rsidP="00E20211">
            <w:pPr>
              <w:ind w:firstLine="0"/>
            </w:pPr>
            <w:r>
              <w:t>Mã khách hàng</w:t>
            </w:r>
          </w:p>
        </w:tc>
        <w:tc>
          <w:tcPr>
            <w:tcW w:w="1812" w:type="dxa"/>
          </w:tcPr>
          <w:p w14:paraId="00DE15F4" w14:textId="77777777" w:rsidR="00E20211" w:rsidRDefault="000D6DE0" w:rsidP="00E20211">
            <w:pPr>
              <w:ind w:firstLine="0"/>
            </w:pPr>
            <w:r>
              <w:t>Khóa ngoại</w:t>
            </w:r>
          </w:p>
          <w:p w14:paraId="0995D16A" w14:textId="00398255" w:rsidR="009A65F3" w:rsidRDefault="009A65F3" w:rsidP="00E20211">
            <w:pPr>
              <w:ind w:firstLine="0"/>
            </w:pPr>
            <w:r>
              <w:t>(Not null)</w:t>
            </w:r>
          </w:p>
        </w:tc>
      </w:tr>
      <w:tr w:rsidR="00E20211" w14:paraId="07F72D1E" w14:textId="77777777" w:rsidTr="00E12F93">
        <w:tc>
          <w:tcPr>
            <w:tcW w:w="704" w:type="dxa"/>
          </w:tcPr>
          <w:p w14:paraId="4589793C" w14:textId="31922CAF" w:rsidR="00E20211" w:rsidRDefault="00E12F93" w:rsidP="00E20211">
            <w:pPr>
              <w:ind w:firstLine="0"/>
            </w:pPr>
            <w:r>
              <w:t>4</w:t>
            </w:r>
          </w:p>
        </w:tc>
        <w:tc>
          <w:tcPr>
            <w:tcW w:w="2693" w:type="dxa"/>
          </w:tcPr>
          <w:p w14:paraId="45FCC225" w14:textId="41F7923C" w:rsidR="00E20211" w:rsidRDefault="00F018C5" w:rsidP="00E20211">
            <w:pPr>
              <w:ind w:firstLine="0"/>
            </w:pPr>
            <w:r>
              <w:t>NgayBan</w:t>
            </w:r>
          </w:p>
        </w:tc>
        <w:tc>
          <w:tcPr>
            <w:tcW w:w="2038" w:type="dxa"/>
          </w:tcPr>
          <w:p w14:paraId="0CB0ECFF" w14:textId="59A3D4DC" w:rsidR="00E20211" w:rsidRDefault="00F018C5" w:rsidP="00F768A1">
            <w:pPr>
              <w:ind w:firstLine="0"/>
              <w:jc w:val="center"/>
            </w:pPr>
            <w:r>
              <w:t>DATE</w:t>
            </w:r>
          </w:p>
        </w:tc>
        <w:tc>
          <w:tcPr>
            <w:tcW w:w="1812" w:type="dxa"/>
          </w:tcPr>
          <w:p w14:paraId="7A80A729" w14:textId="10D3D760" w:rsidR="00E20211" w:rsidRDefault="003671B7" w:rsidP="00E20211">
            <w:pPr>
              <w:ind w:firstLine="0"/>
            </w:pPr>
            <w:r>
              <w:t>Ngày bán</w:t>
            </w:r>
          </w:p>
        </w:tc>
        <w:tc>
          <w:tcPr>
            <w:tcW w:w="1812" w:type="dxa"/>
          </w:tcPr>
          <w:p w14:paraId="3499B666" w14:textId="2279A540" w:rsidR="00E20211" w:rsidRDefault="009A65F3" w:rsidP="00E20211">
            <w:pPr>
              <w:ind w:firstLine="0"/>
            </w:pPr>
            <w:r>
              <w:t>Not null</w:t>
            </w:r>
          </w:p>
        </w:tc>
      </w:tr>
      <w:tr w:rsidR="00E20211" w14:paraId="1D4825B5" w14:textId="77777777" w:rsidTr="00E12F93">
        <w:tc>
          <w:tcPr>
            <w:tcW w:w="704" w:type="dxa"/>
          </w:tcPr>
          <w:p w14:paraId="308A8502" w14:textId="51B1E921" w:rsidR="00E20211" w:rsidRDefault="00F018C5" w:rsidP="00E20211">
            <w:pPr>
              <w:ind w:firstLine="0"/>
            </w:pPr>
            <w:r>
              <w:t>5</w:t>
            </w:r>
          </w:p>
        </w:tc>
        <w:tc>
          <w:tcPr>
            <w:tcW w:w="2693" w:type="dxa"/>
          </w:tcPr>
          <w:p w14:paraId="4D1D5E8A" w14:textId="552F6D0F" w:rsidR="00E20211" w:rsidRDefault="00F018C5" w:rsidP="00E20211">
            <w:pPr>
              <w:ind w:firstLine="0"/>
            </w:pPr>
            <w:r>
              <w:t>Tongtien</w:t>
            </w:r>
          </w:p>
        </w:tc>
        <w:tc>
          <w:tcPr>
            <w:tcW w:w="2038" w:type="dxa"/>
          </w:tcPr>
          <w:p w14:paraId="7AC0B28A" w14:textId="7D29D874" w:rsidR="00E20211" w:rsidRDefault="00F018C5" w:rsidP="00F768A1">
            <w:pPr>
              <w:ind w:firstLine="0"/>
              <w:jc w:val="center"/>
            </w:pPr>
            <w:r>
              <w:t>NVARCHAR</w:t>
            </w:r>
          </w:p>
        </w:tc>
        <w:tc>
          <w:tcPr>
            <w:tcW w:w="1812" w:type="dxa"/>
          </w:tcPr>
          <w:p w14:paraId="4D8E533D" w14:textId="6228C5F0" w:rsidR="00E20211" w:rsidRDefault="003671B7" w:rsidP="00E20211">
            <w:pPr>
              <w:ind w:firstLine="0"/>
            </w:pPr>
            <w:r>
              <w:t>Tổng tiền</w:t>
            </w:r>
          </w:p>
        </w:tc>
        <w:tc>
          <w:tcPr>
            <w:tcW w:w="1812" w:type="dxa"/>
          </w:tcPr>
          <w:p w14:paraId="681C35C8" w14:textId="5487F28B" w:rsidR="00E20211" w:rsidRDefault="009A65F3" w:rsidP="00E20211">
            <w:pPr>
              <w:ind w:firstLine="0"/>
            </w:pPr>
            <w:r>
              <w:t>Not null</w:t>
            </w:r>
          </w:p>
        </w:tc>
      </w:tr>
      <w:tr w:rsidR="00F018C5" w14:paraId="5BC7D0E7" w14:textId="77777777" w:rsidTr="00E12F93">
        <w:tc>
          <w:tcPr>
            <w:tcW w:w="704" w:type="dxa"/>
          </w:tcPr>
          <w:p w14:paraId="4B20DB3D" w14:textId="1BA62415" w:rsidR="00F018C5" w:rsidRDefault="00F018C5" w:rsidP="00E20211">
            <w:pPr>
              <w:ind w:firstLine="0"/>
            </w:pPr>
            <w:r>
              <w:t>6</w:t>
            </w:r>
          </w:p>
        </w:tc>
        <w:tc>
          <w:tcPr>
            <w:tcW w:w="2693" w:type="dxa"/>
          </w:tcPr>
          <w:p w14:paraId="468785BB" w14:textId="4746859E" w:rsidR="00F018C5" w:rsidRDefault="00F018C5" w:rsidP="00E20211">
            <w:pPr>
              <w:ind w:firstLine="0"/>
            </w:pPr>
            <w:r>
              <w:t>trangthai</w:t>
            </w:r>
          </w:p>
        </w:tc>
        <w:tc>
          <w:tcPr>
            <w:tcW w:w="2038" w:type="dxa"/>
          </w:tcPr>
          <w:p w14:paraId="58223737" w14:textId="4BE23E31" w:rsidR="00F018C5" w:rsidRDefault="00F018C5" w:rsidP="00F768A1">
            <w:pPr>
              <w:ind w:firstLine="0"/>
              <w:jc w:val="center"/>
            </w:pPr>
            <w:r>
              <w:t>VARCHAR</w:t>
            </w:r>
          </w:p>
        </w:tc>
        <w:tc>
          <w:tcPr>
            <w:tcW w:w="1812" w:type="dxa"/>
          </w:tcPr>
          <w:p w14:paraId="33AD227B" w14:textId="5C68E82A" w:rsidR="00F018C5" w:rsidRDefault="003671B7" w:rsidP="00E20211">
            <w:pPr>
              <w:ind w:firstLine="0"/>
            </w:pPr>
            <w:r>
              <w:t>Trạng thái hóa đơn</w:t>
            </w:r>
          </w:p>
        </w:tc>
        <w:tc>
          <w:tcPr>
            <w:tcW w:w="1812" w:type="dxa"/>
          </w:tcPr>
          <w:p w14:paraId="141098EF" w14:textId="77777777" w:rsidR="00F018C5" w:rsidRDefault="00F018C5" w:rsidP="00E20211">
            <w:pPr>
              <w:ind w:firstLine="0"/>
            </w:pPr>
          </w:p>
        </w:tc>
      </w:tr>
      <w:tr w:rsidR="00F018C5" w14:paraId="20F02E2A" w14:textId="77777777" w:rsidTr="00E12F93">
        <w:tc>
          <w:tcPr>
            <w:tcW w:w="704" w:type="dxa"/>
          </w:tcPr>
          <w:p w14:paraId="7B8AA95D" w14:textId="3927D21B" w:rsidR="00F018C5" w:rsidRDefault="00F018C5" w:rsidP="00E20211">
            <w:pPr>
              <w:ind w:firstLine="0"/>
            </w:pPr>
            <w:r>
              <w:t>7</w:t>
            </w:r>
          </w:p>
        </w:tc>
        <w:tc>
          <w:tcPr>
            <w:tcW w:w="2693" w:type="dxa"/>
          </w:tcPr>
          <w:p w14:paraId="11905896" w14:textId="64565210" w:rsidR="00F018C5" w:rsidRDefault="00F018C5" w:rsidP="00E20211">
            <w:pPr>
              <w:ind w:firstLine="0"/>
            </w:pPr>
            <w:r>
              <w:t>tienkhachdua</w:t>
            </w:r>
          </w:p>
        </w:tc>
        <w:tc>
          <w:tcPr>
            <w:tcW w:w="2038" w:type="dxa"/>
          </w:tcPr>
          <w:p w14:paraId="69A33972" w14:textId="78961791" w:rsidR="00F018C5" w:rsidRDefault="00F018C5" w:rsidP="00F768A1">
            <w:pPr>
              <w:ind w:firstLine="0"/>
              <w:jc w:val="center"/>
            </w:pPr>
            <w:r>
              <w:t>INT</w:t>
            </w:r>
          </w:p>
        </w:tc>
        <w:tc>
          <w:tcPr>
            <w:tcW w:w="1812" w:type="dxa"/>
          </w:tcPr>
          <w:p w14:paraId="35DFCB24" w14:textId="0E1E6B9E" w:rsidR="00F018C5" w:rsidRDefault="003671B7" w:rsidP="00E20211">
            <w:pPr>
              <w:ind w:firstLine="0"/>
            </w:pPr>
            <w:r>
              <w:t>Tiền khách đưa</w:t>
            </w:r>
          </w:p>
        </w:tc>
        <w:tc>
          <w:tcPr>
            <w:tcW w:w="1812" w:type="dxa"/>
          </w:tcPr>
          <w:p w14:paraId="6581002A" w14:textId="4642C941" w:rsidR="00F018C5" w:rsidRDefault="007F3C98" w:rsidP="00E20211">
            <w:pPr>
              <w:ind w:firstLine="0"/>
            </w:pPr>
            <w:r>
              <w:t>Not null</w:t>
            </w:r>
          </w:p>
        </w:tc>
      </w:tr>
      <w:tr w:rsidR="00F018C5" w14:paraId="5A9BA3C2" w14:textId="77777777" w:rsidTr="00E12F93">
        <w:tc>
          <w:tcPr>
            <w:tcW w:w="704" w:type="dxa"/>
          </w:tcPr>
          <w:p w14:paraId="32960789" w14:textId="1FE625B7" w:rsidR="00F018C5" w:rsidRDefault="00F018C5" w:rsidP="00E20211">
            <w:pPr>
              <w:ind w:firstLine="0"/>
            </w:pPr>
            <w:r>
              <w:t>8</w:t>
            </w:r>
          </w:p>
        </w:tc>
        <w:tc>
          <w:tcPr>
            <w:tcW w:w="2693" w:type="dxa"/>
          </w:tcPr>
          <w:p w14:paraId="40ABEEC8" w14:textId="39A3D245" w:rsidR="00F018C5" w:rsidRDefault="00F018C5" w:rsidP="00E20211">
            <w:pPr>
              <w:ind w:firstLine="0"/>
            </w:pPr>
            <w:r>
              <w:t>tienthuatrakhach</w:t>
            </w:r>
          </w:p>
        </w:tc>
        <w:tc>
          <w:tcPr>
            <w:tcW w:w="2038" w:type="dxa"/>
          </w:tcPr>
          <w:p w14:paraId="1EF44A98" w14:textId="42BE6CF6" w:rsidR="00F018C5" w:rsidRDefault="00F018C5" w:rsidP="00F768A1">
            <w:pPr>
              <w:ind w:firstLine="0"/>
              <w:jc w:val="center"/>
            </w:pPr>
            <w:r>
              <w:t>INT</w:t>
            </w:r>
          </w:p>
        </w:tc>
        <w:tc>
          <w:tcPr>
            <w:tcW w:w="1812" w:type="dxa"/>
          </w:tcPr>
          <w:p w14:paraId="1CDE7E31" w14:textId="0910E473" w:rsidR="00F018C5" w:rsidRDefault="003671B7" w:rsidP="00E20211">
            <w:pPr>
              <w:ind w:firstLine="0"/>
            </w:pPr>
            <w:r>
              <w:t>Tiền thừa trả khách</w:t>
            </w:r>
          </w:p>
        </w:tc>
        <w:tc>
          <w:tcPr>
            <w:tcW w:w="1812" w:type="dxa"/>
          </w:tcPr>
          <w:p w14:paraId="1E9BD088" w14:textId="77777777" w:rsidR="00F018C5" w:rsidRDefault="00F018C5" w:rsidP="00E20211">
            <w:pPr>
              <w:ind w:firstLine="0"/>
            </w:pPr>
          </w:p>
        </w:tc>
      </w:tr>
    </w:tbl>
    <w:p w14:paraId="401D6FC4" w14:textId="436173DE" w:rsidR="003671B7" w:rsidRDefault="003671B7" w:rsidP="00D80670">
      <w:pPr>
        <w:pStyle w:val="Heading4"/>
      </w:pPr>
      <w:r>
        <w:t>Chi tiết hóa đơn</w:t>
      </w:r>
    </w:p>
    <w:p w14:paraId="25DC2D17" w14:textId="315E363A" w:rsidR="00D80670" w:rsidRDefault="00D80670" w:rsidP="00D80670">
      <w:pPr>
        <w:pStyle w:val="Caption"/>
        <w:keepNext/>
      </w:pPr>
      <w:bookmarkStart w:id="11" w:name="_Toc111734476"/>
      <w:r>
        <w:t xml:space="preserve">Bảng  </w:t>
      </w:r>
      <w:fldSimple w:instr=" STYLEREF 1 \s ">
        <w:r w:rsidR="00C2183A">
          <w:rPr>
            <w:noProof/>
          </w:rPr>
          <w:t>1</w:t>
        </w:r>
      </w:fldSimple>
      <w:r w:rsidR="00C2183A">
        <w:t>.</w:t>
      </w:r>
      <w:fldSimple w:instr=" SEQ Bảng_ \* ARABIC \s 1 ">
        <w:r w:rsidR="00C2183A">
          <w:rPr>
            <w:noProof/>
          </w:rPr>
          <w:t>2</w:t>
        </w:r>
      </w:fldSimple>
      <w:r>
        <w:t xml:space="preserve"> Bảng chitiethoadon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2038"/>
        <w:gridCol w:w="1812"/>
        <w:gridCol w:w="1812"/>
      </w:tblGrid>
      <w:tr w:rsidR="003671B7" w14:paraId="323BDDEE" w14:textId="77777777" w:rsidTr="00363786">
        <w:tc>
          <w:tcPr>
            <w:tcW w:w="704" w:type="dxa"/>
            <w:vAlign w:val="center"/>
          </w:tcPr>
          <w:p w14:paraId="3662A2FA" w14:textId="77777777" w:rsidR="003671B7" w:rsidRDefault="003671B7" w:rsidP="003671B7">
            <w:pPr>
              <w:ind w:firstLine="0"/>
              <w:jc w:val="center"/>
            </w:pPr>
            <w:r>
              <w:t>STT</w:t>
            </w:r>
          </w:p>
        </w:tc>
        <w:tc>
          <w:tcPr>
            <w:tcW w:w="2693" w:type="dxa"/>
            <w:vAlign w:val="center"/>
          </w:tcPr>
          <w:p w14:paraId="0113305C" w14:textId="77777777" w:rsidR="003671B7" w:rsidRDefault="003671B7" w:rsidP="003671B7">
            <w:pPr>
              <w:ind w:firstLine="0"/>
              <w:jc w:val="center"/>
            </w:pPr>
            <w:r>
              <w:t>Tên thuộc tính</w:t>
            </w:r>
          </w:p>
        </w:tc>
        <w:tc>
          <w:tcPr>
            <w:tcW w:w="2038" w:type="dxa"/>
            <w:vAlign w:val="center"/>
          </w:tcPr>
          <w:p w14:paraId="5832DD3D" w14:textId="77777777" w:rsidR="003671B7" w:rsidRDefault="003671B7" w:rsidP="003671B7">
            <w:pPr>
              <w:ind w:firstLine="0"/>
              <w:jc w:val="center"/>
            </w:pPr>
            <w:r>
              <w:t>Kiểu dữ liệu</w:t>
            </w:r>
          </w:p>
        </w:tc>
        <w:tc>
          <w:tcPr>
            <w:tcW w:w="1812" w:type="dxa"/>
            <w:vAlign w:val="center"/>
          </w:tcPr>
          <w:p w14:paraId="325E4042" w14:textId="77777777" w:rsidR="003671B7" w:rsidRDefault="003671B7" w:rsidP="003671B7">
            <w:pPr>
              <w:ind w:firstLine="0"/>
              <w:jc w:val="center"/>
            </w:pPr>
            <w:r>
              <w:t>Diễn giải</w:t>
            </w:r>
          </w:p>
        </w:tc>
        <w:tc>
          <w:tcPr>
            <w:tcW w:w="1812" w:type="dxa"/>
            <w:vAlign w:val="center"/>
          </w:tcPr>
          <w:p w14:paraId="64D3F3C6" w14:textId="77777777" w:rsidR="003671B7" w:rsidRDefault="003671B7" w:rsidP="003671B7">
            <w:pPr>
              <w:ind w:firstLine="0"/>
              <w:jc w:val="center"/>
            </w:pPr>
            <w:r>
              <w:t>Ghi chú</w:t>
            </w:r>
          </w:p>
        </w:tc>
      </w:tr>
      <w:tr w:rsidR="003671B7" w14:paraId="21F2FADB" w14:textId="77777777" w:rsidTr="00363786">
        <w:tc>
          <w:tcPr>
            <w:tcW w:w="704" w:type="dxa"/>
          </w:tcPr>
          <w:p w14:paraId="3DBDB5A0" w14:textId="77777777" w:rsidR="003671B7" w:rsidRDefault="003671B7" w:rsidP="003671B7">
            <w:pPr>
              <w:ind w:firstLine="0"/>
            </w:pPr>
            <w:r>
              <w:t>1</w:t>
            </w:r>
          </w:p>
        </w:tc>
        <w:tc>
          <w:tcPr>
            <w:tcW w:w="2693" w:type="dxa"/>
          </w:tcPr>
          <w:p w14:paraId="31ED7D83" w14:textId="17BD7A63" w:rsidR="003671B7" w:rsidRDefault="003671B7" w:rsidP="003671B7">
            <w:pPr>
              <w:ind w:firstLine="0"/>
            </w:pPr>
            <w:r>
              <w:t>IDHoaDon</w:t>
            </w:r>
          </w:p>
        </w:tc>
        <w:tc>
          <w:tcPr>
            <w:tcW w:w="2038" w:type="dxa"/>
          </w:tcPr>
          <w:p w14:paraId="7EF4E1E1" w14:textId="77777777" w:rsidR="003671B7" w:rsidRDefault="003671B7" w:rsidP="00F768A1">
            <w:pPr>
              <w:ind w:firstLine="0"/>
              <w:jc w:val="center"/>
            </w:pPr>
            <w:r>
              <w:t>INT</w:t>
            </w:r>
          </w:p>
        </w:tc>
        <w:tc>
          <w:tcPr>
            <w:tcW w:w="1812" w:type="dxa"/>
          </w:tcPr>
          <w:p w14:paraId="138A6608" w14:textId="3C7AE36D" w:rsidR="003671B7" w:rsidRDefault="003671B7" w:rsidP="00363786">
            <w:pPr>
              <w:ind w:firstLine="0"/>
            </w:pPr>
            <w:r>
              <w:t>Mã hóa đơn</w:t>
            </w:r>
          </w:p>
        </w:tc>
        <w:tc>
          <w:tcPr>
            <w:tcW w:w="1812" w:type="dxa"/>
          </w:tcPr>
          <w:p w14:paraId="17B1FB07" w14:textId="77777777" w:rsidR="003671B7" w:rsidRDefault="002D6869" w:rsidP="00363786">
            <w:pPr>
              <w:ind w:firstLine="0"/>
            </w:pPr>
            <w:r>
              <w:t>Khóa ngoại</w:t>
            </w:r>
          </w:p>
          <w:p w14:paraId="3F790CF5" w14:textId="18504BB9" w:rsidR="004B77D5" w:rsidRDefault="004B77D5" w:rsidP="00363786">
            <w:pPr>
              <w:ind w:firstLine="0"/>
            </w:pPr>
            <w:r>
              <w:t>(Not null)</w:t>
            </w:r>
          </w:p>
        </w:tc>
      </w:tr>
      <w:tr w:rsidR="003671B7" w14:paraId="59714F7E" w14:textId="77777777" w:rsidTr="00363786">
        <w:tc>
          <w:tcPr>
            <w:tcW w:w="704" w:type="dxa"/>
          </w:tcPr>
          <w:p w14:paraId="018E73F6" w14:textId="77777777" w:rsidR="003671B7" w:rsidRDefault="003671B7" w:rsidP="00363786">
            <w:pPr>
              <w:ind w:firstLine="0"/>
            </w:pPr>
            <w:r>
              <w:t>2</w:t>
            </w:r>
          </w:p>
        </w:tc>
        <w:tc>
          <w:tcPr>
            <w:tcW w:w="2693" w:type="dxa"/>
          </w:tcPr>
          <w:p w14:paraId="51035405" w14:textId="791219D8" w:rsidR="003671B7" w:rsidRDefault="003671B7" w:rsidP="00363786">
            <w:pPr>
              <w:ind w:firstLine="0"/>
            </w:pPr>
            <w:r>
              <w:t>IDSanPham</w:t>
            </w:r>
          </w:p>
        </w:tc>
        <w:tc>
          <w:tcPr>
            <w:tcW w:w="2038" w:type="dxa"/>
          </w:tcPr>
          <w:p w14:paraId="07BB31BE" w14:textId="3EBA7A19" w:rsidR="003671B7" w:rsidRDefault="003671B7" w:rsidP="00F768A1">
            <w:pPr>
              <w:ind w:firstLine="0"/>
              <w:jc w:val="center"/>
            </w:pPr>
            <w:r>
              <w:t>INT</w:t>
            </w:r>
          </w:p>
        </w:tc>
        <w:tc>
          <w:tcPr>
            <w:tcW w:w="1812" w:type="dxa"/>
          </w:tcPr>
          <w:p w14:paraId="336FF082" w14:textId="249F089F" w:rsidR="003671B7" w:rsidRDefault="003671B7" w:rsidP="00363786">
            <w:pPr>
              <w:ind w:firstLine="0"/>
            </w:pPr>
            <w:r>
              <w:t>Mã sản phẩm</w:t>
            </w:r>
          </w:p>
        </w:tc>
        <w:tc>
          <w:tcPr>
            <w:tcW w:w="1812" w:type="dxa"/>
          </w:tcPr>
          <w:p w14:paraId="4DC3992D" w14:textId="77777777" w:rsidR="003671B7" w:rsidRDefault="002D6869" w:rsidP="00363786">
            <w:pPr>
              <w:ind w:firstLine="0"/>
            </w:pPr>
            <w:r>
              <w:t>Khóa ngoại</w:t>
            </w:r>
          </w:p>
          <w:p w14:paraId="686A84B0" w14:textId="644A4582" w:rsidR="004B77D5" w:rsidRDefault="004B77D5" w:rsidP="00363786">
            <w:pPr>
              <w:ind w:firstLine="0"/>
            </w:pPr>
            <w:r>
              <w:t>(</w:t>
            </w:r>
            <w:r w:rsidR="005A0C7E">
              <w:t>Not null</w:t>
            </w:r>
            <w:r>
              <w:t>)</w:t>
            </w:r>
          </w:p>
        </w:tc>
      </w:tr>
      <w:tr w:rsidR="003671B7" w14:paraId="18F3129A" w14:textId="77777777" w:rsidTr="00363786">
        <w:tc>
          <w:tcPr>
            <w:tcW w:w="704" w:type="dxa"/>
          </w:tcPr>
          <w:p w14:paraId="6B0382C4" w14:textId="77777777" w:rsidR="003671B7" w:rsidRDefault="003671B7" w:rsidP="00363786">
            <w:pPr>
              <w:ind w:firstLine="0"/>
            </w:pPr>
            <w:r>
              <w:t>3</w:t>
            </w:r>
          </w:p>
        </w:tc>
        <w:tc>
          <w:tcPr>
            <w:tcW w:w="2693" w:type="dxa"/>
          </w:tcPr>
          <w:p w14:paraId="00BC8BEC" w14:textId="2B00B1EF" w:rsidR="003671B7" w:rsidRDefault="003671B7" w:rsidP="00363786">
            <w:pPr>
              <w:ind w:firstLine="0"/>
            </w:pPr>
            <w:r>
              <w:t>SoLuong</w:t>
            </w:r>
          </w:p>
        </w:tc>
        <w:tc>
          <w:tcPr>
            <w:tcW w:w="2038" w:type="dxa"/>
          </w:tcPr>
          <w:p w14:paraId="5C5093CE" w14:textId="77777777" w:rsidR="003671B7" w:rsidRDefault="003671B7" w:rsidP="00F768A1">
            <w:pPr>
              <w:ind w:firstLine="0"/>
              <w:jc w:val="center"/>
            </w:pPr>
            <w:r>
              <w:t>INT</w:t>
            </w:r>
          </w:p>
        </w:tc>
        <w:tc>
          <w:tcPr>
            <w:tcW w:w="1812" w:type="dxa"/>
          </w:tcPr>
          <w:p w14:paraId="1A433316" w14:textId="7BB23407" w:rsidR="003671B7" w:rsidRDefault="003671B7" w:rsidP="00363786">
            <w:pPr>
              <w:ind w:firstLine="0"/>
            </w:pPr>
            <w:r>
              <w:t>Số lượng</w:t>
            </w:r>
          </w:p>
        </w:tc>
        <w:tc>
          <w:tcPr>
            <w:tcW w:w="1812" w:type="dxa"/>
          </w:tcPr>
          <w:p w14:paraId="1F0B8B7E" w14:textId="1059849A" w:rsidR="003671B7" w:rsidRDefault="005A0C7E" w:rsidP="00363786">
            <w:pPr>
              <w:ind w:firstLine="0"/>
            </w:pPr>
            <w:r>
              <w:t>Not null</w:t>
            </w:r>
          </w:p>
        </w:tc>
      </w:tr>
      <w:tr w:rsidR="003671B7" w14:paraId="593921A9" w14:textId="77777777" w:rsidTr="00363786">
        <w:tc>
          <w:tcPr>
            <w:tcW w:w="704" w:type="dxa"/>
          </w:tcPr>
          <w:p w14:paraId="1573AA25" w14:textId="7FCD2B47" w:rsidR="003671B7" w:rsidRDefault="003671B7" w:rsidP="00363786">
            <w:pPr>
              <w:ind w:firstLine="0"/>
            </w:pPr>
            <w:r>
              <w:lastRenderedPageBreak/>
              <w:t>4</w:t>
            </w:r>
          </w:p>
        </w:tc>
        <w:tc>
          <w:tcPr>
            <w:tcW w:w="2693" w:type="dxa"/>
          </w:tcPr>
          <w:p w14:paraId="11530125" w14:textId="3E4F3185" w:rsidR="003671B7" w:rsidRDefault="003671B7" w:rsidP="00363786">
            <w:pPr>
              <w:ind w:firstLine="0"/>
            </w:pPr>
            <w:r>
              <w:t>Thanhtien</w:t>
            </w:r>
          </w:p>
        </w:tc>
        <w:tc>
          <w:tcPr>
            <w:tcW w:w="2038" w:type="dxa"/>
          </w:tcPr>
          <w:p w14:paraId="385FA8A8" w14:textId="50DD6082" w:rsidR="003671B7" w:rsidRDefault="003671B7" w:rsidP="00363786">
            <w:pPr>
              <w:ind w:firstLine="0"/>
            </w:pPr>
            <w:r>
              <w:t>INT</w:t>
            </w:r>
          </w:p>
        </w:tc>
        <w:tc>
          <w:tcPr>
            <w:tcW w:w="1812" w:type="dxa"/>
          </w:tcPr>
          <w:p w14:paraId="48D6020F" w14:textId="4861012B" w:rsidR="003671B7" w:rsidRDefault="003671B7" w:rsidP="00363786">
            <w:pPr>
              <w:ind w:firstLine="0"/>
            </w:pPr>
            <w:r>
              <w:t>Thành tiền</w:t>
            </w:r>
          </w:p>
        </w:tc>
        <w:tc>
          <w:tcPr>
            <w:tcW w:w="1812" w:type="dxa"/>
          </w:tcPr>
          <w:p w14:paraId="5519C8CC" w14:textId="5540C72F" w:rsidR="003671B7" w:rsidRDefault="005A0C7E" w:rsidP="00363786">
            <w:pPr>
              <w:ind w:firstLine="0"/>
            </w:pPr>
            <w:r>
              <w:t>Not null</w:t>
            </w:r>
          </w:p>
        </w:tc>
      </w:tr>
    </w:tbl>
    <w:p w14:paraId="6A22BEF3" w14:textId="77777777" w:rsidR="003671B7" w:rsidRPr="003671B7" w:rsidRDefault="003671B7" w:rsidP="003671B7"/>
    <w:p w14:paraId="141CE76C" w14:textId="72699A25" w:rsidR="00E12F93" w:rsidRDefault="00E20211" w:rsidP="008B0CE7">
      <w:pPr>
        <w:pStyle w:val="Heading4"/>
      </w:pPr>
      <w:r>
        <w:t>Khách hàng</w:t>
      </w:r>
    </w:p>
    <w:p w14:paraId="0F6F7D45" w14:textId="23BA0410" w:rsidR="008B0CE7" w:rsidRDefault="008B0CE7" w:rsidP="008B0CE7">
      <w:pPr>
        <w:pStyle w:val="Caption"/>
        <w:keepNext/>
      </w:pPr>
      <w:bookmarkStart w:id="12" w:name="_Toc111734477"/>
      <w:r>
        <w:t xml:space="preserve">Bảng  </w:t>
      </w:r>
      <w:fldSimple w:instr=" STYLEREF 1 \s ">
        <w:r w:rsidR="00C2183A">
          <w:rPr>
            <w:noProof/>
          </w:rPr>
          <w:t>1</w:t>
        </w:r>
      </w:fldSimple>
      <w:r w:rsidR="00C2183A">
        <w:t>.</w:t>
      </w:r>
      <w:fldSimple w:instr=" SEQ Bảng_ \* ARABIC \s 1 ">
        <w:r w:rsidR="00C2183A">
          <w:rPr>
            <w:noProof/>
          </w:rPr>
          <w:t>3</w:t>
        </w:r>
      </w:fldSimple>
      <w:r>
        <w:t xml:space="preserve"> Bảng khachhang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2038"/>
        <w:gridCol w:w="1812"/>
        <w:gridCol w:w="1812"/>
      </w:tblGrid>
      <w:tr w:rsidR="00E12F93" w14:paraId="44B24D77" w14:textId="77777777" w:rsidTr="00363786">
        <w:tc>
          <w:tcPr>
            <w:tcW w:w="704" w:type="dxa"/>
            <w:vAlign w:val="center"/>
          </w:tcPr>
          <w:p w14:paraId="18CAA1C6" w14:textId="77777777" w:rsidR="00E12F93" w:rsidRDefault="00E12F93" w:rsidP="00E12F93">
            <w:pPr>
              <w:ind w:firstLine="0"/>
              <w:jc w:val="center"/>
            </w:pPr>
            <w:r>
              <w:t>STT</w:t>
            </w:r>
          </w:p>
        </w:tc>
        <w:tc>
          <w:tcPr>
            <w:tcW w:w="2693" w:type="dxa"/>
            <w:vAlign w:val="center"/>
          </w:tcPr>
          <w:p w14:paraId="30ACE8FF" w14:textId="77777777" w:rsidR="00E12F93" w:rsidRDefault="00E12F93" w:rsidP="00E12F93">
            <w:pPr>
              <w:ind w:firstLine="0"/>
              <w:jc w:val="center"/>
            </w:pPr>
            <w:r>
              <w:t>Tên thuộc tính</w:t>
            </w:r>
          </w:p>
        </w:tc>
        <w:tc>
          <w:tcPr>
            <w:tcW w:w="2038" w:type="dxa"/>
            <w:vAlign w:val="center"/>
          </w:tcPr>
          <w:p w14:paraId="74733DB9" w14:textId="77777777" w:rsidR="00E12F93" w:rsidRDefault="00E12F93" w:rsidP="00E12F93">
            <w:pPr>
              <w:ind w:firstLine="0"/>
              <w:jc w:val="center"/>
            </w:pPr>
            <w:r>
              <w:t>Kiểu dữ liệu</w:t>
            </w:r>
          </w:p>
        </w:tc>
        <w:tc>
          <w:tcPr>
            <w:tcW w:w="1812" w:type="dxa"/>
            <w:vAlign w:val="center"/>
          </w:tcPr>
          <w:p w14:paraId="0413E02A" w14:textId="77777777" w:rsidR="00E12F93" w:rsidRDefault="00E12F93" w:rsidP="00363786">
            <w:pPr>
              <w:ind w:firstLine="0"/>
              <w:jc w:val="center"/>
            </w:pPr>
            <w:r>
              <w:t>Diễn giải</w:t>
            </w:r>
          </w:p>
        </w:tc>
        <w:tc>
          <w:tcPr>
            <w:tcW w:w="1812" w:type="dxa"/>
            <w:vAlign w:val="center"/>
          </w:tcPr>
          <w:p w14:paraId="098B6BC6" w14:textId="77777777" w:rsidR="00E12F93" w:rsidRDefault="00E12F93" w:rsidP="00363786">
            <w:pPr>
              <w:ind w:firstLine="0"/>
              <w:jc w:val="center"/>
            </w:pPr>
            <w:r>
              <w:t>Ghi chú</w:t>
            </w:r>
          </w:p>
        </w:tc>
      </w:tr>
      <w:tr w:rsidR="00E12F93" w14:paraId="23427F73" w14:textId="77777777" w:rsidTr="00363786">
        <w:tc>
          <w:tcPr>
            <w:tcW w:w="704" w:type="dxa"/>
          </w:tcPr>
          <w:p w14:paraId="0752B376" w14:textId="77777777" w:rsidR="00E12F93" w:rsidRDefault="00E12F93" w:rsidP="00363786">
            <w:pPr>
              <w:ind w:firstLine="0"/>
            </w:pPr>
            <w:r>
              <w:t>1</w:t>
            </w:r>
          </w:p>
        </w:tc>
        <w:tc>
          <w:tcPr>
            <w:tcW w:w="2693" w:type="dxa"/>
          </w:tcPr>
          <w:p w14:paraId="0ABB788F" w14:textId="768C0AC4" w:rsidR="00E12F93" w:rsidRDefault="00F018C5" w:rsidP="00363786">
            <w:pPr>
              <w:ind w:firstLine="0"/>
            </w:pPr>
            <w:r>
              <w:t>IDKhachHang</w:t>
            </w:r>
          </w:p>
        </w:tc>
        <w:tc>
          <w:tcPr>
            <w:tcW w:w="2038" w:type="dxa"/>
          </w:tcPr>
          <w:p w14:paraId="550CAC63" w14:textId="591BBF7F" w:rsidR="00E12F93" w:rsidRDefault="00F018C5" w:rsidP="00F768A1">
            <w:pPr>
              <w:ind w:firstLine="0"/>
              <w:jc w:val="center"/>
            </w:pPr>
            <w:r>
              <w:t>INT</w:t>
            </w:r>
          </w:p>
        </w:tc>
        <w:tc>
          <w:tcPr>
            <w:tcW w:w="1812" w:type="dxa"/>
          </w:tcPr>
          <w:p w14:paraId="623E32C5" w14:textId="1233EE76" w:rsidR="00E12F93" w:rsidRDefault="003671B7" w:rsidP="00363786">
            <w:pPr>
              <w:ind w:firstLine="0"/>
            </w:pPr>
            <w:r>
              <w:t>Mã khách hàng</w:t>
            </w:r>
          </w:p>
        </w:tc>
        <w:tc>
          <w:tcPr>
            <w:tcW w:w="1812" w:type="dxa"/>
          </w:tcPr>
          <w:p w14:paraId="072EA37C" w14:textId="36D3FA6F" w:rsidR="00E12F93" w:rsidRDefault="005F7029" w:rsidP="00363786">
            <w:pPr>
              <w:ind w:firstLine="0"/>
            </w:pPr>
            <w:r>
              <w:t>Khóa chính</w:t>
            </w:r>
          </w:p>
        </w:tc>
      </w:tr>
      <w:tr w:rsidR="00E12F93" w14:paraId="20BE0612" w14:textId="77777777" w:rsidTr="00363786">
        <w:tc>
          <w:tcPr>
            <w:tcW w:w="704" w:type="dxa"/>
          </w:tcPr>
          <w:p w14:paraId="4920297B" w14:textId="77777777" w:rsidR="00E12F93" w:rsidRDefault="00E12F93" w:rsidP="00363786">
            <w:pPr>
              <w:ind w:firstLine="0"/>
            </w:pPr>
            <w:r>
              <w:t>2</w:t>
            </w:r>
          </w:p>
        </w:tc>
        <w:tc>
          <w:tcPr>
            <w:tcW w:w="2693" w:type="dxa"/>
          </w:tcPr>
          <w:p w14:paraId="71E43131" w14:textId="06ECD0B7" w:rsidR="00E12F93" w:rsidRDefault="00F018C5" w:rsidP="00363786">
            <w:pPr>
              <w:ind w:firstLine="0"/>
            </w:pPr>
            <w:r>
              <w:t>TenKhachHang</w:t>
            </w:r>
          </w:p>
        </w:tc>
        <w:tc>
          <w:tcPr>
            <w:tcW w:w="2038" w:type="dxa"/>
          </w:tcPr>
          <w:p w14:paraId="5A401903" w14:textId="188E456E" w:rsidR="00E12F93" w:rsidRDefault="00F018C5" w:rsidP="00F768A1">
            <w:pPr>
              <w:ind w:firstLine="0"/>
              <w:jc w:val="center"/>
            </w:pPr>
            <w:r>
              <w:t>NVARCHAR</w:t>
            </w:r>
          </w:p>
        </w:tc>
        <w:tc>
          <w:tcPr>
            <w:tcW w:w="1812" w:type="dxa"/>
          </w:tcPr>
          <w:p w14:paraId="680C7DCD" w14:textId="4AAC43F6" w:rsidR="00E12F93" w:rsidRDefault="003671B7" w:rsidP="00363786">
            <w:pPr>
              <w:ind w:firstLine="0"/>
            </w:pPr>
            <w:r>
              <w:t>Tên khách hàng</w:t>
            </w:r>
          </w:p>
        </w:tc>
        <w:tc>
          <w:tcPr>
            <w:tcW w:w="1812" w:type="dxa"/>
          </w:tcPr>
          <w:p w14:paraId="42430906" w14:textId="7A6DCEFC" w:rsidR="00E12F93" w:rsidRDefault="00830689" w:rsidP="00363786">
            <w:pPr>
              <w:ind w:firstLine="0"/>
            </w:pPr>
            <w:r>
              <w:t>Not null</w:t>
            </w:r>
          </w:p>
        </w:tc>
      </w:tr>
      <w:tr w:rsidR="00E12F93" w14:paraId="1533F7C5" w14:textId="77777777" w:rsidTr="00363786">
        <w:tc>
          <w:tcPr>
            <w:tcW w:w="704" w:type="dxa"/>
          </w:tcPr>
          <w:p w14:paraId="34FBA0AE" w14:textId="77777777" w:rsidR="00E12F93" w:rsidRDefault="00E12F93" w:rsidP="00363786">
            <w:pPr>
              <w:ind w:firstLine="0"/>
            </w:pPr>
            <w:r>
              <w:t>3</w:t>
            </w:r>
          </w:p>
        </w:tc>
        <w:tc>
          <w:tcPr>
            <w:tcW w:w="2693" w:type="dxa"/>
          </w:tcPr>
          <w:p w14:paraId="344FF945" w14:textId="2D94DDF3" w:rsidR="00E12F93" w:rsidRDefault="00F018C5" w:rsidP="00363786">
            <w:pPr>
              <w:ind w:firstLine="0"/>
            </w:pPr>
            <w:r>
              <w:t>Sodienthoai</w:t>
            </w:r>
          </w:p>
        </w:tc>
        <w:tc>
          <w:tcPr>
            <w:tcW w:w="2038" w:type="dxa"/>
          </w:tcPr>
          <w:p w14:paraId="7B1A9F89" w14:textId="1CAFC5B4" w:rsidR="00E12F93" w:rsidRDefault="00F018C5" w:rsidP="00F768A1">
            <w:pPr>
              <w:ind w:firstLine="0"/>
              <w:jc w:val="center"/>
            </w:pPr>
            <w:r>
              <w:t>INT</w:t>
            </w:r>
          </w:p>
        </w:tc>
        <w:tc>
          <w:tcPr>
            <w:tcW w:w="1812" w:type="dxa"/>
          </w:tcPr>
          <w:p w14:paraId="476731F2" w14:textId="157B764D" w:rsidR="00E12F93" w:rsidRDefault="003671B7" w:rsidP="00363786">
            <w:pPr>
              <w:ind w:firstLine="0"/>
            </w:pPr>
            <w:r>
              <w:t>Số điện thoại</w:t>
            </w:r>
          </w:p>
        </w:tc>
        <w:tc>
          <w:tcPr>
            <w:tcW w:w="1812" w:type="dxa"/>
          </w:tcPr>
          <w:p w14:paraId="5CF3EF66" w14:textId="37701627" w:rsidR="00E12F93" w:rsidRDefault="00830689" w:rsidP="00363786">
            <w:pPr>
              <w:ind w:firstLine="0"/>
            </w:pPr>
            <w:r>
              <w:t>Not null</w:t>
            </w:r>
          </w:p>
        </w:tc>
      </w:tr>
    </w:tbl>
    <w:p w14:paraId="779E8E6B" w14:textId="77777777" w:rsidR="00E12F93" w:rsidRPr="00E12F93" w:rsidRDefault="00E12F93" w:rsidP="00FE3EAB">
      <w:pPr>
        <w:ind w:firstLine="0"/>
      </w:pPr>
    </w:p>
    <w:p w14:paraId="2DC9C278" w14:textId="5F8AE3D4" w:rsidR="00E12F93" w:rsidRDefault="00E20211" w:rsidP="008B0CE7">
      <w:pPr>
        <w:pStyle w:val="Heading4"/>
      </w:pPr>
      <w:r>
        <w:t>Nhân viên</w:t>
      </w:r>
    </w:p>
    <w:p w14:paraId="6CBA2F99" w14:textId="6C2C3C16" w:rsidR="008B0CE7" w:rsidRDefault="008B0CE7" w:rsidP="008B0CE7">
      <w:pPr>
        <w:pStyle w:val="Caption"/>
        <w:keepNext/>
      </w:pPr>
      <w:bookmarkStart w:id="13" w:name="_Toc111734478"/>
      <w:r>
        <w:t xml:space="preserve">Bảng  </w:t>
      </w:r>
      <w:fldSimple w:instr=" STYLEREF 1 \s ">
        <w:r w:rsidR="00C2183A">
          <w:rPr>
            <w:noProof/>
          </w:rPr>
          <w:t>1</w:t>
        </w:r>
      </w:fldSimple>
      <w:r w:rsidR="00C2183A">
        <w:t>.</w:t>
      </w:r>
      <w:fldSimple w:instr=" SEQ Bảng_ \* ARABIC \s 1 ">
        <w:r w:rsidR="00C2183A">
          <w:rPr>
            <w:noProof/>
          </w:rPr>
          <w:t>4</w:t>
        </w:r>
      </w:fldSimple>
      <w:r>
        <w:t xml:space="preserve"> Bảng nhanvien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2038"/>
        <w:gridCol w:w="1812"/>
        <w:gridCol w:w="1812"/>
      </w:tblGrid>
      <w:tr w:rsidR="00E12F93" w14:paraId="42EE98E1" w14:textId="77777777" w:rsidTr="00363786">
        <w:tc>
          <w:tcPr>
            <w:tcW w:w="704" w:type="dxa"/>
            <w:vAlign w:val="center"/>
          </w:tcPr>
          <w:p w14:paraId="245FC4D9" w14:textId="77777777" w:rsidR="00E12F93" w:rsidRDefault="00E12F93" w:rsidP="00E12F93">
            <w:pPr>
              <w:ind w:firstLine="0"/>
              <w:jc w:val="center"/>
            </w:pPr>
            <w:r>
              <w:t>STT</w:t>
            </w:r>
          </w:p>
        </w:tc>
        <w:tc>
          <w:tcPr>
            <w:tcW w:w="2693" w:type="dxa"/>
            <w:vAlign w:val="center"/>
          </w:tcPr>
          <w:p w14:paraId="090F735B" w14:textId="77777777" w:rsidR="00E12F93" w:rsidRDefault="00E12F93" w:rsidP="00E12F93">
            <w:pPr>
              <w:ind w:firstLine="0"/>
              <w:jc w:val="center"/>
            </w:pPr>
            <w:r>
              <w:t>Tên thuộc tính</w:t>
            </w:r>
          </w:p>
        </w:tc>
        <w:tc>
          <w:tcPr>
            <w:tcW w:w="2038" w:type="dxa"/>
            <w:vAlign w:val="center"/>
          </w:tcPr>
          <w:p w14:paraId="30C91837" w14:textId="77777777" w:rsidR="00E12F93" w:rsidRDefault="00E12F93" w:rsidP="00E12F93">
            <w:pPr>
              <w:ind w:firstLine="0"/>
              <w:jc w:val="center"/>
            </w:pPr>
            <w:r>
              <w:t>Kiểu dữ liệu</w:t>
            </w:r>
          </w:p>
        </w:tc>
        <w:tc>
          <w:tcPr>
            <w:tcW w:w="1812" w:type="dxa"/>
            <w:vAlign w:val="center"/>
          </w:tcPr>
          <w:p w14:paraId="2DB2CBA0" w14:textId="77777777" w:rsidR="00E12F93" w:rsidRDefault="00E12F93" w:rsidP="00363786">
            <w:pPr>
              <w:ind w:firstLine="0"/>
              <w:jc w:val="center"/>
            </w:pPr>
            <w:r>
              <w:t>Diễn giải</w:t>
            </w:r>
          </w:p>
        </w:tc>
        <w:tc>
          <w:tcPr>
            <w:tcW w:w="1812" w:type="dxa"/>
            <w:vAlign w:val="center"/>
          </w:tcPr>
          <w:p w14:paraId="3F3A8434" w14:textId="77777777" w:rsidR="00E12F93" w:rsidRDefault="00E12F93" w:rsidP="00363786">
            <w:pPr>
              <w:ind w:firstLine="0"/>
              <w:jc w:val="center"/>
            </w:pPr>
            <w:r>
              <w:t>Ghi chú</w:t>
            </w:r>
          </w:p>
        </w:tc>
      </w:tr>
      <w:tr w:rsidR="00346C06" w14:paraId="582312C2" w14:textId="77777777" w:rsidTr="00363786">
        <w:tc>
          <w:tcPr>
            <w:tcW w:w="704" w:type="dxa"/>
            <w:vAlign w:val="center"/>
          </w:tcPr>
          <w:p w14:paraId="136AFE86" w14:textId="4DFF2CD9" w:rsidR="00346C06" w:rsidRDefault="00346C06" w:rsidP="00346C06">
            <w:pPr>
              <w:ind w:firstLine="0"/>
              <w:jc w:val="center"/>
            </w:pPr>
            <w:r>
              <w:t>1</w:t>
            </w:r>
          </w:p>
        </w:tc>
        <w:tc>
          <w:tcPr>
            <w:tcW w:w="2693" w:type="dxa"/>
            <w:vAlign w:val="center"/>
          </w:tcPr>
          <w:p w14:paraId="0AB32084" w14:textId="328C163A" w:rsidR="00346C06" w:rsidRDefault="00346C06" w:rsidP="00346C06">
            <w:pPr>
              <w:ind w:firstLine="0"/>
            </w:pPr>
            <w:r>
              <w:t>IDNhanVien</w:t>
            </w:r>
          </w:p>
        </w:tc>
        <w:tc>
          <w:tcPr>
            <w:tcW w:w="2038" w:type="dxa"/>
            <w:vAlign w:val="center"/>
          </w:tcPr>
          <w:p w14:paraId="14F32685" w14:textId="433D6B8A" w:rsidR="00346C06" w:rsidRDefault="00346C06" w:rsidP="00346C06">
            <w:pPr>
              <w:ind w:firstLine="0"/>
              <w:jc w:val="center"/>
            </w:pPr>
            <w:r>
              <w:t>NVARCHAR</w:t>
            </w:r>
          </w:p>
        </w:tc>
        <w:tc>
          <w:tcPr>
            <w:tcW w:w="1812" w:type="dxa"/>
            <w:vAlign w:val="center"/>
          </w:tcPr>
          <w:p w14:paraId="4F19897E" w14:textId="5987F88F" w:rsidR="00346C06" w:rsidRDefault="00346C06" w:rsidP="00363786">
            <w:pPr>
              <w:ind w:firstLine="0"/>
              <w:jc w:val="center"/>
            </w:pPr>
            <w:r>
              <w:t>Mã nhân viên</w:t>
            </w:r>
          </w:p>
        </w:tc>
        <w:tc>
          <w:tcPr>
            <w:tcW w:w="1812" w:type="dxa"/>
            <w:vAlign w:val="center"/>
          </w:tcPr>
          <w:p w14:paraId="21BC8410" w14:textId="608D2BE6" w:rsidR="00346C06" w:rsidRDefault="002D6869" w:rsidP="00363786">
            <w:pPr>
              <w:ind w:firstLine="0"/>
              <w:jc w:val="center"/>
            </w:pPr>
            <w:r>
              <w:t>Khóa chính</w:t>
            </w:r>
          </w:p>
        </w:tc>
      </w:tr>
      <w:tr w:rsidR="00E12F93" w14:paraId="66402F07" w14:textId="77777777" w:rsidTr="00363786">
        <w:tc>
          <w:tcPr>
            <w:tcW w:w="704" w:type="dxa"/>
          </w:tcPr>
          <w:p w14:paraId="566BCF59" w14:textId="77777777" w:rsidR="00E12F93" w:rsidRDefault="00E12F93" w:rsidP="00346C06">
            <w:pPr>
              <w:ind w:firstLine="0"/>
              <w:jc w:val="center"/>
            </w:pPr>
            <w:r>
              <w:t>1</w:t>
            </w:r>
          </w:p>
        </w:tc>
        <w:tc>
          <w:tcPr>
            <w:tcW w:w="2693" w:type="dxa"/>
          </w:tcPr>
          <w:p w14:paraId="00FE5A7C" w14:textId="0804E964" w:rsidR="00E12F93" w:rsidRDefault="00E12F93" w:rsidP="00363786">
            <w:pPr>
              <w:ind w:firstLine="0"/>
            </w:pPr>
            <w:r>
              <w:t>TenNhanVien</w:t>
            </w:r>
          </w:p>
        </w:tc>
        <w:tc>
          <w:tcPr>
            <w:tcW w:w="2038" w:type="dxa"/>
          </w:tcPr>
          <w:p w14:paraId="38E1EFA9" w14:textId="7D6506B0" w:rsidR="00E12F93" w:rsidRDefault="00E12F93" w:rsidP="00346C06">
            <w:pPr>
              <w:ind w:firstLine="0"/>
              <w:jc w:val="center"/>
            </w:pPr>
            <w:r>
              <w:t>NVARCHAR</w:t>
            </w:r>
          </w:p>
        </w:tc>
        <w:tc>
          <w:tcPr>
            <w:tcW w:w="1812" w:type="dxa"/>
          </w:tcPr>
          <w:p w14:paraId="4EB3EB1B" w14:textId="72057DF4" w:rsidR="00E12F93" w:rsidRDefault="00346C06" w:rsidP="00363786">
            <w:pPr>
              <w:ind w:firstLine="0"/>
            </w:pPr>
            <w:r>
              <w:t>Tên nhân viên</w:t>
            </w:r>
          </w:p>
        </w:tc>
        <w:tc>
          <w:tcPr>
            <w:tcW w:w="1812" w:type="dxa"/>
          </w:tcPr>
          <w:p w14:paraId="674F3F67" w14:textId="77777777" w:rsidR="00E12F93" w:rsidRDefault="00E12F93" w:rsidP="00363786">
            <w:pPr>
              <w:ind w:firstLine="0"/>
            </w:pPr>
          </w:p>
        </w:tc>
      </w:tr>
      <w:tr w:rsidR="00E12F93" w14:paraId="2C56C068" w14:textId="77777777" w:rsidTr="00363786">
        <w:tc>
          <w:tcPr>
            <w:tcW w:w="704" w:type="dxa"/>
          </w:tcPr>
          <w:p w14:paraId="47590CDD" w14:textId="77777777" w:rsidR="00E12F93" w:rsidRDefault="00E12F93" w:rsidP="00346C06">
            <w:pPr>
              <w:ind w:firstLine="0"/>
              <w:jc w:val="center"/>
            </w:pPr>
            <w:r>
              <w:t>2</w:t>
            </w:r>
          </w:p>
        </w:tc>
        <w:tc>
          <w:tcPr>
            <w:tcW w:w="2693" w:type="dxa"/>
          </w:tcPr>
          <w:p w14:paraId="3E4F54A6" w14:textId="2275D848" w:rsidR="00E12F93" w:rsidRDefault="00E12F93" w:rsidP="00363786">
            <w:pPr>
              <w:ind w:firstLine="0"/>
            </w:pPr>
            <w:r>
              <w:t>Luong</w:t>
            </w:r>
          </w:p>
        </w:tc>
        <w:tc>
          <w:tcPr>
            <w:tcW w:w="2038" w:type="dxa"/>
          </w:tcPr>
          <w:p w14:paraId="046F4065" w14:textId="3299781E" w:rsidR="00E12F93" w:rsidRDefault="00E12F93" w:rsidP="00346C06">
            <w:pPr>
              <w:ind w:firstLine="0"/>
              <w:jc w:val="center"/>
            </w:pPr>
            <w:r>
              <w:t>INT</w:t>
            </w:r>
          </w:p>
        </w:tc>
        <w:tc>
          <w:tcPr>
            <w:tcW w:w="1812" w:type="dxa"/>
          </w:tcPr>
          <w:p w14:paraId="3B061F3C" w14:textId="43EA0EA6" w:rsidR="00E12F93" w:rsidRDefault="00346C06" w:rsidP="00363786">
            <w:pPr>
              <w:ind w:firstLine="0"/>
            </w:pPr>
            <w:r>
              <w:t>Lương</w:t>
            </w:r>
          </w:p>
        </w:tc>
        <w:tc>
          <w:tcPr>
            <w:tcW w:w="1812" w:type="dxa"/>
          </w:tcPr>
          <w:p w14:paraId="74E911A4" w14:textId="53011DFC" w:rsidR="00E12F93" w:rsidRDefault="002D6869" w:rsidP="00363786">
            <w:pPr>
              <w:ind w:firstLine="0"/>
            </w:pPr>
            <w:r>
              <w:t>Not null</w:t>
            </w:r>
          </w:p>
        </w:tc>
      </w:tr>
      <w:tr w:rsidR="00E12F93" w14:paraId="2E3B20D2" w14:textId="77777777" w:rsidTr="00363786">
        <w:tc>
          <w:tcPr>
            <w:tcW w:w="704" w:type="dxa"/>
          </w:tcPr>
          <w:p w14:paraId="17202B21" w14:textId="77777777" w:rsidR="00E12F93" w:rsidRDefault="00E12F93" w:rsidP="00346C06">
            <w:pPr>
              <w:ind w:firstLine="0"/>
              <w:jc w:val="center"/>
            </w:pPr>
            <w:r>
              <w:t>3</w:t>
            </w:r>
          </w:p>
        </w:tc>
        <w:tc>
          <w:tcPr>
            <w:tcW w:w="2693" w:type="dxa"/>
          </w:tcPr>
          <w:p w14:paraId="48234031" w14:textId="6312ECD5" w:rsidR="00E12F93" w:rsidRDefault="00E12F93" w:rsidP="00363786">
            <w:pPr>
              <w:ind w:firstLine="0"/>
            </w:pPr>
            <w:r>
              <w:t>GioiTinh</w:t>
            </w:r>
          </w:p>
        </w:tc>
        <w:tc>
          <w:tcPr>
            <w:tcW w:w="2038" w:type="dxa"/>
          </w:tcPr>
          <w:p w14:paraId="0B628247" w14:textId="76DBE56F" w:rsidR="00E12F93" w:rsidRDefault="00E12F93" w:rsidP="00346C06">
            <w:pPr>
              <w:ind w:firstLine="0"/>
              <w:jc w:val="center"/>
            </w:pPr>
            <w:r>
              <w:t>NVARCHAR</w:t>
            </w:r>
          </w:p>
        </w:tc>
        <w:tc>
          <w:tcPr>
            <w:tcW w:w="1812" w:type="dxa"/>
          </w:tcPr>
          <w:p w14:paraId="5D2C958A" w14:textId="7276D0C0" w:rsidR="00E12F93" w:rsidRDefault="00346C06" w:rsidP="00363786">
            <w:pPr>
              <w:ind w:firstLine="0"/>
            </w:pPr>
            <w:r>
              <w:t>Giới tính</w:t>
            </w:r>
          </w:p>
        </w:tc>
        <w:tc>
          <w:tcPr>
            <w:tcW w:w="1812" w:type="dxa"/>
          </w:tcPr>
          <w:p w14:paraId="1271AE5F" w14:textId="77777777" w:rsidR="00E12F93" w:rsidRDefault="00E12F93" w:rsidP="00363786">
            <w:pPr>
              <w:ind w:firstLine="0"/>
            </w:pPr>
          </w:p>
        </w:tc>
      </w:tr>
      <w:tr w:rsidR="00E12F93" w14:paraId="6A50834B" w14:textId="77777777" w:rsidTr="00363786">
        <w:tc>
          <w:tcPr>
            <w:tcW w:w="704" w:type="dxa"/>
          </w:tcPr>
          <w:p w14:paraId="2D66D582" w14:textId="77777777" w:rsidR="00E12F93" w:rsidRDefault="00E12F93" w:rsidP="00346C06">
            <w:pPr>
              <w:ind w:firstLine="0"/>
              <w:jc w:val="center"/>
            </w:pPr>
            <w:r>
              <w:t>4</w:t>
            </w:r>
          </w:p>
        </w:tc>
        <w:tc>
          <w:tcPr>
            <w:tcW w:w="2693" w:type="dxa"/>
          </w:tcPr>
          <w:p w14:paraId="5D199F10" w14:textId="056EB6D4" w:rsidR="00E12F93" w:rsidRDefault="00E12F93" w:rsidP="00363786">
            <w:pPr>
              <w:ind w:firstLine="0"/>
            </w:pPr>
            <w:r>
              <w:t>SoDienThoai</w:t>
            </w:r>
          </w:p>
        </w:tc>
        <w:tc>
          <w:tcPr>
            <w:tcW w:w="2038" w:type="dxa"/>
          </w:tcPr>
          <w:p w14:paraId="3AF8038D" w14:textId="0368857D" w:rsidR="00E12F93" w:rsidRDefault="00E12F93" w:rsidP="00346C06">
            <w:pPr>
              <w:ind w:firstLine="0"/>
              <w:jc w:val="center"/>
            </w:pPr>
            <w:r>
              <w:t>NVARCHAR</w:t>
            </w:r>
          </w:p>
        </w:tc>
        <w:tc>
          <w:tcPr>
            <w:tcW w:w="1812" w:type="dxa"/>
          </w:tcPr>
          <w:p w14:paraId="57AD10C9" w14:textId="0E36967B" w:rsidR="00E12F93" w:rsidRDefault="00346C06" w:rsidP="00363786">
            <w:pPr>
              <w:ind w:firstLine="0"/>
            </w:pPr>
            <w:r>
              <w:t>Số điện thoại</w:t>
            </w:r>
          </w:p>
        </w:tc>
        <w:tc>
          <w:tcPr>
            <w:tcW w:w="1812" w:type="dxa"/>
          </w:tcPr>
          <w:p w14:paraId="2569E3AF" w14:textId="5A92F7BD" w:rsidR="00E12F93" w:rsidRDefault="002D6869" w:rsidP="00363786">
            <w:pPr>
              <w:ind w:firstLine="0"/>
            </w:pPr>
            <w:r>
              <w:t>Not null</w:t>
            </w:r>
          </w:p>
        </w:tc>
      </w:tr>
      <w:tr w:rsidR="00E12F93" w14:paraId="057F15DC" w14:textId="77777777" w:rsidTr="00363786">
        <w:tc>
          <w:tcPr>
            <w:tcW w:w="704" w:type="dxa"/>
          </w:tcPr>
          <w:p w14:paraId="6F5FB790" w14:textId="77763AB6" w:rsidR="00E12F93" w:rsidRDefault="00E12F93" w:rsidP="00346C06">
            <w:pPr>
              <w:ind w:firstLine="0"/>
              <w:jc w:val="center"/>
            </w:pPr>
            <w:r>
              <w:t>5</w:t>
            </w:r>
          </w:p>
        </w:tc>
        <w:tc>
          <w:tcPr>
            <w:tcW w:w="2693" w:type="dxa"/>
          </w:tcPr>
          <w:p w14:paraId="4611F211" w14:textId="0391E87F" w:rsidR="00E12F93" w:rsidRDefault="00E12F93" w:rsidP="00363786">
            <w:pPr>
              <w:ind w:firstLine="0"/>
            </w:pPr>
            <w:r>
              <w:t>DiaChi</w:t>
            </w:r>
          </w:p>
        </w:tc>
        <w:tc>
          <w:tcPr>
            <w:tcW w:w="2038" w:type="dxa"/>
          </w:tcPr>
          <w:p w14:paraId="39805F9A" w14:textId="0F9107D0" w:rsidR="00E12F93" w:rsidRDefault="00E12F93" w:rsidP="00346C06">
            <w:pPr>
              <w:ind w:firstLine="0"/>
              <w:jc w:val="center"/>
            </w:pPr>
            <w:r>
              <w:t>NVARCHAR</w:t>
            </w:r>
          </w:p>
        </w:tc>
        <w:tc>
          <w:tcPr>
            <w:tcW w:w="1812" w:type="dxa"/>
          </w:tcPr>
          <w:p w14:paraId="0CE0603B" w14:textId="502D2615" w:rsidR="00E12F93" w:rsidRDefault="00346C06" w:rsidP="00363786">
            <w:pPr>
              <w:ind w:firstLine="0"/>
            </w:pPr>
            <w:r>
              <w:t>Địa chỉ</w:t>
            </w:r>
          </w:p>
        </w:tc>
        <w:tc>
          <w:tcPr>
            <w:tcW w:w="1812" w:type="dxa"/>
          </w:tcPr>
          <w:p w14:paraId="16D85D46" w14:textId="77777777" w:rsidR="00E12F93" w:rsidRDefault="00E12F93" w:rsidP="00363786">
            <w:pPr>
              <w:ind w:firstLine="0"/>
            </w:pPr>
          </w:p>
        </w:tc>
      </w:tr>
    </w:tbl>
    <w:p w14:paraId="425DD276" w14:textId="77777777" w:rsidR="00E12F93" w:rsidRPr="00E12F93" w:rsidRDefault="00E12F93" w:rsidP="00E12F93"/>
    <w:p w14:paraId="55BF5454" w14:textId="6C57217C" w:rsidR="00C2183A" w:rsidRPr="00C2183A" w:rsidRDefault="00E20211" w:rsidP="007120A8">
      <w:pPr>
        <w:pStyle w:val="Heading4"/>
      </w:pPr>
      <w:r>
        <w:t>Sản phẩm</w:t>
      </w:r>
    </w:p>
    <w:p w14:paraId="12DDBFC1" w14:textId="2698795B" w:rsidR="00C2183A" w:rsidRDefault="00C2183A" w:rsidP="00C2183A">
      <w:pPr>
        <w:pStyle w:val="Caption"/>
        <w:keepNext/>
      </w:pPr>
      <w:bookmarkStart w:id="14" w:name="_Toc111734479"/>
      <w:r>
        <w:t xml:space="preserve">Bảng 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Bảng_ \* ARABIC \s 1 ">
        <w:r>
          <w:rPr>
            <w:noProof/>
          </w:rPr>
          <w:t>5</w:t>
        </w:r>
      </w:fldSimple>
      <w:r>
        <w:t xml:space="preserve"> Bảng sanpham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2038"/>
        <w:gridCol w:w="1812"/>
        <w:gridCol w:w="1812"/>
      </w:tblGrid>
      <w:tr w:rsidR="00E12F93" w14:paraId="58F8582F" w14:textId="77777777" w:rsidTr="00363786">
        <w:tc>
          <w:tcPr>
            <w:tcW w:w="704" w:type="dxa"/>
            <w:vAlign w:val="center"/>
          </w:tcPr>
          <w:p w14:paraId="002ED5DA" w14:textId="77777777" w:rsidR="00E12F93" w:rsidRDefault="00E12F93" w:rsidP="00E12F93">
            <w:pPr>
              <w:ind w:firstLine="0"/>
              <w:jc w:val="center"/>
            </w:pPr>
            <w:r>
              <w:t>STT</w:t>
            </w:r>
          </w:p>
        </w:tc>
        <w:tc>
          <w:tcPr>
            <w:tcW w:w="2693" w:type="dxa"/>
            <w:vAlign w:val="center"/>
          </w:tcPr>
          <w:p w14:paraId="1FCEB27C" w14:textId="77777777" w:rsidR="00E12F93" w:rsidRDefault="00E12F93" w:rsidP="00E12F93">
            <w:pPr>
              <w:ind w:firstLine="0"/>
              <w:jc w:val="center"/>
            </w:pPr>
            <w:r>
              <w:t>Tên thuộc tính</w:t>
            </w:r>
          </w:p>
        </w:tc>
        <w:tc>
          <w:tcPr>
            <w:tcW w:w="2038" w:type="dxa"/>
            <w:vAlign w:val="center"/>
          </w:tcPr>
          <w:p w14:paraId="57A211EB" w14:textId="77777777" w:rsidR="00E12F93" w:rsidRDefault="00E12F93" w:rsidP="00E12F93">
            <w:pPr>
              <w:ind w:firstLine="0"/>
              <w:jc w:val="center"/>
            </w:pPr>
            <w:r>
              <w:t>Kiểu dữ liệu</w:t>
            </w:r>
          </w:p>
        </w:tc>
        <w:tc>
          <w:tcPr>
            <w:tcW w:w="1812" w:type="dxa"/>
            <w:vAlign w:val="center"/>
          </w:tcPr>
          <w:p w14:paraId="7F96488C" w14:textId="77777777" w:rsidR="00E12F93" w:rsidRDefault="00E12F93" w:rsidP="00363786">
            <w:pPr>
              <w:ind w:firstLine="0"/>
              <w:jc w:val="center"/>
            </w:pPr>
            <w:r>
              <w:t>Diễn giải</w:t>
            </w:r>
          </w:p>
        </w:tc>
        <w:tc>
          <w:tcPr>
            <w:tcW w:w="1812" w:type="dxa"/>
            <w:vAlign w:val="center"/>
          </w:tcPr>
          <w:p w14:paraId="436A1D71" w14:textId="77777777" w:rsidR="00E12F93" w:rsidRDefault="00E12F93" w:rsidP="00363786">
            <w:pPr>
              <w:ind w:firstLine="0"/>
              <w:jc w:val="center"/>
            </w:pPr>
            <w:r>
              <w:t>Ghi chú</w:t>
            </w:r>
          </w:p>
        </w:tc>
      </w:tr>
      <w:tr w:rsidR="00E12F93" w14:paraId="3CDF547C" w14:textId="77777777" w:rsidTr="00363786">
        <w:tc>
          <w:tcPr>
            <w:tcW w:w="704" w:type="dxa"/>
          </w:tcPr>
          <w:p w14:paraId="4A5BDEA3" w14:textId="77777777" w:rsidR="00E12F93" w:rsidRDefault="00E12F93" w:rsidP="00363786">
            <w:pPr>
              <w:ind w:firstLine="0"/>
            </w:pPr>
            <w:r>
              <w:t>1</w:t>
            </w:r>
          </w:p>
        </w:tc>
        <w:tc>
          <w:tcPr>
            <w:tcW w:w="2693" w:type="dxa"/>
          </w:tcPr>
          <w:p w14:paraId="4178EBB5" w14:textId="5E4219E6" w:rsidR="00E12F93" w:rsidRDefault="00346C06" w:rsidP="00363786">
            <w:pPr>
              <w:ind w:firstLine="0"/>
            </w:pPr>
            <w:r>
              <w:t>IDSanPham</w:t>
            </w:r>
          </w:p>
        </w:tc>
        <w:tc>
          <w:tcPr>
            <w:tcW w:w="2038" w:type="dxa"/>
          </w:tcPr>
          <w:p w14:paraId="56F74616" w14:textId="132628F9" w:rsidR="00E12F93" w:rsidRDefault="00346C06" w:rsidP="00F768A1">
            <w:pPr>
              <w:ind w:firstLine="0"/>
              <w:jc w:val="center"/>
            </w:pPr>
            <w:r>
              <w:t>INT</w:t>
            </w:r>
          </w:p>
        </w:tc>
        <w:tc>
          <w:tcPr>
            <w:tcW w:w="1812" w:type="dxa"/>
          </w:tcPr>
          <w:p w14:paraId="674890D5" w14:textId="50CE3888" w:rsidR="00E12F93" w:rsidRDefault="00F018C5" w:rsidP="00363786">
            <w:pPr>
              <w:ind w:firstLine="0"/>
            </w:pPr>
            <w:r>
              <w:t>Mã sản phẩm</w:t>
            </w:r>
          </w:p>
        </w:tc>
        <w:tc>
          <w:tcPr>
            <w:tcW w:w="1812" w:type="dxa"/>
          </w:tcPr>
          <w:p w14:paraId="65E92939" w14:textId="5BCB3E8C" w:rsidR="00E12F93" w:rsidRDefault="00E4767C" w:rsidP="00363786">
            <w:pPr>
              <w:ind w:firstLine="0"/>
            </w:pPr>
            <w:r>
              <w:t>Khóa chính</w:t>
            </w:r>
          </w:p>
        </w:tc>
      </w:tr>
      <w:tr w:rsidR="00E12F93" w14:paraId="5D81613F" w14:textId="77777777" w:rsidTr="00363786">
        <w:tc>
          <w:tcPr>
            <w:tcW w:w="704" w:type="dxa"/>
          </w:tcPr>
          <w:p w14:paraId="5EB8FEA6" w14:textId="77777777" w:rsidR="00E12F93" w:rsidRDefault="00E12F93" w:rsidP="00363786">
            <w:pPr>
              <w:ind w:firstLine="0"/>
            </w:pPr>
            <w:r>
              <w:lastRenderedPageBreak/>
              <w:t>2</w:t>
            </w:r>
          </w:p>
        </w:tc>
        <w:tc>
          <w:tcPr>
            <w:tcW w:w="2693" w:type="dxa"/>
          </w:tcPr>
          <w:p w14:paraId="7A0E0BD4" w14:textId="6C8702BE" w:rsidR="00E12F93" w:rsidRDefault="00346C06" w:rsidP="00363786">
            <w:pPr>
              <w:ind w:firstLine="0"/>
            </w:pPr>
            <w:r>
              <w:t>Tensanpham</w:t>
            </w:r>
          </w:p>
        </w:tc>
        <w:tc>
          <w:tcPr>
            <w:tcW w:w="2038" w:type="dxa"/>
          </w:tcPr>
          <w:p w14:paraId="07E8C8F1" w14:textId="39FE8C88" w:rsidR="00E12F93" w:rsidRDefault="00346C06" w:rsidP="00F768A1">
            <w:pPr>
              <w:ind w:firstLine="0"/>
              <w:jc w:val="center"/>
            </w:pPr>
            <w:r>
              <w:t>NVARCHAR</w:t>
            </w:r>
          </w:p>
        </w:tc>
        <w:tc>
          <w:tcPr>
            <w:tcW w:w="1812" w:type="dxa"/>
          </w:tcPr>
          <w:p w14:paraId="08718206" w14:textId="06FD5EEF" w:rsidR="00E12F93" w:rsidRDefault="00F018C5" w:rsidP="00363786">
            <w:pPr>
              <w:ind w:firstLine="0"/>
            </w:pPr>
            <w:r>
              <w:t>Tên sản phẩm</w:t>
            </w:r>
          </w:p>
        </w:tc>
        <w:tc>
          <w:tcPr>
            <w:tcW w:w="1812" w:type="dxa"/>
          </w:tcPr>
          <w:p w14:paraId="0595C3B3" w14:textId="5B6BD08A" w:rsidR="00E12F93" w:rsidRDefault="00A40D6D" w:rsidP="00363786">
            <w:pPr>
              <w:ind w:firstLine="0"/>
            </w:pPr>
            <w:r>
              <w:t>Not null</w:t>
            </w:r>
          </w:p>
        </w:tc>
      </w:tr>
      <w:tr w:rsidR="00E12F93" w14:paraId="53836170" w14:textId="77777777" w:rsidTr="00363786">
        <w:tc>
          <w:tcPr>
            <w:tcW w:w="704" w:type="dxa"/>
          </w:tcPr>
          <w:p w14:paraId="477CA912" w14:textId="77777777" w:rsidR="00E12F93" w:rsidRDefault="00E12F93" w:rsidP="00363786">
            <w:pPr>
              <w:ind w:firstLine="0"/>
            </w:pPr>
            <w:r>
              <w:t>3</w:t>
            </w:r>
          </w:p>
        </w:tc>
        <w:tc>
          <w:tcPr>
            <w:tcW w:w="2693" w:type="dxa"/>
          </w:tcPr>
          <w:p w14:paraId="146EE2B2" w14:textId="6EF1839E" w:rsidR="00E12F93" w:rsidRDefault="00346C06" w:rsidP="00363786">
            <w:pPr>
              <w:ind w:firstLine="0"/>
            </w:pPr>
            <w:r>
              <w:t>gia</w:t>
            </w:r>
          </w:p>
        </w:tc>
        <w:tc>
          <w:tcPr>
            <w:tcW w:w="2038" w:type="dxa"/>
          </w:tcPr>
          <w:p w14:paraId="7CFB8141" w14:textId="0E845185" w:rsidR="00E12F93" w:rsidRDefault="00346C06" w:rsidP="00F768A1">
            <w:pPr>
              <w:ind w:firstLine="0"/>
              <w:jc w:val="center"/>
            </w:pPr>
            <w:r>
              <w:t>INT</w:t>
            </w:r>
          </w:p>
        </w:tc>
        <w:tc>
          <w:tcPr>
            <w:tcW w:w="1812" w:type="dxa"/>
          </w:tcPr>
          <w:p w14:paraId="579A9C77" w14:textId="612444DE" w:rsidR="00E12F93" w:rsidRDefault="00F018C5" w:rsidP="00363786">
            <w:pPr>
              <w:ind w:firstLine="0"/>
            </w:pPr>
            <w:r>
              <w:t>Giá bán</w:t>
            </w:r>
          </w:p>
        </w:tc>
        <w:tc>
          <w:tcPr>
            <w:tcW w:w="1812" w:type="dxa"/>
          </w:tcPr>
          <w:p w14:paraId="617152D3" w14:textId="4C5FB2D7" w:rsidR="00E12F93" w:rsidRDefault="00A40D6D" w:rsidP="00363786">
            <w:pPr>
              <w:ind w:firstLine="0"/>
            </w:pPr>
            <w:r>
              <w:t>Not null</w:t>
            </w:r>
          </w:p>
        </w:tc>
      </w:tr>
      <w:tr w:rsidR="00E12F93" w14:paraId="043386C0" w14:textId="77777777" w:rsidTr="00363786">
        <w:tc>
          <w:tcPr>
            <w:tcW w:w="704" w:type="dxa"/>
          </w:tcPr>
          <w:p w14:paraId="723DD808" w14:textId="77777777" w:rsidR="00E12F93" w:rsidRDefault="00E12F93" w:rsidP="00363786">
            <w:pPr>
              <w:ind w:firstLine="0"/>
            </w:pPr>
            <w:r>
              <w:t>4</w:t>
            </w:r>
          </w:p>
        </w:tc>
        <w:tc>
          <w:tcPr>
            <w:tcW w:w="2693" w:type="dxa"/>
          </w:tcPr>
          <w:p w14:paraId="49959CA6" w14:textId="6ABFE005" w:rsidR="00E12F93" w:rsidRDefault="00346C06" w:rsidP="00363786">
            <w:pPr>
              <w:ind w:firstLine="0"/>
            </w:pPr>
            <w:r>
              <w:t>tendanhmuc</w:t>
            </w:r>
          </w:p>
        </w:tc>
        <w:tc>
          <w:tcPr>
            <w:tcW w:w="2038" w:type="dxa"/>
          </w:tcPr>
          <w:p w14:paraId="0BA75BF5" w14:textId="05381CCF" w:rsidR="00E12F93" w:rsidRDefault="00346C06" w:rsidP="00F768A1">
            <w:pPr>
              <w:ind w:firstLine="0"/>
              <w:jc w:val="center"/>
            </w:pPr>
            <w:r>
              <w:t>NVARCHAR</w:t>
            </w:r>
          </w:p>
        </w:tc>
        <w:tc>
          <w:tcPr>
            <w:tcW w:w="1812" w:type="dxa"/>
          </w:tcPr>
          <w:p w14:paraId="2E7F7CB4" w14:textId="00F53DD6" w:rsidR="00E12F93" w:rsidRDefault="00F018C5" w:rsidP="00363786">
            <w:pPr>
              <w:ind w:firstLine="0"/>
            </w:pPr>
            <w:r>
              <w:t>Tên danh mục</w:t>
            </w:r>
          </w:p>
        </w:tc>
        <w:tc>
          <w:tcPr>
            <w:tcW w:w="1812" w:type="dxa"/>
          </w:tcPr>
          <w:p w14:paraId="6BDFCFCB" w14:textId="41C31D3C" w:rsidR="00E12F93" w:rsidRDefault="00A40D6D" w:rsidP="00363786">
            <w:pPr>
              <w:ind w:firstLine="0"/>
            </w:pPr>
            <w:r>
              <w:t>Not null</w:t>
            </w:r>
          </w:p>
        </w:tc>
      </w:tr>
      <w:tr w:rsidR="00346C06" w14:paraId="69C07E04" w14:textId="77777777" w:rsidTr="00363786">
        <w:tc>
          <w:tcPr>
            <w:tcW w:w="704" w:type="dxa"/>
          </w:tcPr>
          <w:p w14:paraId="15F0C6F5" w14:textId="18AF6162" w:rsidR="00346C06" w:rsidRDefault="00346C06" w:rsidP="00363786">
            <w:pPr>
              <w:ind w:firstLine="0"/>
            </w:pPr>
            <w:r>
              <w:t>5</w:t>
            </w:r>
          </w:p>
        </w:tc>
        <w:tc>
          <w:tcPr>
            <w:tcW w:w="2693" w:type="dxa"/>
          </w:tcPr>
          <w:p w14:paraId="510D59AE" w14:textId="75AC9E7B" w:rsidR="00346C06" w:rsidRDefault="00346C06" w:rsidP="00363786">
            <w:pPr>
              <w:ind w:firstLine="0"/>
            </w:pPr>
            <w:r>
              <w:t>nhasanxuat</w:t>
            </w:r>
          </w:p>
        </w:tc>
        <w:tc>
          <w:tcPr>
            <w:tcW w:w="2038" w:type="dxa"/>
          </w:tcPr>
          <w:p w14:paraId="0836364A" w14:textId="7A48BD81" w:rsidR="00346C06" w:rsidRDefault="00346C06" w:rsidP="00F768A1">
            <w:pPr>
              <w:ind w:firstLine="0"/>
              <w:jc w:val="center"/>
            </w:pPr>
            <w:r>
              <w:t>NVARCHAR</w:t>
            </w:r>
          </w:p>
        </w:tc>
        <w:tc>
          <w:tcPr>
            <w:tcW w:w="1812" w:type="dxa"/>
          </w:tcPr>
          <w:p w14:paraId="22CD72B3" w14:textId="054FF9E2" w:rsidR="00346C06" w:rsidRDefault="00F018C5" w:rsidP="00363786">
            <w:pPr>
              <w:ind w:firstLine="0"/>
            </w:pPr>
            <w:r>
              <w:t>Hãng sản xuất</w:t>
            </w:r>
          </w:p>
        </w:tc>
        <w:tc>
          <w:tcPr>
            <w:tcW w:w="1812" w:type="dxa"/>
          </w:tcPr>
          <w:p w14:paraId="3EB6113F" w14:textId="1BEB7226" w:rsidR="00346C06" w:rsidRDefault="00A40D6D" w:rsidP="00363786">
            <w:pPr>
              <w:ind w:firstLine="0"/>
            </w:pPr>
            <w:r>
              <w:t>Not null</w:t>
            </w:r>
          </w:p>
        </w:tc>
      </w:tr>
      <w:tr w:rsidR="00346C06" w14:paraId="3727359C" w14:textId="77777777" w:rsidTr="00363786">
        <w:tc>
          <w:tcPr>
            <w:tcW w:w="704" w:type="dxa"/>
          </w:tcPr>
          <w:p w14:paraId="7221006D" w14:textId="764071B1" w:rsidR="00346C06" w:rsidRDefault="00346C06" w:rsidP="00363786">
            <w:pPr>
              <w:ind w:firstLine="0"/>
            </w:pPr>
            <w:r>
              <w:t>6</w:t>
            </w:r>
          </w:p>
        </w:tc>
        <w:tc>
          <w:tcPr>
            <w:tcW w:w="2693" w:type="dxa"/>
          </w:tcPr>
          <w:p w14:paraId="771A5439" w14:textId="6438C340" w:rsidR="00346C06" w:rsidRDefault="00346C06" w:rsidP="00363786">
            <w:pPr>
              <w:ind w:firstLine="0"/>
            </w:pPr>
            <w:r>
              <w:t>nuocsanxuat</w:t>
            </w:r>
          </w:p>
        </w:tc>
        <w:tc>
          <w:tcPr>
            <w:tcW w:w="2038" w:type="dxa"/>
          </w:tcPr>
          <w:p w14:paraId="481E0E03" w14:textId="70A75712" w:rsidR="00346C06" w:rsidRDefault="00346C06" w:rsidP="00F768A1">
            <w:pPr>
              <w:ind w:firstLine="0"/>
              <w:jc w:val="center"/>
            </w:pPr>
            <w:r>
              <w:t>NVARCHAR</w:t>
            </w:r>
          </w:p>
        </w:tc>
        <w:tc>
          <w:tcPr>
            <w:tcW w:w="1812" w:type="dxa"/>
          </w:tcPr>
          <w:p w14:paraId="440C53F1" w14:textId="7120CDD7" w:rsidR="00346C06" w:rsidRDefault="00F018C5" w:rsidP="00363786">
            <w:pPr>
              <w:ind w:firstLine="0"/>
            </w:pPr>
            <w:r>
              <w:t>Xuất sứ</w:t>
            </w:r>
          </w:p>
        </w:tc>
        <w:tc>
          <w:tcPr>
            <w:tcW w:w="1812" w:type="dxa"/>
          </w:tcPr>
          <w:p w14:paraId="27FD3000" w14:textId="59CB8F10" w:rsidR="00346C06" w:rsidRDefault="00A40D6D" w:rsidP="00363786">
            <w:pPr>
              <w:ind w:firstLine="0"/>
            </w:pPr>
            <w:r>
              <w:t>Not null</w:t>
            </w:r>
          </w:p>
        </w:tc>
      </w:tr>
      <w:tr w:rsidR="00F018C5" w14:paraId="5E6F8DAB" w14:textId="77777777" w:rsidTr="00363786">
        <w:tc>
          <w:tcPr>
            <w:tcW w:w="704" w:type="dxa"/>
          </w:tcPr>
          <w:p w14:paraId="7DCC7BBC" w14:textId="789AD0EE" w:rsidR="00F018C5" w:rsidRDefault="00F018C5" w:rsidP="00363786">
            <w:pPr>
              <w:ind w:firstLine="0"/>
            </w:pPr>
            <w:r>
              <w:t>7</w:t>
            </w:r>
          </w:p>
        </w:tc>
        <w:tc>
          <w:tcPr>
            <w:tcW w:w="2693" w:type="dxa"/>
          </w:tcPr>
          <w:p w14:paraId="28B3CFBD" w14:textId="6495A1FF" w:rsidR="00F018C5" w:rsidRDefault="00F018C5" w:rsidP="00363786">
            <w:pPr>
              <w:ind w:firstLine="0"/>
            </w:pPr>
            <w:r>
              <w:t>mausac</w:t>
            </w:r>
          </w:p>
        </w:tc>
        <w:tc>
          <w:tcPr>
            <w:tcW w:w="2038" w:type="dxa"/>
          </w:tcPr>
          <w:p w14:paraId="153543A1" w14:textId="5B74A560" w:rsidR="00F018C5" w:rsidRDefault="00F018C5" w:rsidP="00F768A1">
            <w:pPr>
              <w:ind w:firstLine="0"/>
              <w:jc w:val="center"/>
            </w:pPr>
            <w:r>
              <w:t>NVARCHAR</w:t>
            </w:r>
          </w:p>
        </w:tc>
        <w:tc>
          <w:tcPr>
            <w:tcW w:w="1812" w:type="dxa"/>
          </w:tcPr>
          <w:p w14:paraId="37703348" w14:textId="037D1758" w:rsidR="00F018C5" w:rsidRDefault="00F018C5" w:rsidP="00363786">
            <w:pPr>
              <w:ind w:firstLine="0"/>
            </w:pPr>
            <w:r>
              <w:t>Màu sắc</w:t>
            </w:r>
          </w:p>
        </w:tc>
        <w:tc>
          <w:tcPr>
            <w:tcW w:w="1812" w:type="dxa"/>
          </w:tcPr>
          <w:p w14:paraId="666C290C" w14:textId="77777777" w:rsidR="00F018C5" w:rsidRDefault="00F018C5" w:rsidP="00363786">
            <w:pPr>
              <w:ind w:firstLine="0"/>
            </w:pPr>
          </w:p>
        </w:tc>
      </w:tr>
      <w:tr w:rsidR="00F018C5" w14:paraId="47E7C831" w14:textId="77777777" w:rsidTr="00363786">
        <w:tc>
          <w:tcPr>
            <w:tcW w:w="704" w:type="dxa"/>
          </w:tcPr>
          <w:p w14:paraId="64656A6E" w14:textId="21F7E076" w:rsidR="00F018C5" w:rsidRDefault="00F018C5" w:rsidP="00363786">
            <w:pPr>
              <w:ind w:firstLine="0"/>
            </w:pPr>
            <w:r>
              <w:t>8</w:t>
            </w:r>
          </w:p>
        </w:tc>
        <w:tc>
          <w:tcPr>
            <w:tcW w:w="2693" w:type="dxa"/>
          </w:tcPr>
          <w:p w14:paraId="21B0E8E3" w14:textId="458AA904" w:rsidR="00F018C5" w:rsidRDefault="00F018C5" w:rsidP="00363786">
            <w:pPr>
              <w:ind w:firstLine="0"/>
            </w:pPr>
            <w:r>
              <w:t>kichthuoc</w:t>
            </w:r>
          </w:p>
        </w:tc>
        <w:tc>
          <w:tcPr>
            <w:tcW w:w="2038" w:type="dxa"/>
          </w:tcPr>
          <w:p w14:paraId="1AE307A9" w14:textId="7382DEA9" w:rsidR="00F018C5" w:rsidRDefault="00F018C5" w:rsidP="00F768A1">
            <w:pPr>
              <w:ind w:firstLine="0"/>
              <w:jc w:val="center"/>
            </w:pPr>
            <w:r>
              <w:t>NVARCHAR</w:t>
            </w:r>
          </w:p>
        </w:tc>
        <w:tc>
          <w:tcPr>
            <w:tcW w:w="1812" w:type="dxa"/>
          </w:tcPr>
          <w:p w14:paraId="12A9A4E8" w14:textId="6A52D8AC" w:rsidR="00F018C5" w:rsidRDefault="00F018C5" w:rsidP="00363786">
            <w:pPr>
              <w:ind w:firstLine="0"/>
            </w:pPr>
            <w:r>
              <w:t>Kích thước</w:t>
            </w:r>
          </w:p>
        </w:tc>
        <w:tc>
          <w:tcPr>
            <w:tcW w:w="1812" w:type="dxa"/>
          </w:tcPr>
          <w:p w14:paraId="112808D7" w14:textId="77777777" w:rsidR="00F018C5" w:rsidRDefault="00F018C5" w:rsidP="00363786">
            <w:pPr>
              <w:ind w:firstLine="0"/>
            </w:pPr>
          </w:p>
        </w:tc>
      </w:tr>
    </w:tbl>
    <w:p w14:paraId="6AA519DD" w14:textId="6FE6438C" w:rsidR="00346C06" w:rsidRDefault="00346C06" w:rsidP="00FE3EAB">
      <w:pPr>
        <w:pStyle w:val="Heading4"/>
      </w:pPr>
      <w:r>
        <w:t>Users</w:t>
      </w:r>
    </w:p>
    <w:p w14:paraId="2C4C1823" w14:textId="069F8D64" w:rsidR="00C2183A" w:rsidRDefault="00C2183A" w:rsidP="00C2183A">
      <w:pPr>
        <w:pStyle w:val="Caption"/>
        <w:keepNext/>
      </w:pPr>
      <w:bookmarkStart w:id="15" w:name="_Toc111734480"/>
      <w:r>
        <w:t xml:space="preserve">Bảng 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Bảng_ \* ARABIC \s 1 ">
        <w:r>
          <w:rPr>
            <w:noProof/>
          </w:rPr>
          <w:t>6</w:t>
        </w:r>
      </w:fldSimple>
      <w:r>
        <w:t xml:space="preserve"> Bảng users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2038"/>
        <w:gridCol w:w="1812"/>
        <w:gridCol w:w="1812"/>
      </w:tblGrid>
      <w:tr w:rsidR="00346C06" w14:paraId="0BE96881" w14:textId="77777777" w:rsidTr="00363786">
        <w:tc>
          <w:tcPr>
            <w:tcW w:w="704" w:type="dxa"/>
            <w:vAlign w:val="center"/>
          </w:tcPr>
          <w:p w14:paraId="2EE2C0FE" w14:textId="77777777" w:rsidR="00346C06" w:rsidRDefault="00346C06" w:rsidP="00346C06">
            <w:pPr>
              <w:ind w:firstLine="0"/>
              <w:jc w:val="center"/>
            </w:pPr>
            <w:r>
              <w:t>STT</w:t>
            </w:r>
          </w:p>
        </w:tc>
        <w:tc>
          <w:tcPr>
            <w:tcW w:w="2693" w:type="dxa"/>
            <w:vAlign w:val="center"/>
          </w:tcPr>
          <w:p w14:paraId="4C128DF0" w14:textId="77777777" w:rsidR="00346C06" w:rsidRDefault="00346C06" w:rsidP="00346C06">
            <w:pPr>
              <w:ind w:firstLine="0"/>
              <w:jc w:val="center"/>
            </w:pPr>
            <w:r>
              <w:t>Tên thuộc tính</w:t>
            </w:r>
          </w:p>
        </w:tc>
        <w:tc>
          <w:tcPr>
            <w:tcW w:w="2038" w:type="dxa"/>
            <w:vAlign w:val="center"/>
          </w:tcPr>
          <w:p w14:paraId="7EDC1CD4" w14:textId="77777777" w:rsidR="00346C06" w:rsidRDefault="00346C06" w:rsidP="00346C06">
            <w:pPr>
              <w:ind w:firstLine="0"/>
              <w:jc w:val="center"/>
            </w:pPr>
            <w:r>
              <w:t>Kiểu dữ liệu</w:t>
            </w:r>
          </w:p>
        </w:tc>
        <w:tc>
          <w:tcPr>
            <w:tcW w:w="1812" w:type="dxa"/>
            <w:vAlign w:val="center"/>
          </w:tcPr>
          <w:p w14:paraId="5D4AFFC1" w14:textId="77777777" w:rsidR="00346C06" w:rsidRDefault="00346C06" w:rsidP="00363786">
            <w:pPr>
              <w:ind w:firstLine="0"/>
              <w:jc w:val="center"/>
            </w:pPr>
            <w:r>
              <w:t>Diễn giải</w:t>
            </w:r>
          </w:p>
        </w:tc>
        <w:tc>
          <w:tcPr>
            <w:tcW w:w="1812" w:type="dxa"/>
            <w:vAlign w:val="center"/>
          </w:tcPr>
          <w:p w14:paraId="21426A01" w14:textId="77777777" w:rsidR="00346C06" w:rsidRDefault="00346C06" w:rsidP="00363786">
            <w:pPr>
              <w:ind w:firstLine="0"/>
              <w:jc w:val="center"/>
            </w:pPr>
            <w:r>
              <w:t>Ghi chú</w:t>
            </w:r>
          </w:p>
        </w:tc>
      </w:tr>
      <w:tr w:rsidR="00346C06" w14:paraId="29E7F43D" w14:textId="77777777" w:rsidTr="00363786">
        <w:tc>
          <w:tcPr>
            <w:tcW w:w="704" w:type="dxa"/>
          </w:tcPr>
          <w:p w14:paraId="145AE2ED" w14:textId="77777777" w:rsidR="00346C06" w:rsidRDefault="00346C06" w:rsidP="00363786">
            <w:pPr>
              <w:ind w:firstLine="0"/>
            </w:pPr>
            <w:r>
              <w:t>1</w:t>
            </w:r>
          </w:p>
        </w:tc>
        <w:tc>
          <w:tcPr>
            <w:tcW w:w="2693" w:type="dxa"/>
          </w:tcPr>
          <w:p w14:paraId="7DC04B33" w14:textId="017265FB" w:rsidR="00346C06" w:rsidRDefault="00346C06" w:rsidP="00363786">
            <w:pPr>
              <w:ind w:firstLine="0"/>
            </w:pPr>
            <w:r>
              <w:t>username</w:t>
            </w:r>
          </w:p>
        </w:tc>
        <w:tc>
          <w:tcPr>
            <w:tcW w:w="2038" w:type="dxa"/>
          </w:tcPr>
          <w:p w14:paraId="5511F111" w14:textId="68281120" w:rsidR="00346C06" w:rsidRDefault="00346C06" w:rsidP="00F768A1">
            <w:pPr>
              <w:ind w:firstLine="0"/>
              <w:jc w:val="center"/>
            </w:pPr>
            <w:r>
              <w:t>NVARCHAR</w:t>
            </w:r>
          </w:p>
        </w:tc>
        <w:tc>
          <w:tcPr>
            <w:tcW w:w="1812" w:type="dxa"/>
          </w:tcPr>
          <w:p w14:paraId="2C59F7A9" w14:textId="1BFF9ABA" w:rsidR="00346C06" w:rsidRDefault="002D6869" w:rsidP="00363786">
            <w:pPr>
              <w:ind w:firstLine="0"/>
            </w:pPr>
            <w:r>
              <w:t>Tên đăng nhập</w:t>
            </w:r>
          </w:p>
        </w:tc>
        <w:tc>
          <w:tcPr>
            <w:tcW w:w="1812" w:type="dxa"/>
          </w:tcPr>
          <w:p w14:paraId="127EEA1C" w14:textId="1A1D28C0" w:rsidR="00346C06" w:rsidRDefault="004D1E5C" w:rsidP="00363786">
            <w:pPr>
              <w:ind w:firstLine="0"/>
            </w:pPr>
            <w:r>
              <w:t>Khóa chính (Not null)</w:t>
            </w:r>
          </w:p>
        </w:tc>
      </w:tr>
      <w:tr w:rsidR="00346C06" w14:paraId="168BA168" w14:textId="77777777" w:rsidTr="00363786">
        <w:tc>
          <w:tcPr>
            <w:tcW w:w="704" w:type="dxa"/>
          </w:tcPr>
          <w:p w14:paraId="42918740" w14:textId="77777777" w:rsidR="00346C06" w:rsidRDefault="00346C06" w:rsidP="00363786">
            <w:pPr>
              <w:ind w:firstLine="0"/>
            </w:pPr>
            <w:r>
              <w:t>2</w:t>
            </w:r>
          </w:p>
        </w:tc>
        <w:tc>
          <w:tcPr>
            <w:tcW w:w="2693" w:type="dxa"/>
          </w:tcPr>
          <w:p w14:paraId="63FE79D7" w14:textId="5B779A7F" w:rsidR="00346C06" w:rsidRDefault="00346C06" w:rsidP="00363786">
            <w:pPr>
              <w:ind w:firstLine="0"/>
            </w:pPr>
            <w:r>
              <w:t>password</w:t>
            </w:r>
          </w:p>
        </w:tc>
        <w:tc>
          <w:tcPr>
            <w:tcW w:w="2038" w:type="dxa"/>
          </w:tcPr>
          <w:p w14:paraId="349513E8" w14:textId="166ECFA2" w:rsidR="00346C06" w:rsidRDefault="00346C06" w:rsidP="00F768A1">
            <w:pPr>
              <w:ind w:firstLine="0"/>
              <w:jc w:val="center"/>
            </w:pPr>
            <w:r>
              <w:t>NVARCHAR</w:t>
            </w:r>
          </w:p>
        </w:tc>
        <w:tc>
          <w:tcPr>
            <w:tcW w:w="1812" w:type="dxa"/>
          </w:tcPr>
          <w:p w14:paraId="56298D36" w14:textId="037E4075" w:rsidR="00346C06" w:rsidRDefault="002D6869" w:rsidP="00363786">
            <w:pPr>
              <w:ind w:firstLine="0"/>
            </w:pPr>
            <w:r>
              <w:t>Mật khẩu</w:t>
            </w:r>
          </w:p>
        </w:tc>
        <w:tc>
          <w:tcPr>
            <w:tcW w:w="1812" w:type="dxa"/>
          </w:tcPr>
          <w:p w14:paraId="131B39F8" w14:textId="14688DD2" w:rsidR="00346C06" w:rsidRDefault="004D1E5C" w:rsidP="00363786">
            <w:pPr>
              <w:ind w:firstLine="0"/>
            </w:pPr>
            <w:r>
              <w:t>Not null</w:t>
            </w:r>
          </w:p>
        </w:tc>
      </w:tr>
      <w:tr w:rsidR="00346C06" w14:paraId="76719715" w14:textId="77777777" w:rsidTr="00363786">
        <w:tc>
          <w:tcPr>
            <w:tcW w:w="704" w:type="dxa"/>
          </w:tcPr>
          <w:p w14:paraId="05BBE31C" w14:textId="77777777" w:rsidR="00346C06" w:rsidRDefault="00346C06" w:rsidP="00363786">
            <w:pPr>
              <w:ind w:firstLine="0"/>
            </w:pPr>
            <w:r>
              <w:t>3</w:t>
            </w:r>
          </w:p>
        </w:tc>
        <w:tc>
          <w:tcPr>
            <w:tcW w:w="2693" w:type="dxa"/>
          </w:tcPr>
          <w:p w14:paraId="140451DC" w14:textId="73E82865" w:rsidR="00346C06" w:rsidRDefault="00346C06" w:rsidP="00363786">
            <w:pPr>
              <w:ind w:firstLine="0"/>
            </w:pPr>
            <w:r>
              <w:t>role</w:t>
            </w:r>
          </w:p>
        </w:tc>
        <w:tc>
          <w:tcPr>
            <w:tcW w:w="2038" w:type="dxa"/>
          </w:tcPr>
          <w:p w14:paraId="04C5309A" w14:textId="30B79692" w:rsidR="00346C06" w:rsidRDefault="00346C06" w:rsidP="00F768A1">
            <w:pPr>
              <w:ind w:firstLine="0"/>
              <w:jc w:val="center"/>
            </w:pPr>
            <w:r>
              <w:t>BOOL</w:t>
            </w:r>
          </w:p>
        </w:tc>
        <w:tc>
          <w:tcPr>
            <w:tcW w:w="1812" w:type="dxa"/>
          </w:tcPr>
          <w:p w14:paraId="1BE648F5" w14:textId="77777777" w:rsidR="00346C06" w:rsidRDefault="00346C06" w:rsidP="00363786">
            <w:pPr>
              <w:ind w:firstLine="0"/>
            </w:pPr>
          </w:p>
        </w:tc>
        <w:tc>
          <w:tcPr>
            <w:tcW w:w="1812" w:type="dxa"/>
          </w:tcPr>
          <w:p w14:paraId="6C899DA4" w14:textId="77777777" w:rsidR="00346C06" w:rsidRDefault="00346C06" w:rsidP="00363786">
            <w:pPr>
              <w:ind w:firstLine="0"/>
            </w:pPr>
          </w:p>
        </w:tc>
      </w:tr>
    </w:tbl>
    <w:p w14:paraId="66C896EF" w14:textId="77777777" w:rsidR="00346C06" w:rsidRPr="00346C06" w:rsidRDefault="00346C06" w:rsidP="00346C06"/>
    <w:p w14:paraId="667E771E" w14:textId="3AE9EC1A" w:rsidR="007120A8" w:rsidRPr="007120A8" w:rsidRDefault="002A2795" w:rsidP="007120A8">
      <w:pPr>
        <w:pStyle w:val="Heading2"/>
      </w:pPr>
      <w:bookmarkStart w:id="16" w:name="_Toc111734558"/>
      <w:r>
        <w:t>Biểu đồ lớp</w:t>
      </w:r>
      <w:bookmarkEnd w:id="16"/>
    </w:p>
    <w:p w14:paraId="05C8DC0A" w14:textId="7B0D37D3" w:rsidR="007120A8" w:rsidRPr="007120A8" w:rsidRDefault="007120A8" w:rsidP="007120A8">
      <w:pPr>
        <w:pStyle w:val="Heading3"/>
      </w:pPr>
      <w:bookmarkStart w:id="17" w:name="_Toc111734559"/>
      <w:r>
        <w:t>Lớp ChiTietHoaDon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63074" w14:paraId="7E5BD058" w14:textId="77777777" w:rsidTr="00610AB2">
        <w:tc>
          <w:tcPr>
            <w:tcW w:w="7650" w:type="dxa"/>
          </w:tcPr>
          <w:p w14:paraId="6D089C29" w14:textId="7CF1C247" w:rsidR="00063074" w:rsidRPr="00266F5E" w:rsidRDefault="00063074" w:rsidP="00266F5E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66F5E">
              <w:rPr>
                <w:b/>
                <w:bCs/>
                <w:sz w:val="22"/>
                <w:szCs w:val="22"/>
              </w:rPr>
              <w:t>ChiTietHoaDon</w:t>
            </w:r>
          </w:p>
        </w:tc>
      </w:tr>
      <w:tr w:rsidR="00063074" w14:paraId="0534EB8C" w14:textId="77777777" w:rsidTr="00610AB2">
        <w:tc>
          <w:tcPr>
            <w:tcW w:w="7650" w:type="dxa"/>
          </w:tcPr>
          <w:p w14:paraId="5150A9FA" w14:textId="25C92891" w:rsidR="00063074" w:rsidRPr="00266F5E" w:rsidRDefault="00063074" w:rsidP="00063074">
            <w:pPr>
              <w:ind w:firstLine="0"/>
              <w:rPr>
                <w:sz w:val="22"/>
                <w:szCs w:val="22"/>
              </w:rPr>
            </w:pPr>
            <w:r w:rsidRPr="00266F5E">
              <w:rPr>
                <w:sz w:val="22"/>
                <w:szCs w:val="22"/>
              </w:rPr>
              <w:t>- idHoaDon</w:t>
            </w:r>
            <w:r w:rsidR="00D05741">
              <w:rPr>
                <w:sz w:val="22"/>
                <w:szCs w:val="22"/>
              </w:rPr>
              <w:t>: int</w:t>
            </w:r>
          </w:p>
          <w:p w14:paraId="1B6FDD3D" w14:textId="45084C45" w:rsidR="00063074" w:rsidRPr="00266F5E" w:rsidRDefault="00063074" w:rsidP="00063074">
            <w:pPr>
              <w:ind w:firstLine="0"/>
              <w:rPr>
                <w:sz w:val="22"/>
                <w:szCs w:val="22"/>
              </w:rPr>
            </w:pPr>
            <w:r w:rsidRPr="00266F5E">
              <w:rPr>
                <w:sz w:val="22"/>
                <w:szCs w:val="22"/>
              </w:rPr>
              <w:t>- idSanPham</w:t>
            </w:r>
            <w:r w:rsidR="00D05741">
              <w:rPr>
                <w:sz w:val="22"/>
                <w:szCs w:val="22"/>
              </w:rPr>
              <w:t>: int</w:t>
            </w:r>
          </w:p>
          <w:p w14:paraId="3F0FB03E" w14:textId="193FD371" w:rsidR="00063074" w:rsidRPr="00266F5E" w:rsidRDefault="00063074" w:rsidP="00063074">
            <w:pPr>
              <w:ind w:firstLine="0"/>
              <w:rPr>
                <w:sz w:val="22"/>
                <w:szCs w:val="22"/>
              </w:rPr>
            </w:pPr>
            <w:r w:rsidRPr="00266F5E">
              <w:rPr>
                <w:sz w:val="22"/>
                <w:szCs w:val="22"/>
              </w:rPr>
              <w:t>- soLuong</w:t>
            </w:r>
            <w:r w:rsidR="00D05741">
              <w:rPr>
                <w:sz w:val="22"/>
                <w:szCs w:val="22"/>
              </w:rPr>
              <w:t>: int</w:t>
            </w:r>
          </w:p>
          <w:p w14:paraId="2354BF20" w14:textId="15E96756" w:rsidR="00063074" w:rsidRPr="00266F5E" w:rsidRDefault="00063074" w:rsidP="00063074">
            <w:pPr>
              <w:ind w:firstLine="0"/>
              <w:rPr>
                <w:sz w:val="22"/>
                <w:szCs w:val="22"/>
              </w:rPr>
            </w:pPr>
            <w:r w:rsidRPr="00266F5E">
              <w:rPr>
                <w:sz w:val="22"/>
                <w:szCs w:val="22"/>
              </w:rPr>
              <w:t>- ThanhTien</w:t>
            </w:r>
            <w:r w:rsidR="00D05741">
              <w:rPr>
                <w:sz w:val="22"/>
                <w:szCs w:val="22"/>
              </w:rPr>
              <w:t>: int</w:t>
            </w:r>
          </w:p>
        </w:tc>
      </w:tr>
      <w:tr w:rsidR="00063074" w14:paraId="7E2DF927" w14:textId="77777777" w:rsidTr="00610AB2">
        <w:tc>
          <w:tcPr>
            <w:tcW w:w="7650" w:type="dxa"/>
          </w:tcPr>
          <w:p w14:paraId="218B591A" w14:textId="77777777" w:rsidR="00063074" w:rsidRPr="00266F5E" w:rsidRDefault="00063074" w:rsidP="00063074">
            <w:pPr>
              <w:ind w:firstLine="0"/>
              <w:rPr>
                <w:sz w:val="22"/>
                <w:szCs w:val="22"/>
              </w:rPr>
            </w:pPr>
            <w:r w:rsidRPr="00266F5E">
              <w:rPr>
                <w:sz w:val="22"/>
                <w:szCs w:val="22"/>
              </w:rPr>
              <w:t xml:space="preserve">+ </w:t>
            </w:r>
            <w:proofErr w:type="gramStart"/>
            <w:r w:rsidRPr="00266F5E">
              <w:rPr>
                <w:sz w:val="22"/>
                <w:szCs w:val="22"/>
              </w:rPr>
              <w:t>ChiTietHoaDon(</w:t>
            </w:r>
            <w:proofErr w:type="gramEnd"/>
            <w:r w:rsidRPr="00266F5E">
              <w:rPr>
                <w:sz w:val="22"/>
                <w:szCs w:val="22"/>
              </w:rPr>
              <w:t>)</w:t>
            </w:r>
          </w:p>
          <w:p w14:paraId="41B5A013" w14:textId="77777777" w:rsidR="00063074" w:rsidRPr="00266F5E" w:rsidRDefault="00063074" w:rsidP="00063074">
            <w:pPr>
              <w:ind w:firstLine="0"/>
              <w:rPr>
                <w:sz w:val="22"/>
                <w:szCs w:val="22"/>
              </w:rPr>
            </w:pPr>
            <w:r w:rsidRPr="00266F5E">
              <w:rPr>
                <w:sz w:val="22"/>
                <w:szCs w:val="22"/>
              </w:rPr>
              <w:t xml:space="preserve">+ </w:t>
            </w:r>
            <w:proofErr w:type="gramStart"/>
            <w:r w:rsidRPr="00266F5E">
              <w:rPr>
                <w:sz w:val="22"/>
                <w:szCs w:val="22"/>
              </w:rPr>
              <w:t>ChiTietHoaDon(</w:t>
            </w:r>
            <w:proofErr w:type="gramEnd"/>
            <w:r w:rsidR="00D57922" w:rsidRPr="00266F5E">
              <w:rPr>
                <w:sz w:val="22"/>
                <w:szCs w:val="22"/>
              </w:rPr>
              <w:t>int idHoaDon, int idSanPham, int soLuong, int ThanhTien</w:t>
            </w:r>
            <w:r w:rsidRPr="00266F5E">
              <w:rPr>
                <w:sz w:val="22"/>
                <w:szCs w:val="22"/>
              </w:rPr>
              <w:t>)</w:t>
            </w:r>
          </w:p>
          <w:p w14:paraId="48AD9955" w14:textId="5F7E895D" w:rsidR="00D57922" w:rsidRPr="00266F5E" w:rsidRDefault="00D57922" w:rsidP="00063074">
            <w:pPr>
              <w:ind w:firstLine="0"/>
              <w:rPr>
                <w:sz w:val="22"/>
                <w:szCs w:val="22"/>
              </w:rPr>
            </w:pPr>
            <w:r w:rsidRPr="00266F5E">
              <w:rPr>
                <w:sz w:val="22"/>
                <w:szCs w:val="22"/>
              </w:rPr>
              <w:t xml:space="preserve">+ </w:t>
            </w:r>
            <w:proofErr w:type="gramStart"/>
            <w:r w:rsidRPr="00266F5E">
              <w:rPr>
                <w:sz w:val="22"/>
                <w:szCs w:val="22"/>
              </w:rPr>
              <w:t>getIdHoaDon(</w:t>
            </w:r>
            <w:proofErr w:type="gramEnd"/>
            <w:r w:rsidRPr="00266F5E">
              <w:rPr>
                <w:sz w:val="22"/>
                <w:szCs w:val="22"/>
              </w:rPr>
              <w:t>): int</w:t>
            </w:r>
          </w:p>
          <w:p w14:paraId="49FF78CE" w14:textId="4C8E717A" w:rsidR="00D57922" w:rsidRPr="00266F5E" w:rsidRDefault="00D57922" w:rsidP="00063074">
            <w:pPr>
              <w:ind w:firstLine="0"/>
              <w:rPr>
                <w:sz w:val="22"/>
                <w:szCs w:val="22"/>
              </w:rPr>
            </w:pPr>
            <w:r w:rsidRPr="00266F5E">
              <w:rPr>
                <w:sz w:val="22"/>
                <w:szCs w:val="22"/>
              </w:rPr>
              <w:lastRenderedPageBreak/>
              <w:t xml:space="preserve">+ </w:t>
            </w:r>
            <w:proofErr w:type="gramStart"/>
            <w:r w:rsidRPr="00266F5E">
              <w:rPr>
                <w:sz w:val="22"/>
                <w:szCs w:val="22"/>
              </w:rPr>
              <w:t>getIdSanPham(</w:t>
            </w:r>
            <w:proofErr w:type="gramEnd"/>
            <w:r w:rsidRPr="00266F5E">
              <w:rPr>
                <w:sz w:val="22"/>
                <w:szCs w:val="22"/>
              </w:rPr>
              <w:t>): int</w:t>
            </w:r>
          </w:p>
          <w:p w14:paraId="0FA42366" w14:textId="01436ED9" w:rsidR="00D57922" w:rsidRPr="00266F5E" w:rsidRDefault="00D57922" w:rsidP="00063074">
            <w:pPr>
              <w:ind w:firstLine="0"/>
              <w:rPr>
                <w:sz w:val="22"/>
                <w:szCs w:val="22"/>
              </w:rPr>
            </w:pPr>
            <w:r w:rsidRPr="00266F5E">
              <w:rPr>
                <w:sz w:val="22"/>
                <w:szCs w:val="22"/>
              </w:rPr>
              <w:t xml:space="preserve">+ </w:t>
            </w:r>
            <w:proofErr w:type="gramStart"/>
            <w:r w:rsidRPr="00266F5E">
              <w:rPr>
                <w:sz w:val="22"/>
                <w:szCs w:val="22"/>
              </w:rPr>
              <w:t>getsoLuong(</w:t>
            </w:r>
            <w:proofErr w:type="gramEnd"/>
            <w:r w:rsidRPr="00266F5E">
              <w:rPr>
                <w:sz w:val="22"/>
                <w:szCs w:val="22"/>
              </w:rPr>
              <w:t>): int</w:t>
            </w:r>
          </w:p>
          <w:p w14:paraId="13002ACA" w14:textId="10207C86" w:rsidR="00D57922" w:rsidRPr="00266F5E" w:rsidRDefault="00D57922" w:rsidP="00063074">
            <w:pPr>
              <w:ind w:firstLine="0"/>
              <w:rPr>
                <w:sz w:val="22"/>
                <w:szCs w:val="22"/>
              </w:rPr>
            </w:pPr>
            <w:r w:rsidRPr="00266F5E">
              <w:rPr>
                <w:sz w:val="22"/>
                <w:szCs w:val="22"/>
              </w:rPr>
              <w:t xml:space="preserve">+ </w:t>
            </w:r>
            <w:proofErr w:type="gramStart"/>
            <w:r w:rsidRPr="00266F5E">
              <w:rPr>
                <w:sz w:val="22"/>
                <w:szCs w:val="22"/>
              </w:rPr>
              <w:t>getThanhTien(</w:t>
            </w:r>
            <w:proofErr w:type="gramEnd"/>
            <w:r w:rsidRPr="00266F5E">
              <w:rPr>
                <w:sz w:val="22"/>
                <w:szCs w:val="22"/>
              </w:rPr>
              <w:t>): int</w:t>
            </w:r>
          </w:p>
          <w:p w14:paraId="4955DF2B" w14:textId="2653AB65" w:rsidR="00D57922" w:rsidRPr="00266F5E" w:rsidRDefault="00D57922" w:rsidP="00063074">
            <w:pPr>
              <w:ind w:firstLine="0"/>
              <w:rPr>
                <w:sz w:val="22"/>
                <w:szCs w:val="22"/>
              </w:rPr>
            </w:pPr>
            <w:r w:rsidRPr="00266F5E">
              <w:rPr>
                <w:sz w:val="22"/>
                <w:szCs w:val="22"/>
              </w:rPr>
              <w:t xml:space="preserve">+ </w:t>
            </w:r>
            <w:proofErr w:type="gramStart"/>
            <w:r w:rsidRPr="00266F5E">
              <w:rPr>
                <w:sz w:val="22"/>
                <w:szCs w:val="22"/>
              </w:rPr>
              <w:t>setIdHoaDon(</w:t>
            </w:r>
            <w:proofErr w:type="gramEnd"/>
            <w:r w:rsidRPr="00266F5E">
              <w:rPr>
                <w:sz w:val="22"/>
                <w:szCs w:val="22"/>
              </w:rPr>
              <w:t>int idHoaDon): void</w:t>
            </w:r>
          </w:p>
          <w:p w14:paraId="30828376" w14:textId="7543068F" w:rsidR="00D57922" w:rsidRPr="00266F5E" w:rsidRDefault="00D57922" w:rsidP="00063074">
            <w:pPr>
              <w:ind w:firstLine="0"/>
              <w:rPr>
                <w:sz w:val="22"/>
                <w:szCs w:val="22"/>
              </w:rPr>
            </w:pPr>
            <w:r w:rsidRPr="00266F5E">
              <w:rPr>
                <w:sz w:val="22"/>
                <w:szCs w:val="22"/>
              </w:rPr>
              <w:t xml:space="preserve">+ </w:t>
            </w:r>
            <w:proofErr w:type="gramStart"/>
            <w:r w:rsidRPr="00266F5E">
              <w:rPr>
                <w:sz w:val="22"/>
                <w:szCs w:val="22"/>
              </w:rPr>
              <w:t>setIdSanPham(</w:t>
            </w:r>
            <w:proofErr w:type="gramEnd"/>
            <w:r w:rsidRPr="00266F5E">
              <w:rPr>
                <w:sz w:val="22"/>
                <w:szCs w:val="22"/>
              </w:rPr>
              <w:t>int idSanPham): void</w:t>
            </w:r>
          </w:p>
          <w:p w14:paraId="275F8D51" w14:textId="37499682" w:rsidR="00D57922" w:rsidRPr="00266F5E" w:rsidRDefault="00D57922" w:rsidP="00063074">
            <w:pPr>
              <w:ind w:firstLine="0"/>
              <w:rPr>
                <w:sz w:val="22"/>
                <w:szCs w:val="22"/>
              </w:rPr>
            </w:pPr>
            <w:r w:rsidRPr="00266F5E">
              <w:rPr>
                <w:sz w:val="22"/>
                <w:szCs w:val="22"/>
              </w:rPr>
              <w:t xml:space="preserve">+ </w:t>
            </w:r>
            <w:proofErr w:type="gramStart"/>
            <w:r w:rsidRPr="00266F5E">
              <w:rPr>
                <w:sz w:val="22"/>
                <w:szCs w:val="22"/>
              </w:rPr>
              <w:t>setSoLuong(</w:t>
            </w:r>
            <w:proofErr w:type="gramEnd"/>
            <w:r w:rsidRPr="00266F5E">
              <w:rPr>
                <w:sz w:val="22"/>
                <w:szCs w:val="22"/>
              </w:rPr>
              <w:t>int soLuong): void</w:t>
            </w:r>
          </w:p>
          <w:p w14:paraId="569DC8D2" w14:textId="3C41CB1C" w:rsidR="00D57922" w:rsidRPr="00266F5E" w:rsidRDefault="00D57922" w:rsidP="00063074">
            <w:pPr>
              <w:ind w:firstLine="0"/>
              <w:rPr>
                <w:sz w:val="22"/>
                <w:szCs w:val="22"/>
              </w:rPr>
            </w:pPr>
            <w:r w:rsidRPr="00266F5E">
              <w:rPr>
                <w:sz w:val="22"/>
                <w:szCs w:val="22"/>
              </w:rPr>
              <w:t xml:space="preserve">+ </w:t>
            </w:r>
            <w:proofErr w:type="gramStart"/>
            <w:r w:rsidRPr="00266F5E">
              <w:rPr>
                <w:sz w:val="22"/>
                <w:szCs w:val="22"/>
              </w:rPr>
              <w:t>setThanhTien(</w:t>
            </w:r>
            <w:proofErr w:type="gramEnd"/>
            <w:r w:rsidRPr="00266F5E">
              <w:rPr>
                <w:sz w:val="22"/>
                <w:szCs w:val="22"/>
              </w:rPr>
              <w:t>int ThanhTien): void</w:t>
            </w:r>
          </w:p>
        </w:tc>
      </w:tr>
    </w:tbl>
    <w:p w14:paraId="39981023" w14:textId="3E0658CA" w:rsidR="00EF7A4A" w:rsidRDefault="007120A8" w:rsidP="007120A8">
      <w:pPr>
        <w:pStyle w:val="Heading3"/>
      </w:pPr>
      <w:bookmarkStart w:id="18" w:name="_Toc111734560"/>
      <w:r>
        <w:lastRenderedPageBreak/>
        <w:t>Lớp ChiTietHoaDonDAO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</w:tblGrid>
      <w:tr w:rsidR="00EF7A4A" w:rsidRPr="00266F5E" w14:paraId="04797489" w14:textId="77777777" w:rsidTr="00610AB2">
        <w:tc>
          <w:tcPr>
            <w:tcW w:w="7650" w:type="dxa"/>
          </w:tcPr>
          <w:p w14:paraId="45310429" w14:textId="0445BAFE" w:rsidR="00EF7A4A" w:rsidRPr="00266F5E" w:rsidRDefault="00EF7A4A" w:rsidP="00EF7A4A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66F5E">
              <w:rPr>
                <w:b/>
                <w:bCs/>
                <w:sz w:val="22"/>
                <w:szCs w:val="22"/>
              </w:rPr>
              <w:t>ChiTietHoaDon</w:t>
            </w:r>
            <w:r>
              <w:rPr>
                <w:b/>
                <w:bCs/>
                <w:sz w:val="22"/>
                <w:szCs w:val="22"/>
              </w:rPr>
              <w:t>DAO</w:t>
            </w:r>
          </w:p>
        </w:tc>
      </w:tr>
      <w:tr w:rsidR="00EF7A4A" w:rsidRPr="00266F5E" w14:paraId="336B82E2" w14:textId="77777777" w:rsidTr="00610AB2">
        <w:tc>
          <w:tcPr>
            <w:tcW w:w="7650" w:type="dxa"/>
          </w:tcPr>
          <w:p w14:paraId="1938CF0A" w14:textId="4F0BF438" w:rsidR="00EF7A4A" w:rsidRPr="00266F5E" w:rsidRDefault="00EF7A4A" w:rsidP="00EF7A4A">
            <w:pPr>
              <w:ind w:firstLine="0"/>
              <w:rPr>
                <w:sz w:val="22"/>
                <w:szCs w:val="22"/>
              </w:rPr>
            </w:pPr>
          </w:p>
        </w:tc>
      </w:tr>
      <w:tr w:rsidR="00EF7A4A" w:rsidRPr="00266F5E" w14:paraId="2DF20AE0" w14:textId="77777777" w:rsidTr="00610AB2">
        <w:tc>
          <w:tcPr>
            <w:tcW w:w="7650" w:type="dxa"/>
          </w:tcPr>
          <w:p w14:paraId="3E88E02F" w14:textId="5E531F6C" w:rsidR="00EF7A4A" w:rsidRPr="00266F5E" w:rsidRDefault="00EF7A4A" w:rsidP="00EF7A4A">
            <w:pPr>
              <w:ind w:firstLine="0"/>
              <w:rPr>
                <w:sz w:val="22"/>
                <w:szCs w:val="22"/>
              </w:rPr>
            </w:pPr>
            <w:r w:rsidRPr="00266F5E">
              <w:rPr>
                <w:sz w:val="22"/>
                <w:szCs w:val="22"/>
              </w:rPr>
              <w:t xml:space="preserve">+ </w:t>
            </w:r>
            <w:proofErr w:type="gramStart"/>
            <w:r w:rsidRPr="00266F5E">
              <w:rPr>
                <w:sz w:val="22"/>
                <w:szCs w:val="22"/>
              </w:rPr>
              <w:t>ChiTietHoaDon</w:t>
            </w:r>
            <w:r>
              <w:rPr>
                <w:sz w:val="22"/>
                <w:szCs w:val="22"/>
              </w:rPr>
              <w:t>DAO</w:t>
            </w:r>
            <w:r w:rsidRPr="00266F5E">
              <w:rPr>
                <w:sz w:val="22"/>
                <w:szCs w:val="22"/>
              </w:rPr>
              <w:t>(</w:t>
            </w:r>
            <w:proofErr w:type="gramEnd"/>
            <w:r w:rsidRPr="00266F5E">
              <w:rPr>
                <w:sz w:val="22"/>
                <w:szCs w:val="22"/>
              </w:rPr>
              <w:t>)</w:t>
            </w:r>
          </w:p>
          <w:p w14:paraId="0CB5743A" w14:textId="77777777" w:rsidR="00EF7A4A" w:rsidRDefault="00EF7A4A" w:rsidP="003637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 </w:t>
            </w:r>
            <w:proofErr w:type="gramStart"/>
            <w:r>
              <w:rPr>
                <w:sz w:val="22"/>
                <w:szCs w:val="22"/>
              </w:rPr>
              <w:t>ThemCTHoaDon(</w:t>
            </w:r>
            <w:proofErr w:type="gramEnd"/>
            <w:r>
              <w:rPr>
                <w:sz w:val="22"/>
                <w:szCs w:val="22"/>
              </w:rPr>
              <w:t>ChiTietHoaDon cthd)</w:t>
            </w:r>
          </w:p>
          <w:p w14:paraId="6C0D81BA" w14:textId="77777777" w:rsidR="00EF7A4A" w:rsidRDefault="00EF7A4A" w:rsidP="003637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 </w:t>
            </w:r>
            <w:proofErr w:type="gramStart"/>
            <w:r>
              <w:rPr>
                <w:sz w:val="22"/>
                <w:szCs w:val="22"/>
              </w:rPr>
              <w:t>XoaCTHD(</w:t>
            </w:r>
            <w:proofErr w:type="gramEnd"/>
            <w:r>
              <w:rPr>
                <w:sz w:val="22"/>
                <w:szCs w:val="22"/>
              </w:rPr>
              <w:t>int idhd): void</w:t>
            </w:r>
          </w:p>
          <w:p w14:paraId="751A9712" w14:textId="77777777" w:rsidR="00EF7A4A" w:rsidRDefault="00EF7A4A" w:rsidP="003637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 </w:t>
            </w:r>
            <w:proofErr w:type="gramStart"/>
            <w:r>
              <w:rPr>
                <w:sz w:val="22"/>
                <w:szCs w:val="22"/>
              </w:rPr>
              <w:t>XoaCTHD(</w:t>
            </w:r>
            <w:proofErr w:type="gramEnd"/>
            <w:r>
              <w:rPr>
                <w:sz w:val="22"/>
                <w:szCs w:val="22"/>
              </w:rPr>
              <w:t>int idhd, int idsp): void</w:t>
            </w:r>
          </w:p>
          <w:p w14:paraId="62EADB87" w14:textId="77777777" w:rsidR="00EF7A4A" w:rsidRDefault="00EF7A4A" w:rsidP="003637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 </w:t>
            </w:r>
            <w:proofErr w:type="gramStart"/>
            <w:r>
              <w:rPr>
                <w:sz w:val="22"/>
                <w:szCs w:val="22"/>
              </w:rPr>
              <w:t>getCTHoaDonByID(</w:t>
            </w:r>
            <w:proofErr w:type="gramEnd"/>
            <w:r>
              <w:rPr>
                <w:sz w:val="22"/>
                <w:szCs w:val="22"/>
              </w:rPr>
              <w:t>int idHoaDon): List&lt;ChiTietHoaDon&gt;</w:t>
            </w:r>
          </w:p>
          <w:p w14:paraId="2D92E3ED" w14:textId="57F88A5A" w:rsidR="00D05741" w:rsidRDefault="00D05741" w:rsidP="00D057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 </w:t>
            </w:r>
            <w:proofErr w:type="gramStart"/>
            <w:r>
              <w:rPr>
                <w:sz w:val="22"/>
                <w:szCs w:val="22"/>
              </w:rPr>
              <w:t>getCTHoaDonByID(</w:t>
            </w:r>
            <w:proofErr w:type="gramEnd"/>
            <w:r>
              <w:rPr>
                <w:sz w:val="22"/>
                <w:szCs w:val="22"/>
              </w:rPr>
              <w:t>int idHoaDon, int idSanPham): ChiTietHoaDon</w:t>
            </w:r>
          </w:p>
          <w:p w14:paraId="48D4FCC6" w14:textId="395E7441" w:rsidR="00EF7A4A" w:rsidRPr="00266F5E" w:rsidRDefault="00D05741" w:rsidP="003637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 </w:t>
            </w:r>
            <w:proofErr w:type="gramStart"/>
            <w:r>
              <w:rPr>
                <w:sz w:val="22"/>
                <w:szCs w:val="22"/>
              </w:rPr>
              <w:t>updateSoLuong(</w:t>
            </w:r>
            <w:proofErr w:type="gramEnd"/>
            <w:r>
              <w:rPr>
                <w:sz w:val="22"/>
                <w:szCs w:val="22"/>
              </w:rPr>
              <w:t>int idHoaDon, int idSanPham, int soLuong, int thanhTien ): void</w:t>
            </w:r>
          </w:p>
        </w:tc>
      </w:tr>
    </w:tbl>
    <w:p w14:paraId="06E7C940" w14:textId="50C487F9" w:rsidR="00D05741" w:rsidRDefault="007120A8" w:rsidP="007120A8">
      <w:pPr>
        <w:pStyle w:val="Heading3"/>
      </w:pPr>
      <w:bookmarkStart w:id="19" w:name="_Toc111734561"/>
      <w:r>
        <w:t>Lớp HoaDon</w:t>
      </w:r>
      <w:bookmarkEnd w:id="19"/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7650"/>
      </w:tblGrid>
      <w:tr w:rsidR="00D05741" w:rsidRPr="00266F5E" w14:paraId="230A6125" w14:textId="77777777" w:rsidTr="00610AB2">
        <w:tc>
          <w:tcPr>
            <w:tcW w:w="7650" w:type="dxa"/>
          </w:tcPr>
          <w:p w14:paraId="037B0F66" w14:textId="109BEFC3" w:rsidR="00D05741" w:rsidRPr="00266F5E" w:rsidRDefault="00D05741" w:rsidP="00D05741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66F5E">
              <w:rPr>
                <w:b/>
                <w:bCs/>
                <w:sz w:val="22"/>
                <w:szCs w:val="22"/>
              </w:rPr>
              <w:t>HoaDon</w:t>
            </w:r>
          </w:p>
        </w:tc>
      </w:tr>
      <w:tr w:rsidR="00D05741" w:rsidRPr="00266F5E" w14:paraId="37061BA6" w14:textId="77777777" w:rsidTr="00610AB2">
        <w:tc>
          <w:tcPr>
            <w:tcW w:w="7650" w:type="dxa"/>
          </w:tcPr>
          <w:p w14:paraId="12729A0A" w14:textId="77777777" w:rsidR="00D05741" w:rsidRDefault="00D05741" w:rsidP="00D057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idHoaDon: int</w:t>
            </w:r>
          </w:p>
          <w:p w14:paraId="116B2C0F" w14:textId="4A98AFD6" w:rsidR="00D05741" w:rsidRDefault="00D05741" w:rsidP="00D057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idNhanVien: String</w:t>
            </w:r>
          </w:p>
          <w:p w14:paraId="1B871BE8" w14:textId="77777777" w:rsidR="00D05741" w:rsidRDefault="00D05741" w:rsidP="00D057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idKhachHang: int</w:t>
            </w:r>
          </w:p>
          <w:p w14:paraId="3E2F1562" w14:textId="77777777" w:rsidR="00D05741" w:rsidRDefault="00D05741" w:rsidP="00D057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ngayBan: Date</w:t>
            </w:r>
          </w:p>
          <w:p w14:paraId="694A3929" w14:textId="77777777" w:rsidR="00D05741" w:rsidRDefault="00D05741" w:rsidP="00D057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tongTien: int</w:t>
            </w:r>
          </w:p>
          <w:p w14:paraId="54D663BC" w14:textId="7BF1D1B7" w:rsidR="00D05741" w:rsidRDefault="00911AFE" w:rsidP="00D057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trangThai: String</w:t>
            </w:r>
          </w:p>
          <w:p w14:paraId="0707454E" w14:textId="12C1C70F" w:rsidR="00911AFE" w:rsidRDefault="00911AFE" w:rsidP="00D057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tienKhachDua: int</w:t>
            </w:r>
          </w:p>
          <w:p w14:paraId="603D9EE8" w14:textId="5BB24B05" w:rsidR="00911AFE" w:rsidRPr="00266F5E" w:rsidRDefault="00911AFE" w:rsidP="00D057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tienThuaTraKhach: int</w:t>
            </w:r>
          </w:p>
        </w:tc>
      </w:tr>
      <w:tr w:rsidR="00D05741" w:rsidRPr="00266F5E" w14:paraId="6518E3CB" w14:textId="77777777" w:rsidTr="00610AB2">
        <w:tc>
          <w:tcPr>
            <w:tcW w:w="7650" w:type="dxa"/>
          </w:tcPr>
          <w:p w14:paraId="005F8254" w14:textId="10E2C4BD" w:rsidR="00D05741" w:rsidRPr="00266F5E" w:rsidRDefault="00D05741" w:rsidP="00D05741">
            <w:pPr>
              <w:ind w:firstLine="0"/>
              <w:rPr>
                <w:sz w:val="22"/>
                <w:szCs w:val="22"/>
              </w:rPr>
            </w:pPr>
            <w:r w:rsidRPr="00266F5E">
              <w:rPr>
                <w:sz w:val="22"/>
                <w:szCs w:val="22"/>
              </w:rPr>
              <w:t xml:space="preserve">+ </w:t>
            </w:r>
            <w:proofErr w:type="gramStart"/>
            <w:r w:rsidRPr="00266F5E">
              <w:rPr>
                <w:sz w:val="22"/>
                <w:szCs w:val="22"/>
              </w:rPr>
              <w:t>HoaDon(</w:t>
            </w:r>
            <w:proofErr w:type="gramEnd"/>
            <w:r w:rsidRPr="00266F5E">
              <w:rPr>
                <w:sz w:val="22"/>
                <w:szCs w:val="22"/>
              </w:rPr>
              <w:t>)</w:t>
            </w:r>
          </w:p>
          <w:p w14:paraId="6B178DE1" w14:textId="08A13892" w:rsidR="00D05741" w:rsidRDefault="00D05741" w:rsidP="00D057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 </w:t>
            </w:r>
            <w:proofErr w:type="gramStart"/>
            <w:r>
              <w:rPr>
                <w:sz w:val="22"/>
                <w:szCs w:val="22"/>
              </w:rPr>
              <w:t>HoaDon(</w:t>
            </w:r>
            <w:proofErr w:type="gramEnd"/>
            <w:r w:rsidR="00911AFE" w:rsidRPr="00911AFE">
              <w:rPr>
                <w:sz w:val="22"/>
                <w:szCs w:val="22"/>
              </w:rPr>
              <w:t>int</w:t>
            </w:r>
            <w:r w:rsidR="00911AFE">
              <w:rPr>
                <w:sz w:val="22"/>
                <w:szCs w:val="22"/>
              </w:rPr>
              <w:t xml:space="preserve"> </w:t>
            </w:r>
            <w:r w:rsidR="00911AFE" w:rsidRPr="00911AFE">
              <w:rPr>
                <w:sz w:val="22"/>
                <w:szCs w:val="22"/>
              </w:rPr>
              <w:t>idHoaDon, String idNhanVien, int idKhachHang, Date ngayBan, int tongTien, String trangThai, int tienKhachDua, int tienThuaTraKhach</w:t>
            </w:r>
            <w:r>
              <w:rPr>
                <w:sz w:val="22"/>
                <w:szCs w:val="22"/>
              </w:rPr>
              <w:t>)</w:t>
            </w:r>
          </w:p>
          <w:p w14:paraId="5B74A986" w14:textId="08677DD3" w:rsidR="00911AFE" w:rsidRDefault="00911AFE" w:rsidP="00D057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 </w:t>
            </w:r>
            <w:proofErr w:type="gramStart"/>
            <w:r>
              <w:rPr>
                <w:sz w:val="22"/>
                <w:szCs w:val="22"/>
              </w:rPr>
              <w:t>getIdHoaDon(</w:t>
            </w:r>
            <w:proofErr w:type="gramEnd"/>
            <w:r>
              <w:rPr>
                <w:sz w:val="22"/>
                <w:szCs w:val="22"/>
              </w:rPr>
              <w:t>): int</w:t>
            </w:r>
          </w:p>
          <w:p w14:paraId="7BF35C6F" w14:textId="77777777" w:rsidR="00D05741" w:rsidRDefault="00911AFE" w:rsidP="00D057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+ </w:t>
            </w:r>
            <w:proofErr w:type="gramStart"/>
            <w:r>
              <w:rPr>
                <w:sz w:val="22"/>
                <w:szCs w:val="22"/>
              </w:rPr>
              <w:t>setIdHoaDon(</w:t>
            </w:r>
            <w:proofErr w:type="gramEnd"/>
            <w:r>
              <w:rPr>
                <w:sz w:val="22"/>
                <w:szCs w:val="22"/>
              </w:rPr>
              <w:t>int idHoaDon)</w:t>
            </w:r>
          </w:p>
          <w:p w14:paraId="55BA41D0" w14:textId="0394826E" w:rsidR="00930C41" w:rsidRPr="00930C41" w:rsidRDefault="00930C41" w:rsidP="00930C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 </w:t>
            </w:r>
            <w:proofErr w:type="gramStart"/>
            <w:r w:rsidRPr="00930C41">
              <w:rPr>
                <w:sz w:val="22"/>
                <w:szCs w:val="22"/>
              </w:rPr>
              <w:t>getIdNhanVien(</w:t>
            </w:r>
            <w:proofErr w:type="gramEnd"/>
            <w:r w:rsidRPr="00930C41">
              <w:rPr>
                <w:sz w:val="22"/>
                <w:szCs w:val="22"/>
              </w:rPr>
              <w:t>): String</w:t>
            </w:r>
          </w:p>
          <w:p w14:paraId="657BB847" w14:textId="3CE0CCDE" w:rsidR="00930C41" w:rsidRPr="00930C41" w:rsidRDefault="00930C41" w:rsidP="00930C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 </w:t>
            </w:r>
            <w:proofErr w:type="gramStart"/>
            <w:r w:rsidRPr="00930C41">
              <w:rPr>
                <w:sz w:val="22"/>
                <w:szCs w:val="22"/>
              </w:rPr>
              <w:t>setIdNhanVien(</w:t>
            </w:r>
            <w:proofErr w:type="gramEnd"/>
            <w:r w:rsidRPr="00930C41">
              <w:rPr>
                <w:sz w:val="22"/>
                <w:szCs w:val="22"/>
              </w:rPr>
              <w:t>String idNhanVien): void</w:t>
            </w:r>
          </w:p>
          <w:p w14:paraId="56597553" w14:textId="5120A00F" w:rsidR="00930C41" w:rsidRPr="00930C41" w:rsidRDefault="00930C41" w:rsidP="00930C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 </w:t>
            </w:r>
            <w:proofErr w:type="gramStart"/>
            <w:r w:rsidRPr="00930C41">
              <w:rPr>
                <w:sz w:val="22"/>
                <w:szCs w:val="22"/>
              </w:rPr>
              <w:t>getIdKhachHang(</w:t>
            </w:r>
            <w:proofErr w:type="gramEnd"/>
            <w:r w:rsidRPr="00930C41">
              <w:rPr>
                <w:sz w:val="22"/>
                <w:szCs w:val="22"/>
              </w:rPr>
              <w:t>)</w:t>
            </w:r>
            <w:r w:rsidR="00A624B0">
              <w:rPr>
                <w:sz w:val="22"/>
                <w:szCs w:val="22"/>
              </w:rPr>
              <w:t>: int</w:t>
            </w:r>
          </w:p>
          <w:p w14:paraId="40F6E2D2" w14:textId="298DB0EF" w:rsidR="00930C41" w:rsidRPr="00930C41" w:rsidRDefault="00930C41" w:rsidP="00930C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 </w:t>
            </w:r>
            <w:proofErr w:type="gramStart"/>
            <w:r w:rsidRPr="00930C41">
              <w:rPr>
                <w:sz w:val="22"/>
                <w:szCs w:val="22"/>
              </w:rPr>
              <w:t>setIdKhachHang(</w:t>
            </w:r>
            <w:proofErr w:type="gramEnd"/>
            <w:r w:rsidRPr="00930C41">
              <w:rPr>
                <w:sz w:val="22"/>
                <w:szCs w:val="22"/>
              </w:rPr>
              <w:t>int idKhachHang)</w:t>
            </w:r>
            <w:r w:rsidR="00A624B0">
              <w:rPr>
                <w:sz w:val="22"/>
                <w:szCs w:val="22"/>
              </w:rPr>
              <w:t>: void</w:t>
            </w:r>
          </w:p>
          <w:p w14:paraId="5A685AD2" w14:textId="5B2BE64D" w:rsidR="00930C41" w:rsidRPr="00930C41" w:rsidRDefault="00930C41" w:rsidP="00930C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 </w:t>
            </w:r>
            <w:proofErr w:type="gramStart"/>
            <w:r w:rsidRPr="00930C41">
              <w:rPr>
                <w:sz w:val="22"/>
                <w:szCs w:val="22"/>
              </w:rPr>
              <w:t>getNgayBan(</w:t>
            </w:r>
            <w:proofErr w:type="gramEnd"/>
            <w:r w:rsidRPr="00930C41">
              <w:rPr>
                <w:sz w:val="22"/>
                <w:szCs w:val="22"/>
              </w:rPr>
              <w:t>)</w:t>
            </w:r>
            <w:r w:rsidR="00A624B0">
              <w:rPr>
                <w:sz w:val="22"/>
                <w:szCs w:val="22"/>
              </w:rPr>
              <w:t>: Date</w:t>
            </w:r>
          </w:p>
          <w:p w14:paraId="7070FD88" w14:textId="044B63C7" w:rsidR="00930C41" w:rsidRPr="00930C41" w:rsidRDefault="00930C41" w:rsidP="00930C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 </w:t>
            </w:r>
            <w:proofErr w:type="gramStart"/>
            <w:r w:rsidRPr="00930C41">
              <w:rPr>
                <w:sz w:val="22"/>
                <w:szCs w:val="22"/>
              </w:rPr>
              <w:t>setNgayBan(</w:t>
            </w:r>
            <w:proofErr w:type="gramEnd"/>
            <w:r w:rsidRPr="00930C41">
              <w:rPr>
                <w:sz w:val="22"/>
                <w:szCs w:val="22"/>
              </w:rPr>
              <w:t>Date ngayBan)</w:t>
            </w:r>
            <w:r w:rsidR="00A624B0">
              <w:rPr>
                <w:sz w:val="22"/>
                <w:szCs w:val="22"/>
              </w:rPr>
              <w:t>: void</w:t>
            </w:r>
          </w:p>
          <w:p w14:paraId="39BB430B" w14:textId="22EED8B7" w:rsidR="00930C41" w:rsidRPr="00930C41" w:rsidRDefault="00930C41" w:rsidP="00930C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 </w:t>
            </w:r>
            <w:proofErr w:type="gramStart"/>
            <w:r w:rsidRPr="00930C41">
              <w:rPr>
                <w:sz w:val="22"/>
                <w:szCs w:val="22"/>
              </w:rPr>
              <w:t>getTongTien(</w:t>
            </w:r>
            <w:proofErr w:type="gramEnd"/>
            <w:r w:rsidRPr="00930C41">
              <w:rPr>
                <w:sz w:val="22"/>
                <w:szCs w:val="22"/>
              </w:rPr>
              <w:t>)</w:t>
            </w:r>
            <w:r w:rsidR="00A624B0">
              <w:rPr>
                <w:sz w:val="22"/>
                <w:szCs w:val="22"/>
              </w:rPr>
              <w:t>: int</w:t>
            </w:r>
          </w:p>
          <w:p w14:paraId="6007C18E" w14:textId="485BBF79" w:rsidR="00930C41" w:rsidRPr="00930C41" w:rsidRDefault="00930C41" w:rsidP="00930C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 </w:t>
            </w:r>
            <w:proofErr w:type="gramStart"/>
            <w:r w:rsidRPr="00930C41">
              <w:rPr>
                <w:sz w:val="22"/>
                <w:szCs w:val="22"/>
              </w:rPr>
              <w:t>setTongTien(</w:t>
            </w:r>
            <w:proofErr w:type="gramEnd"/>
            <w:r w:rsidRPr="00930C41">
              <w:rPr>
                <w:sz w:val="22"/>
                <w:szCs w:val="22"/>
              </w:rPr>
              <w:t>int tongTien)</w:t>
            </w:r>
            <w:r w:rsidR="00A624B0">
              <w:rPr>
                <w:sz w:val="22"/>
                <w:szCs w:val="22"/>
              </w:rPr>
              <w:t>: void</w:t>
            </w:r>
          </w:p>
          <w:p w14:paraId="24994625" w14:textId="403FC045" w:rsidR="00930C41" w:rsidRPr="00930C41" w:rsidRDefault="00930C41" w:rsidP="00930C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 </w:t>
            </w:r>
            <w:proofErr w:type="gramStart"/>
            <w:r w:rsidRPr="00930C41">
              <w:rPr>
                <w:sz w:val="22"/>
                <w:szCs w:val="22"/>
              </w:rPr>
              <w:t>getTrangThai(</w:t>
            </w:r>
            <w:proofErr w:type="gramEnd"/>
            <w:r w:rsidRPr="00930C41">
              <w:rPr>
                <w:sz w:val="22"/>
                <w:szCs w:val="22"/>
              </w:rPr>
              <w:t>)</w:t>
            </w:r>
            <w:r w:rsidR="00A624B0">
              <w:rPr>
                <w:sz w:val="22"/>
                <w:szCs w:val="22"/>
              </w:rPr>
              <w:t>: String</w:t>
            </w:r>
          </w:p>
          <w:p w14:paraId="2724BFF3" w14:textId="3362ADDE" w:rsidR="00930C41" w:rsidRPr="00930C41" w:rsidRDefault="00930C41" w:rsidP="00930C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 </w:t>
            </w:r>
            <w:proofErr w:type="gramStart"/>
            <w:r w:rsidRPr="00930C41">
              <w:rPr>
                <w:sz w:val="22"/>
                <w:szCs w:val="22"/>
              </w:rPr>
              <w:t>setTrangThai(</w:t>
            </w:r>
            <w:proofErr w:type="gramEnd"/>
            <w:r w:rsidRPr="00930C41">
              <w:rPr>
                <w:sz w:val="22"/>
                <w:szCs w:val="22"/>
              </w:rPr>
              <w:t>String trangThai)</w:t>
            </w:r>
            <w:r w:rsidR="00A624B0">
              <w:rPr>
                <w:sz w:val="22"/>
                <w:szCs w:val="22"/>
              </w:rPr>
              <w:t>: void</w:t>
            </w:r>
          </w:p>
          <w:p w14:paraId="47E4A432" w14:textId="4373448B" w:rsidR="00930C41" w:rsidRPr="00930C41" w:rsidRDefault="00930C41" w:rsidP="00930C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 </w:t>
            </w:r>
            <w:proofErr w:type="gramStart"/>
            <w:r w:rsidRPr="00930C41">
              <w:rPr>
                <w:sz w:val="22"/>
                <w:szCs w:val="22"/>
              </w:rPr>
              <w:t>getTienKhachDua(</w:t>
            </w:r>
            <w:proofErr w:type="gramEnd"/>
            <w:r w:rsidRPr="00930C41">
              <w:rPr>
                <w:sz w:val="22"/>
                <w:szCs w:val="22"/>
              </w:rPr>
              <w:t>)</w:t>
            </w:r>
            <w:r w:rsidR="00A624B0">
              <w:rPr>
                <w:sz w:val="22"/>
                <w:szCs w:val="22"/>
              </w:rPr>
              <w:t>: int</w:t>
            </w:r>
          </w:p>
          <w:p w14:paraId="297BE09E" w14:textId="41803805" w:rsidR="00930C41" w:rsidRPr="00930C41" w:rsidRDefault="00930C41" w:rsidP="00930C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 </w:t>
            </w:r>
            <w:proofErr w:type="gramStart"/>
            <w:r w:rsidRPr="00930C41">
              <w:rPr>
                <w:sz w:val="22"/>
                <w:szCs w:val="22"/>
              </w:rPr>
              <w:t>setTienKhachDua(</w:t>
            </w:r>
            <w:proofErr w:type="gramEnd"/>
            <w:r w:rsidRPr="00930C41">
              <w:rPr>
                <w:sz w:val="22"/>
                <w:szCs w:val="22"/>
              </w:rPr>
              <w:t>int tienKhachDua)</w:t>
            </w:r>
            <w:r w:rsidR="00A624B0">
              <w:rPr>
                <w:sz w:val="22"/>
                <w:szCs w:val="22"/>
              </w:rPr>
              <w:t>: void</w:t>
            </w:r>
          </w:p>
          <w:p w14:paraId="1064C7B2" w14:textId="4B82BED8" w:rsidR="00930C41" w:rsidRPr="00930C41" w:rsidRDefault="00930C41" w:rsidP="00930C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 </w:t>
            </w:r>
            <w:proofErr w:type="gramStart"/>
            <w:r w:rsidRPr="00930C41">
              <w:rPr>
                <w:sz w:val="22"/>
                <w:szCs w:val="22"/>
              </w:rPr>
              <w:t>getTienThuaTraKhach(</w:t>
            </w:r>
            <w:proofErr w:type="gramEnd"/>
            <w:r w:rsidRPr="00930C41">
              <w:rPr>
                <w:sz w:val="22"/>
                <w:szCs w:val="22"/>
              </w:rPr>
              <w:t>)</w:t>
            </w:r>
            <w:r w:rsidR="00A624B0">
              <w:rPr>
                <w:sz w:val="22"/>
                <w:szCs w:val="22"/>
              </w:rPr>
              <w:t>: int</w:t>
            </w:r>
          </w:p>
          <w:p w14:paraId="4D1CCE08" w14:textId="11CF9EBB" w:rsidR="00911AFE" w:rsidRPr="00266F5E" w:rsidRDefault="00930C41" w:rsidP="00930C4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 </w:t>
            </w:r>
            <w:proofErr w:type="gramStart"/>
            <w:r w:rsidRPr="00930C41">
              <w:rPr>
                <w:sz w:val="22"/>
                <w:szCs w:val="22"/>
              </w:rPr>
              <w:t>setTienThuaTraKhach(</w:t>
            </w:r>
            <w:proofErr w:type="gramEnd"/>
            <w:r w:rsidRPr="00930C41">
              <w:rPr>
                <w:sz w:val="22"/>
                <w:szCs w:val="22"/>
              </w:rPr>
              <w:t>int tienThuaTraKhach)</w:t>
            </w:r>
            <w:r w:rsidR="00A624B0">
              <w:rPr>
                <w:sz w:val="22"/>
                <w:szCs w:val="22"/>
              </w:rPr>
              <w:t>: void</w:t>
            </w:r>
          </w:p>
        </w:tc>
      </w:tr>
    </w:tbl>
    <w:p w14:paraId="3A2DF293" w14:textId="6D673936" w:rsidR="00D05741" w:rsidRDefault="007120A8" w:rsidP="007120A8">
      <w:pPr>
        <w:pStyle w:val="Heading3"/>
      </w:pPr>
      <w:bookmarkStart w:id="20" w:name="_Toc111734562"/>
      <w:r>
        <w:lastRenderedPageBreak/>
        <w:t>Lớp HoaDonDAO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</w:tblGrid>
      <w:tr w:rsidR="00D05741" w:rsidRPr="00266F5E" w14:paraId="29ED766A" w14:textId="77777777" w:rsidTr="00610AB2">
        <w:tc>
          <w:tcPr>
            <w:tcW w:w="7650" w:type="dxa"/>
          </w:tcPr>
          <w:p w14:paraId="693ED139" w14:textId="232C0F0B" w:rsidR="00D05741" w:rsidRPr="00266F5E" w:rsidRDefault="00D05741" w:rsidP="00D05741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66F5E">
              <w:rPr>
                <w:b/>
                <w:bCs/>
                <w:sz w:val="22"/>
                <w:szCs w:val="22"/>
              </w:rPr>
              <w:t>HoaDon</w:t>
            </w:r>
            <w:r>
              <w:rPr>
                <w:b/>
                <w:bCs/>
                <w:sz w:val="22"/>
                <w:szCs w:val="22"/>
              </w:rPr>
              <w:t>DAO</w:t>
            </w:r>
          </w:p>
        </w:tc>
      </w:tr>
      <w:tr w:rsidR="00D05741" w:rsidRPr="00266F5E" w14:paraId="79257200" w14:textId="77777777" w:rsidTr="00610AB2">
        <w:tc>
          <w:tcPr>
            <w:tcW w:w="7650" w:type="dxa"/>
          </w:tcPr>
          <w:p w14:paraId="15E479E8" w14:textId="3526AFB6" w:rsidR="00D05741" w:rsidRPr="00266F5E" w:rsidRDefault="00F32EBC" w:rsidP="00F32EB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df: </w:t>
            </w:r>
            <w:r w:rsidRPr="00F32EBC">
              <w:rPr>
                <w:sz w:val="22"/>
                <w:szCs w:val="22"/>
              </w:rPr>
              <w:t>SimpleDateFormat</w:t>
            </w:r>
          </w:p>
        </w:tc>
      </w:tr>
      <w:tr w:rsidR="00D05741" w:rsidRPr="00266F5E" w14:paraId="29339027" w14:textId="77777777" w:rsidTr="00610AB2">
        <w:tc>
          <w:tcPr>
            <w:tcW w:w="7650" w:type="dxa"/>
          </w:tcPr>
          <w:p w14:paraId="3A10467F" w14:textId="77777777" w:rsidR="00F32EBC" w:rsidRPr="00F32EBC" w:rsidRDefault="00F32EBC" w:rsidP="00F32EBC">
            <w:pPr>
              <w:ind w:firstLine="0"/>
              <w:rPr>
                <w:sz w:val="22"/>
                <w:szCs w:val="22"/>
              </w:rPr>
            </w:pPr>
            <w:r w:rsidRPr="00F32EBC">
              <w:rPr>
                <w:sz w:val="22"/>
                <w:szCs w:val="22"/>
              </w:rPr>
              <w:t xml:space="preserve">+ </w:t>
            </w:r>
            <w:proofErr w:type="gramStart"/>
            <w:r w:rsidRPr="00F32EBC">
              <w:rPr>
                <w:sz w:val="22"/>
                <w:szCs w:val="22"/>
              </w:rPr>
              <w:t>ThemHoaDon(</w:t>
            </w:r>
            <w:proofErr w:type="gramEnd"/>
            <w:r w:rsidRPr="00F32EBC">
              <w:rPr>
                <w:sz w:val="22"/>
                <w:szCs w:val="22"/>
              </w:rPr>
              <w:t>HoaDon hd): void</w:t>
            </w:r>
          </w:p>
          <w:p w14:paraId="1D6D4E54" w14:textId="77777777" w:rsidR="00F32EBC" w:rsidRPr="00F32EBC" w:rsidRDefault="00F32EBC" w:rsidP="00F32EBC">
            <w:pPr>
              <w:ind w:firstLine="0"/>
              <w:rPr>
                <w:sz w:val="22"/>
                <w:szCs w:val="22"/>
              </w:rPr>
            </w:pPr>
            <w:r w:rsidRPr="00F32EBC">
              <w:rPr>
                <w:sz w:val="22"/>
                <w:szCs w:val="22"/>
              </w:rPr>
              <w:t xml:space="preserve">+ </w:t>
            </w:r>
            <w:proofErr w:type="gramStart"/>
            <w:r w:rsidRPr="00F32EBC">
              <w:rPr>
                <w:sz w:val="22"/>
                <w:szCs w:val="22"/>
              </w:rPr>
              <w:t>XoaHoaDon(</w:t>
            </w:r>
            <w:proofErr w:type="gramEnd"/>
            <w:r w:rsidRPr="00F32EBC">
              <w:rPr>
                <w:sz w:val="22"/>
                <w:szCs w:val="22"/>
              </w:rPr>
              <w:t>int idhd): void</w:t>
            </w:r>
          </w:p>
          <w:p w14:paraId="0562BE57" w14:textId="77777777" w:rsidR="00F32EBC" w:rsidRPr="00F32EBC" w:rsidRDefault="00F32EBC" w:rsidP="00F32EBC">
            <w:pPr>
              <w:ind w:firstLine="0"/>
              <w:rPr>
                <w:sz w:val="22"/>
                <w:szCs w:val="22"/>
              </w:rPr>
            </w:pPr>
            <w:r w:rsidRPr="00F32EBC">
              <w:rPr>
                <w:sz w:val="22"/>
                <w:szCs w:val="22"/>
              </w:rPr>
              <w:t xml:space="preserve">+ </w:t>
            </w:r>
            <w:proofErr w:type="gramStart"/>
            <w:r w:rsidRPr="00F32EBC">
              <w:rPr>
                <w:sz w:val="22"/>
                <w:szCs w:val="22"/>
              </w:rPr>
              <w:t>getHoaDon(</w:t>
            </w:r>
            <w:proofErr w:type="gramEnd"/>
            <w:r w:rsidRPr="00F32EBC">
              <w:rPr>
                <w:sz w:val="22"/>
                <w:szCs w:val="22"/>
              </w:rPr>
              <w:t>String TT, String idNhanVien): List&lt;HoaDon&gt;</w:t>
            </w:r>
          </w:p>
          <w:p w14:paraId="382CD092" w14:textId="77777777" w:rsidR="00F32EBC" w:rsidRPr="00F32EBC" w:rsidRDefault="00F32EBC" w:rsidP="00F32EBC">
            <w:pPr>
              <w:ind w:firstLine="0"/>
              <w:rPr>
                <w:sz w:val="22"/>
                <w:szCs w:val="22"/>
              </w:rPr>
            </w:pPr>
            <w:r w:rsidRPr="00F32EBC">
              <w:rPr>
                <w:sz w:val="22"/>
                <w:szCs w:val="22"/>
              </w:rPr>
              <w:t xml:space="preserve">+ </w:t>
            </w:r>
            <w:proofErr w:type="gramStart"/>
            <w:r w:rsidRPr="00F32EBC">
              <w:rPr>
                <w:sz w:val="22"/>
                <w:szCs w:val="22"/>
              </w:rPr>
              <w:t>getHoaDonByID(</w:t>
            </w:r>
            <w:proofErr w:type="gramEnd"/>
            <w:r w:rsidRPr="00F32EBC">
              <w:rPr>
                <w:sz w:val="22"/>
                <w:szCs w:val="22"/>
              </w:rPr>
              <w:t>int idHoaDon): HoaDon</w:t>
            </w:r>
          </w:p>
          <w:p w14:paraId="4FDB4003" w14:textId="2A4A3706" w:rsidR="00D05741" w:rsidRPr="00266F5E" w:rsidRDefault="00F32EBC" w:rsidP="00F32EBC">
            <w:pPr>
              <w:ind w:firstLine="0"/>
              <w:rPr>
                <w:sz w:val="22"/>
                <w:szCs w:val="22"/>
              </w:rPr>
            </w:pPr>
            <w:r w:rsidRPr="00F32EBC">
              <w:rPr>
                <w:sz w:val="22"/>
                <w:szCs w:val="22"/>
              </w:rPr>
              <w:t xml:space="preserve">+ </w:t>
            </w:r>
            <w:proofErr w:type="gramStart"/>
            <w:r w:rsidRPr="00F32EBC">
              <w:rPr>
                <w:sz w:val="22"/>
                <w:szCs w:val="22"/>
              </w:rPr>
              <w:t>UpdateIdkhHoaDon(</w:t>
            </w:r>
            <w:proofErr w:type="gramEnd"/>
            <w:r w:rsidRPr="00F32EBC">
              <w:rPr>
                <w:sz w:val="22"/>
                <w:szCs w:val="22"/>
              </w:rPr>
              <w:t>int IDHD, int IDKH): void</w:t>
            </w:r>
          </w:p>
        </w:tc>
      </w:tr>
    </w:tbl>
    <w:p w14:paraId="7DE71AE8" w14:textId="28B10811" w:rsidR="00CD0A9F" w:rsidRDefault="007120A8" w:rsidP="007120A8">
      <w:pPr>
        <w:pStyle w:val="Heading3"/>
      </w:pPr>
      <w:bookmarkStart w:id="21" w:name="_Toc111734563"/>
      <w:r>
        <w:t>Lớp KhachHang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</w:tblGrid>
      <w:tr w:rsidR="00CD0A9F" w:rsidRPr="00266F5E" w14:paraId="215BCBD5" w14:textId="77777777" w:rsidTr="00610AB2">
        <w:tc>
          <w:tcPr>
            <w:tcW w:w="7650" w:type="dxa"/>
          </w:tcPr>
          <w:p w14:paraId="30F0CFAC" w14:textId="6460DC17" w:rsidR="00CD0A9F" w:rsidRPr="00266F5E" w:rsidRDefault="00CD0A9F" w:rsidP="00CD0A9F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KhachHang</w:t>
            </w:r>
          </w:p>
        </w:tc>
      </w:tr>
      <w:tr w:rsidR="00CD0A9F" w:rsidRPr="00266F5E" w14:paraId="085D62FB" w14:textId="77777777" w:rsidTr="00610AB2">
        <w:tc>
          <w:tcPr>
            <w:tcW w:w="7650" w:type="dxa"/>
          </w:tcPr>
          <w:p w14:paraId="175DDDE7" w14:textId="77777777" w:rsidR="009D4EE6" w:rsidRPr="008D4811" w:rsidRDefault="009D4EE6" w:rsidP="009D4EE6">
            <w:pPr>
              <w:ind w:firstLine="0"/>
              <w:rPr>
                <w:sz w:val="22"/>
                <w:szCs w:val="22"/>
              </w:rPr>
            </w:pPr>
            <w:r w:rsidRPr="008D4811">
              <w:rPr>
                <w:sz w:val="22"/>
                <w:szCs w:val="22"/>
              </w:rPr>
              <w:t>- idKhachHang: int</w:t>
            </w:r>
          </w:p>
          <w:p w14:paraId="0716AEDA" w14:textId="77777777" w:rsidR="009D4EE6" w:rsidRPr="008D4811" w:rsidRDefault="009D4EE6" w:rsidP="009D4EE6">
            <w:pPr>
              <w:ind w:firstLine="0"/>
              <w:rPr>
                <w:sz w:val="22"/>
                <w:szCs w:val="22"/>
              </w:rPr>
            </w:pPr>
            <w:r w:rsidRPr="008D4811">
              <w:rPr>
                <w:sz w:val="22"/>
                <w:szCs w:val="22"/>
              </w:rPr>
              <w:t>- tenKhachHang: String</w:t>
            </w:r>
          </w:p>
          <w:p w14:paraId="0C3EA310" w14:textId="77777777" w:rsidR="009D4EE6" w:rsidRPr="008D4811" w:rsidRDefault="009D4EE6" w:rsidP="009D4EE6">
            <w:pPr>
              <w:ind w:firstLine="0"/>
              <w:rPr>
                <w:sz w:val="22"/>
                <w:szCs w:val="22"/>
              </w:rPr>
            </w:pPr>
            <w:r w:rsidRPr="008D4811">
              <w:rPr>
                <w:sz w:val="22"/>
                <w:szCs w:val="22"/>
              </w:rPr>
              <w:t>- soDienThoai: int</w:t>
            </w:r>
          </w:p>
          <w:p w14:paraId="5A024353" w14:textId="77777777" w:rsidR="009D4EE6" w:rsidRPr="008D4811" w:rsidRDefault="009D4EE6" w:rsidP="009D4EE6">
            <w:pPr>
              <w:ind w:firstLine="0"/>
              <w:rPr>
                <w:sz w:val="22"/>
                <w:szCs w:val="22"/>
              </w:rPr>
            </w:pPr>
            <w:r w:rsidRPr="008D4811">
              <w:rPr>
                <w:sz w:val="22"/>
                <w:szCs w:val="22"/>
              </w:rPr>
              <w:t>- gioiTinh: String</w:t>
            </w:r>
          </w:p>
          <w:p w14:paraId="23DDAEEE" w14:textId="77777777" w:rsidR="009D4EE6" w:rsidRPr="008D4811" w:rsidRDefault="009D4EE6" w:rsidP="009D4EE6">
            <w:pPr>
              <w:ind w:firstLine="0"/>
              <w:rPr>
                <w:sz w:val="22"/>
                <w:szCs w:val="22"/>
              </w:rPr>
            </w:pPr>
            <w:r w:rsidRPr="008D4811">
              <w:rPr>
                <w:sz w:val="22"/>
                <w:szCs w:val="22"/>
              </w:rPr>
              <w:t>- diaChi: String</w:t>
            </w:r>
          </w:p>
          <w:p w14:paraId="59A775C1" w14:textId="0A8CA9E5" w:rsidR="00CD0A9F" w:rsidRPr="00266F5E" w:rsidRDefault="009D4EE6" w:rsidP="009D4EE6">
            <w:pPr>
              <w:ind w:firstLine="0"/>
              <w:rPr>
                <w:sz w:val="22"/>
                <w:szCs w:val="22"/>
              </w:rPr>
            </w:pPr>
            <w:r w:rsidRPr="008D4811">
              <w:rPr>
                <w:sz w:val="22"/>
                <w:szCs w:val="22"/>
              </w:rPr>
              <w:t>- ghiChu: String</w:t>
            </w:r>
          </w:p>
        </w:tc>
      </w:tr>
      <w:tr w:rsidR="00CD0A9F" w:rsidRPr="00266F5E" w14:paraId="221AEC47" w14:textId="77777777" w:rsidTr="00610AB2">
        <w:tc>
          <w:tcPr>
            <w:tcW w:w="7650" w:type="dxa"/>
          </w:tcPr>
          <w:p w14:paraId="1BA01807" w14:textId="77777777" w:rsidR="009D4EE6" w:rsidRPr="009D4EE6" w:rsidRDefault="009D4EE6" w:rsidP="009D4EE6">
            <w:pPr>
              <w:ind w:firstLine="0"/>
              <w:rPr>
                <w:sz w:val="22"/>
                <w:szCs w:val="22"/>
              </w:rPr>
            </w:pPr>
            <w:r w:rsidRPr="009D4EE6">
              <w:rPr>
                <w:sz w:val="22"/>
                <w:szCs w:val="22"/>
              </w:rPr>
              <w:lastRenderedPageBreak/>
              <w:t xml:space="preserve">+ </w:t>
            </w:r>
            <w:proofErr w:type="gramStart"/>
            <w:r w:rsidRPr="009D4EE6">
              <w:rPr>
                <w:sz w:val="22"/>
                <w:szCs w:val="22"/>
              </w:rPr>
              <w:t>KhachHang(</w:t>
            </w:r>
            <w:proofErr w:type="gramEnd"/>
            <w:r w:rsidRPr="009D4EE6">
              <w:rPr>
                <w:sz w:val="22"/>
                <w:szCs w:val="22"/>
              </w:rPr>
              <w:t>)</w:t>
            </w:r>
          </w:p>
          <w:p w14:paraId="67C68368" w14:textId="77777777" w:rsidR="009D4EE6" w:rsidRPr="009D4EE6" w:rsidRDefault="009D4EE6" w:rsidP="009D4EE6">
            <w:pPr>
              <w:ind w:firstLine="0"/>
              <w:rPr>
                <w:sz w:val="22"/>
                <w:szCs w:val="22"/>
              </w:rPr>
            </w:pPr>
            <w:r w:rsidRPr="009D4EE6">
              <w:rPr>
                <w:sz w:val="22"/>
                <w:szCs w:val="22"/>
              </w:rPr>
              <w:t xml:space="preserve">+ </w:t>
            </w:r>
            <w:proofErr w:type="gramStart"/>
            <w:r w:rsidRPr="009D4EE6">
              <w:rPr>
                <w:sz w:val="22"/>
                <w:szCs w:val="22"/>
              </w:rPr>
              <w:t>KhachHang(</w:t>
            </w:r>
            <w:proofErr w:type="gramEnd"/>
            <w:r w:rsidRPr="009D4EE6">
              <w:rPr>
                <w:sz w:val="22"/>
                <w:szCs w:val="22"/>
              </w:rPr>
              <w:t>int idKhachHang, String tenKhachHang, int soDienThoai, String gioiTinh, String diaChi, String ghiChu)</w:t>
            </w:r>
          </w:p>
          <w:p w14:paraId="45AC15D5" w14:textId="77777777" w:rsidR="009D4EE6" w:rsidRPr="009D4EE6" w:rsidRDefault="009D4EE6" w:rsidP="009D4EE6">
            <w:pPr>
              <w:ind w:firstLine="0"/>
              <w:rPr>
                <w:sz w:val="22"/>
                <w:szCs w:val="22"/>
              </w:rPr>
            </w:pPr>
            <w:r w:rsidRPr="009D4EE6">
              <w:rPr>
                <w:sz w:val="22"/>
                <w:szCs w:val="22"/>
              </w:rPr>
              <w:t xml:space="preserve">+ </w:t>
            </w:r>
            <w:proofErr w:type="gramStart"/>
            <w:r w:rsidRPr="009D4EE6">
              <w:rPr>
                <w:sz w:val="22"/>
                <w:szCs w:val="22"/>
              </w:rPr>
              <w:t>KhachHang(</w:t>
            </w:r>
            <w:proofErr w:type="gramEnd"/>
            <w:r w:rsidRPr="009D4EE6">
              <w:rPr>
                <w:sz w:val="22"/>
                <w:szCs w:val="22"/>
              </w:rPr>
              <w:t>String tenKhachHang, int soDienThoai)</w:t>
            </w:r>
          </w:p>
          <w:p w14:paraId="75CE592D" w14:textId="77777777" w:rsidR="009D4EE6" w:rsidRPr="009D4EE6" w:rsidRDefault="009D4EE6" w:rsidP="009D4EE6">
            <w:pPr>
              <w:ind w:firstLine="0"/>
              <w:rPr>
                <w:sz w:val="22"/>
                <w:szCs w:val="22"/>
              </w:rPr>
            </w:pPr>
            <w:r w:rsidRPr="009D4EE6">
              <w:rPr>
                <w:sz w:val="22"/>
                <w:szCs w:val="22"/>
              </w:rPr>
              <w:t xml:space="preserve">+ </w:t>
            </w:r>
            <w:proofErr w:type="gramStart"/>
            <w:r w:rsidRPr="009D4EE6">
              <w:rPr>
                <w:sz w:val="22"/>
                <w:szCs w:val="22"/>
              </w:rPr>
              <w:t>getIdKhachHang(</w:t>
            </w:r>
            <w:proofErr w:type="gramEnd"/>
            <w:r w:rsidRPr="009D4EE6">
              <w:rPr>
                <w:sz w:val="22"/>
                <w:szCs w:val="22"/>
              </w:rPr>
              <w:t>): int</w:t>
            </w:r>
          </w:p>
          <w:p w14:paraId="08401A86" w14:textId="77777777" w:rsidR="009D4EE6" w:rsidRPr="009D4EE6" w:rsidRDefault="009D4EE6" w:rsidP="009D4EE6">
            <w:pPr>
              <w:ind w:firstLine="0"/>
              <w:rPr>
                <w:sz w:val="22"/>
                <w:szCs w:val="22"/>
              </w:rPr>
            </w:pPr>
            <w:r w:rsidRPr="009D4EE6">
              <w:rPr>
                <w:sz w:val="22"/>
                <w:szCs w:val="22"/>
              </w:rPr>
              <w:t xml:space="preserve">+ </w:t>
            </w:r>
            <w:proofErr w:type="gramStart"/>
            <w:r w:rsidRPr="009D4EE6">
              <w:rPr>
                <w:sz w:val="22"/>
                <w:szCs w:val="22"/>
              </w:rPr>
              <w:t>setIdKhachHang(</w:t>
            </w:r>
            <w:proofErr w:type="gramEnd"/>
            <w:r w:rsidRPr="009D4EE6">
              <w:rPr>
                <w:sz w:val="22"/>
                <w:szCs w:val="22"/>
              </w:rPr>
              <w:t>int idKhachHang): void</w:t>
            </w:r>
          </w:p>
          <w:p w14:paraId="1E462DDF" w14:textId="77777777" w:rsidR="009D4EE6" w:rsidRPr="009D4EE6" w:rsidRDefault="009D4EE6" w:rsidP="009D4EE6">
            <w:pPr>
              <w:ind w:firstLine="0"/>
              <w:rPr>
                <w:sz w:val="22"/>
                <w:szCs w:val="22"/>
              </w:rPr>
            </w:pPr>
            <w:r w:rsidRPr="009D4EE6">
              <w:rPr>
                <w:sz w:val="22"/>
                <w:szCs w:val="22"/>
              </w:rPr>
              <w:t xml:space="preserve">+ </w:t>
            </w:r>
            <w:proofErr w:type="gramStart"/>
            <w:r w:rsidRPr="009D4EE6">
              <w:rPr>
                <w:sz w:val="22"/>
                <w:szCs w:val="22"/>
              </w:rPr>
              <w:t>getTenKhachHang(</w:t>
            </w:r>
            <w:proofErr w:type="gramEnd"/>
            <w:r w:rsidRPr="009D4EE6">
              <w:rPr>
                <w:sz w:val="22"/>
                <w:szCs w:val="22"/>
              </w:rPr>
              <w:t>): String</w:t>
            </w:r>
          </w:p>
          <w:p w14:paraId="055A776B" w14:textId="77777777" w:rsidR="009D4EE6" w:rsidRPr="009D4EE6" w:rsidRDefault="009D4EE6" w:rsidP="009D4EE6">
            <w:pPr>
              <w:ind w:firstLine="0"/>
              <w:rPr>
                <w:sz w:val="22"/>
                <w:szCs w:val="22"/>
              </w:rPr>
            </w:pPr>
            <w:r w:rsidRPr="009D4EE6">
              <w:rPr>
                <w:sz w:val="22"/>
                <w:szCs w:val="22"/>
              </w:rPr>
              <w:t xml:space="preserve">+ </w:t>
            </w:r>
            <w:proofErr w:type="gramStart"/>
            <w:r w:rsidRPr="009D4EE6">
              <w:rPr>
                <w:sz w:val="22"/>
                <w:szCs w:val="22"/>
              </w:rPr>
              <w:t>setTenKhachHang(</w:t>
            </w:r>
            <w:proofErr w:type="gramEnd"/>
            <w:r w:rsidRPr="009D4EE6">
              <w:rPr>
                <w:sz w:val="22"/>
                <w:szCs w:val="22"/>
              </w:rPr>
              <w:t>String tenKhachHang): void</w:t>
            </w:r>
          </w:p>
          <w:p w14:paraId="7AA3E835" w14:textId="77777777" w:rsidR="009D4EE6" w:rsidRPr="009D4EE6" w:rsidRDefault="009D4EE6" w:rsidP="009D4EE6">
            <w:pPr>
              <w:ind w:firstLine="0"/>
              <w:rPr>
                <w:sz w:val="22"/>
                <w:szCs w:val="22"/>
              </w:rPr>
            </w:pPr>
            <w:r w:rsidRPr="009D4EE6">
              <w:rPr>
                <w:sz w:val="22"/>
                <w:szCs w:val="22"/>
              </w:rPr>
              <w:t xml:space="preserve">+ </w:t>
            </w:r>
            <w:proofErr w:type="gramStart"/>
            <w:r w:rsidRPr="009D4EE6">
              <w:rPr>
                <w:sz w:val="22"/>
                <w:szCs w:val="22"/>
              </w:rPr>
              <w:t>getSoDienThoai(</w:t>
            </w:r>
            <w:proofErr w:type="gramEnd"/>
            <w:r w:rsidRPr="009D4EE6">
              <w:rPr>
                <w:sz w:val="22"/>
                <w:szCs w:val="22"/>
              </w:rPr>
              <w:t>): int</w:t>
            </w:r>
          </w:p>
          <w:p w14:paraId="7D103D20" w14:textId="77777777" w:rsidR="009D4EE6" w:rsidRPr="009D4EE6" w:rsidRDefault="009D4EE6" w:rsidP="009D4EE6">
            <w:pPr>
              <w:ind w:firstLine="0"/>
              <w:rPr>
                <w:sz w:val="22"/>
                <w:szCs w:val="22"/>
              </w:rPr>
            </w:pPr>
            <w:r w:rsidRPr="009D4EE6">
              <w:rPr>
                <w:sz w:val="22"/>
                <w:szCs w:val="22"/>
              </w:rPr>
              <w:t xml:space="preserve">+ </w:t>
            </w:r>
            <w:proofErr w:type="gramStart"/>
            <w:r w:rsidRPr="009D4EE6">
              <w:rPr>
                <w:sz w:val="22"/>
                <w:szCs w:val="22"/>
              </w:rPr>
              <w:t>setSoDienThoai(</w:t>
            </w:r>
            <w:proofErr w:type="gramEnd"/>
            <w:r w:rsidRPr="009D4EE6">
              <w:rPr>
                <w:sz w:val="22"/>
                <w:szCs w:val="22"/>
              </w:rPr>
              <w:t>int soDienThoai): void</w:t>
            </w:r>
          </w:p>
          <w:p w14:paraId="7305E8D6" w14:textId="77777777" w:rsidR="009D4EE6" w:rsidRPr="009D4EE6" w:rsidRDefault="009D4EE6" w:rsidP="009D4EE6">
            <w:pPr>
              <w:ind w:firstLine="0"/>
              <w:rPr>
                <w:sz w:val="22"/>
                <w:szCs w:val="22"/>
              </w:rPr>
            </w:pPr>
            <w:r w:rsidRPr="009D4EE6">
              <w:rPr>
                <w:sz w:val="22"/>
                <w:szCs w:val="22"/>
              </w:rPr>
              <w:t xml:space="preserve">+ </w:t>
            </w:r>
            <w:proofErr w:type="gramStart"/>
            <w:r w:rsidRPr="009D4EE6">
              <w:rPr>
                <w:sz w:val="22"/>
                <w:szCs w:val="22"/>
              </w:rPr>
              <w:t>getGioiTinh(</w:t>
            </w:r>
            <w:proofErr w:type="gramEnd"/>
            <w:r w:rsidRPr="009D4EE6">
              <w:rPr>
                <w:sz w:val="22"/>
                <w:szCs w:val="22"/>
              </w:rPr>
              <w:t>): String</w:t>
            </w:r>
          </w:p>
          <w:p w14:paraId="44C24F74" w14:textId="77777777" w:rsidR="009D4EE6" w:rsidRPr="009D4EE6" w:rsidRDefault="009D4EE6" w:rsidP="009D4EE6">
            <w:pPr>
              <w:ind w:firstLine="0"/>
              <w:rPr>
                <w:sz w:val="22"/>
                <w:szCs w:val="22"/>
              </w:rPr>
            </w:pPr>
            <w:r w:rsidRPr="009D4EE6">
              <w:rPr>
                <w:sz w:val="22"/>
                <w:szCs w:val="22"/>
              </w:rPr>
              <w:t xml:space="preserve">+ </w:t>
            </w:r>
            <w:proofErr w:type="gramStart"/>
            <w:r w:rsidRPr="009D4EE6">
              <w:rPr>
                <w:sz w:val="22"/>
                <w:szCs w:val="22"/>
              </w:rPr>
              <w:t>setGioiTinh(</w:t>
            </w:r>
            <w:proofErr w:type="gramEnd"/>
            <w:r w:rsidRPr="009D4EE6">
              <w:rPr>
                <w:sz w:val="22"/>
                <w:szCs w:val="22"/>
              </w:rPr>
              <w:t>String gioiTinh): void</w:t>
            </w:r>
          </w:p>
          <w:p w14:paraId="6D6EFCC4" w14:textId="77777777" w:rsidR="009D4EE6" w:rsidRPr="009D4EE6" w:rsidRDefault="009D4EE6" w:rsidP="009D4EE6">
            <w:pPr>
              <w:ind w:firstLine="0"/>
              <w:rPr>
                <w:sz w:val="22"/>
                <w:szCs w:val="22"/>
              </w:rPr>
            </w:pPr>
            <w:r w:rsidRPr="009D4EE6">
              <w:rPr>
                <w:sz w:val="22"/>
                <w:szCs w:val="22"/>
              </w:rPr>
              <w:t xml:space="preserve">+ </w:t>
            </w:r>
            <w:proofErr w:type="gramStart"/>
            <w:r w:rsidRPr="009D4EE6">
              <w:rPr>
                <w:sz w:val="22"/>
                <w:szCs w:val="22"/>
              </w:rPr>
              <w:t>getDiaChi(</w:t>
            </w:r>
            <w:proofErr w:type="gramEnd"/>
            <w:r w:rsidRPr="009D4EE6">
              <w:rPr>
                <w:sz w:val="22"/>
                <w:szCs w:val="22"/>
              </w:rPr>
              <w:t>): String</w:t>
            </w:r>
          </w:p>
          <w:p w14:paraId="55E3CD0F" w14:textId="77777777" w:rsidR="009D4EE6" w:rsidRPr="009D4EE6" w:rsidRDefault="009D4EE6" w:rsidP="009D4EE6">
            <w:pPr>
              <w:ind w:firstLine="0"/>
              <w:rPr>
                <w:sz w:val="22"/>
                <w:szCs w:val="22"/>
              </w:rPr>
            </w:pPr>
            <w:r w:rsidRPr="009D4EE6">
              <w:rPr>
                <w:sz w:val="22"/>
                <w:szCs w:val="22"/>
              </w:rPr>
              <w:t xml:space="preserve">+ </w:t>
            </w:r>
            <w:proofErr w:type="gramStart"/>
            <w:r w:rsidRPr="009D4EE6">
              <w:rPr>
                <w:sz w:val="22"/>
                <w:szCs w:val="22"/>
              </w:rPr>
              <w:t>setDiaChi(</w:t>
            </w:r>
            <w:proofErr w:type="gramEnd"/>
            <w:r w:rsidRPr="009D4EE6">
              <w:rPr>
                <w:sz w:val="22"/>
                <w:szCs w:val="22"/>
              </w:rPr>
              <w:t>String diaChi): void</w:t>
            </w:r>
          </w:p>
          <w:p w14:paraId="1F3E9AFB" w14:textId="77777777" w:rsidR="009D4EE6" w:rsidRPr="009D4EE6" w:rsidRDefault="009D4EE6" w:rsidP="009D4EE6">
            <w:pPr>
              <w:ind w:firstLine="0"/>
              <w:rPr>
                <w:sz w:val="22"/>
                <w:szCs w:val="22"/>
              </w:rPr>
            </w:pPr>
            <w:r w:rsidRPr="009D4EE6">
              <w:rPr>
                <w:sz w:val="22"/>
                <w:szCs w:val="22"/>
              </w:rPr>
              <w:t xml:space="preserve">+ </w:t>
            </w:r>
            <w:proofErr w:type="gramStart"/>
            <w:r w:rsidRPr="009D4EE6">
              <w:rPr>
                <w:sz w:val="22"/>
                <w:szCs w:val="22"/>
              </w:rPr>
              <w:t>getGhiChu(</w:t>
            </w:r>
            <w:proofErr w:type="gramEnd"/>
            <w:r w:rsidRPr="009D4EE6">
              <w:rPr>
                <w:sz w:val="22"/>
                <w:szCs w:val="22"/>
              </w:rPr>
              <w:t>): String</w:t>
            </w:r>
          </w:p>
          <w:p w14:paraId="12820C34" w14:textId="3FCC638E" w:rsidR="00CD0A9F" w:rsidRPr="00266F5E" w:rsidRDefault="009D4EE6" w:rsidP="009D4EE6">
            <w:pPr>
              <w:ind w:firstLine="0"/>
              <w:rPr>
                <w:sz w:val="22"/>
                <w:szCs w:val="22"/>
              </w:rPr>
            </w:pPr>
            <w:r w:rsidRPr="009D4EE6">
              <w:rPr>
                <w:sz w:val="22"/>
                <w:szCs w:val="22"/>
              </w:rPr>
              <w:t xml:space="preserve">+ </w:t>
            </w:r>
            <w:proofErr w:type="gramStart"/>
            <w:r w:rsidRPr="009D4EE6">
              <w:rPr>
                <w:sz w:val="22"/>
                <w:szCs w:val="22"/>
              </w:rPr>
              <w:t>setGhiChu(</w:t>
            </w:r>
            <w:proofErr w:type="gramEnd"/>
            <w:r w:rsidRPr="009D4EE6">
              <w:rPr>
                <w:sz w:val="22"/>
                <w:szCs w:val="22"/>
              </w:rPr>
              <w:t>String ghiChu): void</w:t>
            </w:r>
          </w:p>
        </w:tc>
      </w:tr>
    </w:tbl>
    <w:p w14:paraId="049A8E15" w14:textId="49B8E99B" w:rsidR="00CD0A9F" w:rsidRDefault="007120A8" w:rsidP="007120A8">
      <w:pPr>
        <w:pStyle w:val="Heading3"/>
      </w:pPr>
      <w:bookmarkStart w:id="22" w:name="_Toc111734564"/>
      <w:r>
        <w:t>Lớp KhachHangDAO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</w:tblGrid>
      <w:tr w:rsidR="00CD0A9F" w:rsidRPr="00266F5E" w14:paraId="3D37D3CE" w14:textId="77777777" w:rsidTr="00610AB2">
        <w:tc>
          <w:tcPr>
            <w:tcW w:w="7650" w:type="dxa"/>
          </w:tcPr>
          <w:p w14:paraId="55E7EB39" w14:textId="71BE89F1" w:rsidR="00CD0A9F" w:rsidRPr="00266F5E" w:rsidRDefault="00CD0A9F" w:rsidP="00CD0A9F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KhachHangDAO</w:t>
            </w:r>
          </w:p>
        </w:tc>
      </w:tr>
      <w:tr w:rsidR="00CD0A9F" w:rsidRPr="00266F5E" w14:paraId="2D1F3412" w14:textId="77777777" w:rsidTr="00610AB2">
        <w:tc>
          <w:tcPr>
            <w:tcW w:w="7650" w:type="dxa"/>
          </w:tcPr>
          <w:p w14:paraId="21C56778" w14:textId="71FF56FF" w:rsidR="00CD0A9F" w:rsidRPr="00266F5E" w:rsidRDefault="00CD0A9F" w:rsidP="008D4811">
            <w:pPr>
              <w:ind w:firstLine="0"/>
              <w:rPr>
                <w:sz w:val="22"/>
                <w:szCs w:val="22"/>
              </w:rPr>
            </w:pPr>
          </w:p>
        </w:tc>
      </w:tr>
      <w:tr w:rsidR="00CD0A9F" w:rsidRPr="00266F5E" w14:paraId="13AD90D9" w14:textId="77777777" w:rsidTr="00610AB2">
        <w:tc>
          <w:tcPr>
            <w:tcW w:w="7650" w:type="dxa"/>
          </w:tcPr>
          <w:p w14:paraId="7C579B9D" w14:textId="77777777" w:rsidR="009F3106" w:rsidRPr="009F3106" w:rsidRDefault="009F3106" w:rsidP="009F3106">
            <w:pPr>
              <w:ind w:firstLine="0"/>
              <w:rPr>
                <w:sz w:val="22"/>
                <w:szCs w:val="22"/>
              </w:rPr>
            </w:pPr>
            <w:r w:rsidRPr="009F3106">
              <w:rPr>
                <w:sz w:val="22"/>
                <w:szCs w:val="22"/>
              </w:rPr>
              <w:t xml:space="preserve">+ </w:t>
            </w:r>
            <w:proofErr w:type="gramStart"/>
            <w:r w:rsidRPr="009F3106">
              <w:rPr>
                <w:sz w:val="22"/>
                <w:szCs w:val="22"/>
              </w:rPr>
              <w:t>getAllKhachHang(</w:t>
            </w:r>
            <w:proofErr w:type="gramEnd"/>
            <w:r w:rsidRPr="009F3106">
              <w:rPr>
                <w:sz w:val="22"/>
                <w:szCs w:val="22"/>
              </w:rPr>
              <w:t>): List&lt;KhachHang&gt;</w:t>
            </w:r>
          </w:p>
          <w:p w14:paraId="47F9D0FE" w14:textId="77777777" w:rsidR="009F3106" w:rsidRPr="009F3106" w:rsidRDefault="009F3106" w:rsidP="009F3106">
            <w:pPr>
              <w:ind w:firstLine="0"/>
              <w:rPr>
                <w:sz w:val="22"/>
                <w:szCs w:val="22"/>
              </w:rPr>
            </w:pPr>
            <w:r w:rsidRPr="009F3106">
              <w:rPr>
                <w:sz w:val="22"/>
                <w:szCs w:val="22"/>
              </w:rPr>
              <w:t xml:space="preserve">+ </w:t>
            </w:r>
            <w:proofErr w:type="gramStart"/>
            <w:r w:rsidRPr="009F3106">
              <w:rPr>
                <w:sz w:val="22"/>
                <w:szCs w:val="22"/>
              </w:rPr>
              <w:t>getKhachHangBySDT(</w:t>
            </w:r>
            <w:proofErr w:type="gramEnd"/>
            <w:r w:rsidRPr="009F3106">
              <w:rPr>
                <w:sz w:val="22"/>
                <w:szCs w:val="22"/>
              </w:rPr>
              <w:t>int SDT): List&lt;KhachHang&gt;</w:t>
            </w:r>
          </w:p>
          <w:p w14:paraId="55D37CF5" w14:textId="77777777" w:rsidR="009F3106" w:rsidRPr="009F3106" w:rsidRDefault="009F3106" w:rsidP="009F3106">
            <w:pPr>
              <w:ind w:firstLine="0"/>
              <w:rPr>
                <w:sz w:val="22"/>
                <w:szCs w:val="22"/>
              </w:rPr>
            </w:pPr>
            <w:r w:rsidRPr="009F3106">
              <w:rPr>
                <w:sz w:val="22"/>
                <w:szCs w:val="22"/>
              </w:rPr>
              <w:t xml:space="preserve">+ </w:t>
            </w:r>
            <w:proofErr w:type="gramStart"/>
            <w:r w:rsidRPr="009F3106">
              <w:rPr>
                <w:sz w:val="22"/>
                <w:szCs w:val="22"/>
              </w:rPr>
              <w:t>ThemKhachHang(</w:t>
            </w:r>
            <w:proofErr w:type="gramEnd"/>
            <w:r w:rsidRPr="009F3106">
              <w:rPr>
                <w:sz w:val="22"/>
                <w:szCs w:val="22"/>
              </w:rPr>
              <w:t>KhachHang kh): void</w:t>
            </w:r>
          </w:p>
          <w:p w14:paraId="2D6DB74B" w14:textId="77777777" w:rsidR="009F3106" w:rsidRPr="009F3106" w:rsidRDefault="009F3106" w:rsidP="009F3106">
            <w:pPr>
              <w:ind w:firstLine="0"/>
              <w:rPr>
                <w:sz w:val="22"/>
                <w:szCs w:val="22"/>
              </w:rPr>
            </w:pPr>
            <w:r w:rsidRPr="009F3106">
              <w:rPr>
                <w:sz w:val="22"/>
                <w:szCs w:val="22"/>
              </w:rPr>
              <w:t xml:space="preserve">+ </w:t>
            </w:r>
            <w:proofErr w:type="gramStart"/>
            <w:r w:rsidRPr="009F3106">
              <w:rPr>
                <w:sz w:val="22"/>
                <w:szCs w:val="22"/>
              </w:rPr>
              <w:t>SuaKhachHang(</w:t>
            </w:r>
            <w:proofErr w:type="gramEnd"/>
            <w:r w:rsidRPr="009F3106">
              <w:rPr>
                <w:sz w:val="22"/>
                <w:szCs w:val="22"/>
              </w:rPr>
              <w:t>KhachHang kh): void</w:t>
            </w:r>
          </w:p>
          <w:p w14:paraId="651D8E7D" w14:textId="77777777" w:rsidR="009F3106" w:rsidRPr="009F3106" w:rsidRDefault="009F3106" w:rsidP="009F3106">
            <w:pPr>
              <w:ind w:firstLine="0"/>
              <w:rPr>
                <w:sz w:val="22"/>
                <w:szCs w:val="22"/>
              </w:rPr>
            </w:pPr>
            <w:r w:rsidRPr="009F3106">
              <w:rPr>
                <w:sz w:val="22"/>
                <w:szCs w:val="22"/>
              </w:rPr>
              <w:t xml:space="preserve">+ </w:t>
            </w:r>
            <w:proofErr w:type="gramStart"/>
            <w:r w:rsidRPr="009F3106">
              <w:rPr>
                <w:sz w:val="22"/>
                <w:szCs w:val="22"/>
              </w:rPr>
              <w:t>XoaKhachHang(</w:t>
            </w:r>
            <w:proofErr w:type="gramEnd"/>
            <w:r w:rsidRPr="009F3106">
              <w:rPr>
                <w:sz w:val="22"/>
                <w:szCs w:val="22"/>
              </w:rPr>
              <w:t>int idKhachHang): void</w:t>
            </w:r>
          </w:p>
          <w:p w14:paraId="67250E96" w14:textId="39F02DDF" w:rsidR="00CD0A9F" w:rsidRPr="00266F5E" w:rsidRDefault="009F3106" w:rsidP="009F3106">
            <w:pPr>
              <w:ind w:firstLine="0"/>
              <w:rPr>
                <w:sz w:val="22"/>
                <w:szCs w:val="22"/>
              </w:rPr>
            </w:pPr>
            <w:r w:rsidRPr="009F3106">
              <w:rPr>
                <w:sz w:val="22"/>
                <w:szCs w:val="22"/>
              </w:rPr>
              <w:t xml:space="preserve">+ </w:t>
            </w:r>
            <w:proofErr w:type="gramStart"/>
            <w:r w:rsidRPr="009F3106">
              <w:rPr>
                <w:sz w:val="22"/>
                <w:szCs w:val="22"/>
              </w:rPr>
              <w:t>CapNhatKhachHang(</w:t>
            </w:r>
            <w:proofErr w:type="gramEnd"/>
            <w:r w:rsidRPr="009F3106">
              <w:rPr>
                <w:sz w:val="22"/>
                <w:szCs w:val="22"/>
              </w:rPr>
              <w:t>KhachHang kh): void</w:t>
            </w:r>
          </w:p>
        </w:tc>
      </w:tr>
    </w:tbl>
    <w:p w14:paraId="66DFEC37" w14:textId="1D25860E" w:rsidR="00AB445F" w:rsidRDefault="007120A8" w:rsidP="007120A8">
      <w:pPr>
        <w:pStyle w:val="Heading3"/>
      </w:pPr>
      <w:bookmarkStart w:id="23" w:name="_Toc111734565"/>
      <w:r>
        <w:t>Lớp NhanVien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</w:tblGrid>
      <w:tr w:rsidR="00AB445F" w:rsidRPr="00266F5E" w14:paraId="4ACBA80C" w14:textId="77777777" w:rsidTr="00610AB2">
        <w:tc>
          <w:tcPr>
            <w:tcW w:w="7650" w:type="dxa"/>
          </w:tcPr>
          <w:p w14:paraId="673080D7" w14:textId="51FFEF96" w:rsidR="00AB445F" w:rsidRPr="00266F5E" w:rsidRDefault="00AB445F" w:rsidP="00AB445F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NhanVien</w:t>
            </w:r>
          </w:p>
        </w:tc>
      </w:tr>
      <w:tr w:rsidR="00AB445F" w:rsidRPr="00266F5E" w14:paraId="0B1BD3A1" w14:textId="77777777" w:rsidTr="00610AB2">
        <w:tc>
          <w:tcPr>
            <w:tcW w:w="7650" w:type="dxa"/>
          </w:tcPr>
          <w:p w14:paraId="1FB41F6C" w14:textId="77777777" w:rsidR="00A421B3" w:rsidRPr="00A421B3" w:rsidRDefault="00A421B3" w:rsidP="00A421B3">
            <w:pPr>
              <w:ind w:firstLine="0"/>
              <w:rPr>
                <w:sz w:val="22"/>
                <w:szCs w:val="22"/>
              </w:rPr>
            </w:pPr>
            <w:r w:rsidRPr="00A421B3">
              <w:rPr>
                <w:sz w:val="22"/>
                <w:szCs w:val="22"/>
              </w:rPr>
              <w:t>- idNhanVien: String</w:t>
            </w:r>
          </w:p>
          <w:p w14:paraId="5C2637D7" w14:textId="77777777" w:rsidR="00A421B3" w:rsidRPr="00A421B3" w:rsidRDefault="00A421B3" w:rsidP="00A421B3">
            <w:pPr>
              <w:ind w:firstLine="0"/>
              <w:rPr>
                <w:sz w:val="22"/>
                <w:szCs w:val="22"/>
              </w:rPr>
            </w:pPr>
            <w:r w:rsidRPr="00A421B3">
              <w:rPr>
                <w:sz w:val="22"/>
                <w:szCs w:val="22"/>
              </w:rPr>
              <w:t>- tenNhanVien: String</w:t>
            </w:r>
          </w:p>
          <w:p w14:paraId="4139297E" w14:textId="77777777" w:rsidR="00A421B3" w:rsidRPr="00A421B3" w:rsidRDefault="00A421B3" w:rsidP="00A421B3">
            <w:pPr>
              <w:ind w:firstLine="0"/>
              <w:rPr>
                <w:sz w:val="22"/>
                <w:szCs w:val="22"/>
              </w:rPr>
            </w:pPr>
            <w:r w:rsidRPr="00A421B3">
              <w:rPr>
                <w:sz w:val="22"/>
                <w:szCs w:val="22"/>
              </w:rPr>
              <w:t>- luong: int</w:t>
            </w:r>
          </w:p>
          <w:p w14:paraId="48F9A050" w14:textId="77777777" w:rsidR="00A421B3" w:rsidRPr="00A421B3" w:rsidRDefault="00A421B3" w:rsidP="00A421B3">
            <w:pPr>
              <w:ind w:firstLine="0"/>
              <w:rPr>
                <w:sz w:val="22"/>
                <w:szCs w:val="22"/>
              </w:rPr>
            </w:pPr>
            <w:r w:rsidRPr="00A421B3">
              <w:rPr>
                <w:sz w:val="22"/>
                <w:szCs w:val="22"/>
              </w:rPr>
              <w:t>- gioiTinh: String</w:t>
            </w:r>
          </w:p>
          <w:p w14:paraId="2B87F93A" w14:textId="77777777" w:rsidR="00A421B3" w:rsidRPr="00A421B3" w:rsidRDefault="00A421B3" w:rsidP="00A421B3">
            <w:pPr>
              <w:ind w:firstLine="0"/>
              <w:rPr>
                <w:sz w:val="22"/>
                <w:szCs w:val="22"/>
              </w:rPr>
            </w:pPr>
            <w:r w:rsidRPr="00A421B3">
              <w:rPr>
                <w:sz w:val="22"/>
                <w:szCs w:val="22"/>
              </w:rPr>
              <w:lastRenderedPageBreak/>
              <w:t>- soDienThoai: String</w:t>
            </w:r>
          </w:p>
          <w:p w14:paraId="01FABC70" w14:textId="1A70E995" w:rsidR="00AB445F" w:rsidRPr="00266F5E" w:rsidRDefault="00A421B3" w:rsidP="00A421B3">
            <w:pPr>
              <w:ind w:firstLine="0"/>
              <w:rPr>
                <w:sz w:val="22"/>
                <w:szCs w:val="22"/>
              </w:rPr>
            </w:pPr>
            <w:r w:rsidRPr="00A421B3">
              <w:rPr>
                <w:sz w:val="22"/>
                <w:szCs w:val="22"/>
              </w:rPr>
              <w:t>- diaChi: String</w:t>
            </w:r>
          </w:p>
        </w:tc>
      </w:tr>
      <w:tr w:rsidR="00AB445F" w:rsidRPr="00266F5E" w14:paraId="08740B3E" w14:textId="77777777" w:rsidTr="00610AB2">
        <w:tc>
          <w:tcPr>
            <w:tcW w:w="7650" w:type="dxa"/>
          </w:tcPr>
          <w:p w14:paraId="0FB2E853" w14:textId="77777777" w:rsidR="00826DFA" w:rsidRPr="00826DFA" w:rsidRDefault="00826DFA" w:rsidP="00826DFA">
            <w:pPr>
              <w:ind w:firstLine="0"/>
              <w:rPr>
                <w:sz w:val="22"/>
                <w:szCs w:val="22"/>
              </w:rPr>
            </w:pPr>
            <w:r w:rsidRPr="00826DFA">
              <w:rPr>
                <w:sz w:val="22"/>
                <w:szCs w:val="22"/>
              </w:rPr>
              <w:lastRenderedPageBreak/>
              <w:t xml:space="preserve">+ </w:t>
            </w:r>
            <w:proofErr w:type="gramStart"/>
            <w:r w:rsidRPr="00826DFA">
              <w:rPr>
                <w:sz w:val="22"/>
                <w:szCs w:val="22"/>
              </w:rPr>
              <w:t>NhanVien(</w:t>
            </w:r>
            <w:proofErr w:type="gramEnd"/>
            <w:r w:rsidRPr="00826DFA">
              <w:rPr>
                <w:sz w:val="22"/>
                <w:szCs w:val="22"/>
              </w:rPr>
              <w:t>)</w:t>
            </w:r>
          </w:p>
          <w:p w14:paraId="5D87670E" w14:textId="77777777" w:rsidR="00826DFA" w:rsidRPr="00826DFA" w:rsidRDefault="00826DFA" w:rsidP="00826DFA">
            <w:pPr>
              <w:ind w:firstLine="0"/>
              <w:rPr>
                <w:sz w:val="22"/>
                <w:szCs w:val="22"/>
              </w:rPr>
            </w:pPr>
            <w:r w:rsidRPr="00826DFA">
              <w:rPr>
                <w:sz w:val="22"/>
                <w:szCs w:val="22"/>
              </w:rPr>
              <w:t xml:space="preserve">+ </w:t>
            </w:r>
            <w:proofErr w:type="gramStart"/>
            <w:r w:rsidRPr="00826DFA">
              <w:rPr>
                <w:sz w:val="22"/>
                <w:szCs w:val="22"/>
              </w:rPr>
              <w:t>getIdNhanVien(</w:t>
            </w:r>
            <w:proofErr w:type="gramEnd"/>
            <w:r w:rsidRPr="00826DFA">
              <w:rPr>
                <w:sz w:val="22"/>
                <w:szCs w:val="22"/>
              </w:rPr>
              <w:t>): String</w:t>
            </w:r>
          </w:p>
          <w:p w14:paraId="2E89790D" w14:textId="77777777" w:rsidR="00826DFA" w:rsidRPr="00826DFA" w:rsidRDefault="00826DFA" w:rsidP="00826DFA">
            <w:pPr>
              <w:ind w:firstLine="0"/>
              <w:rPr>
                <w:sz w:val="22"/>
                <w:szCs w:val="22"/>
              </w:rPr>
            </w:pPr>
            <w:r w:rsidRPr="00826DFA">
              <w:rPr>
                <w:sz w:val="22"/>
                <w:szCs w:val="22"/>
              </w:rPr>
              <w:t xml:space="preserve">+ </w:t>
            </w:r>
            <w:proofErr w:type="gramStart"/>
            <w:r w:rsidRPr="00826DFA">
              <w:rPr>
                <w:sz w:val="22"/>
                <w:szCs w:val="22"/>
              </w:rPr>
              <w:t>setIdNhanVien(</w:t>
            </w:r>
            <w:proofErr w:type="gramEnd"/>
            <w:r w:rsidRPr="00826DFA">
              <w:rPr>
                <w:sz w:val="22"/>
                <w:szCs w:val="22"/>
              </w:rPr>
              <w:t>String idNhanVien): void</w:t>
            </w:r>
          </w:p>
          <w:p w14:paraId="6AF5AFF4" w14:textId="77777777" w:rsidR="00826DFA" w:rsidRPr="00826DFA" w:rsidRDefault="00826DFA" w:rsidP="00826DFA">
            <w:pPr>
              <w:ind w:firstLine="0"/>
              <w:rPr>
                <w:sz w:val="22"/>
                <w:szCs w:val="22"/>
              </w:rPr>
            </w:pPr>
            <w:r w:rsidRPr="00826DFA">
              <w:rPr>
                <w:sz w:val="22"/>
                <w:szCs w:val="22"/>
              </w:rPr>
              <w:t xml:space="preserve">+ </w:t>
            </w:r>
            <w:proofErr w:type="gramStart"/>
            <w:r w:rsidRPr="00826DFA">
              <w:rPr>
                <w:sz w:val="22"/>
                <w:szCs w:val="22"/>
              </w:rPr>
              <w:t>getTenNhanVien(</w:t>
            </w:r>
            <w:proofErr w:type="gramEnd"/>
            <w:r w:rsidRPr="00826DFA">
              <w:rPr>
                <w:sz w:val="22"/>
                <w:szCs w:val="22"/>
              </w:rPr>
              <w:t>): String</w:t>
            </w:r>
          </w:p>
          <w:p w14:paraId="6E6C0160" w14:textId="77777777" w:rsidR="00826DFA" w:rsidRPr="00826DFA" w:rsidRDefault="00826DFA" w:rsidP="00826DFA">
            <w:pPr>
              <w:ind w:firstLine="0"/>
              <w:rPr>
                <w:sz w:val="22"/>
                <w:szCs w:val="22"/>
              </w:rPr>
            </w:pPr>
            <w:r w:rsidRPr="00826DFA">
              <w:rPr>
                <w:sz w:val="22"/>
                <w:szCs w:val="22"/>
              </w:rPr>
              <w:t xml:space="preserve">+ </w:t>
            </w:r>
            <w:proofErr w:type="gramStart"/>
            <w:r w:rsidRPr="00826DFA">
              <w:rPr>
                <w:sz w:val="22"/>
                <w:szCs w:val="22"/>
              </w:rPr>
              <w:t>setTenNhanVien(</w:t>
            </w:r>
            <w:proofErr w:type="gramEnd"/>
            <w:r w:rsidRPr="00826DFA">
              <w:rPr>
                <w:sz w:val="22"/>
                <w:szCs w:val="22"/>
              </w:rPr>
              <w:t>String tenNhanVien): void</w:t>
            </w:r>
          </w:p>
          <w:p w14:paraId="407DA2B5" w14:textId="77777777" w:rsidR="00826DFA" w:rsidRPr="00826DFA" w:rsidRDefault="00826DFA" w:rsidP="00826DFA">
            <w:pPr>
              <w:ind w:firstLine="0"/>
              <w:rPr>
                <w:sz w:val="22"/>
                <w:szCs w:val="22"/>
              </w:rPr>
            </w:pPr>
            <w:r w:rsidRPr="00826DFA">
              <w:rPr>
                <w:sz w:val="22"/>
                <w:szCs w:val="22"/>
              </w:rPr>
              <w:t xml:space="preserve">+ </w:t>
            </w:r>
            <w:proofErr w:type="gramStart"/>
            <w:r w:rsidRPr="00826DFA">
              <w:rPr>
                <w:sz w:val="22"/>
                <w:szCs w:val="22"/>
              </w:rPr>
              <w:t>getLuong(</w:t>
            </w:r>
            <w:proofErr w:type="gramEnd"/>
            <w:r w:rsidRPr="00826DFA">
              <w:rPr>
                <w:sz w:val="22"/>
                <w:szCs w:val="22"/>
              </w:rPr>
              <w:t>): int</w:t>
            </w:r>
          </w:p>
          <w:p w14:paraId="2ED7C3B6" w14:textId="77777777" w:rsidR="00826DFA" w:rsidRPr="00826DFA" w:rsidRDefault="00826DFA" w:rsidP="00826DFA">
            <w:pPr>
              <w:ind w:firstLine="0"/>
              <w:rPr>
                <w:sz w:val="22"/>
                <w:szCs w:val="22"/>
              </w:rPr>
            </w:pPr>
            <w:r w:rsidRPr="00826DFA">
              <w:rPr>
                <w:sz w:val="22"/>
                <w:szCs w:val="22"/>
              </w:rPr>
              <w:t xml:space="preserve">+ </w:t>
            </w:r>
            <w:proofErr w:type="gramStart"/>
            <w:r w:rsidRPr="00826DFA">
              <w:rPr>
                <w:sz w:val="22"/>
                <w:szCs w:val="22"/>
              </w:rPr>
              <w:t>setLuong(</w:t>
            </w:r>
            <w:proofErr w:type="gramEnd"/>
            <w:r w:rsidRPr="00826DFA">
              <w:rPr>
                <w:sz w:val="22"/>
                <w:szCs w:val="22"/>
              </w:rPr>
              <w:t>int luong): void</w:t>
            </w:r>
          </w:p>
          <w:p w14:paraId="267BDB4F" w14:textId="77777777" w:rsidR="00826DFA" w:rsidRPr="00826DFA" w:rsidRDefault="00826DFA" w:rsidP="00826DFA">
            <w:pPr>
              <w:ind w:firstLine="0"/>
              <w:rPr>
                <w:sz w:val="22"/>
                <w:szCs w:val="22"/>
              </w:rPr>
            </w:pPr>
            <w:r w:rsidRPr="00826DFA">
              <w:rPr>
                <w:sz w:val="22"/>
                <w:szCs w:val="22"/>
              </w:rPr>
              <w:t xml:space="preserve">+ </w:t>
            </w:r>
            <w:proofErr w:type="gramStart"/>
            <w:r w:rsidRPr="00826DFA">
              <w:rPr>
                <w:sz w:val="22"/>
                <w:szCs w:val="22"/>
              </w:rPr>
              <w:t>getGioiTinh(</w:t>
            </w:r>
            <w:proofErr w:type="gramEnd"/>
            <w:r w:rsidRPr="00826DFA">
              <w:rPr>
                <w:sz w:val="22"/>
                <w:szCs w:val="22"/>
              </w:rPr>
              <w:t>): String</w:t>
            </w:r>
          </w:p>
          <w:p w14:paraId="78993665" w14:textId="77777777" w:rsidR="00826DFA" w:rsidRPr="00826DFA" w:rsidRDefault="00826DFA" w:rsidP="00826DFA">
            <w:pPr>
              <w:ind w:firstLine="0"/>
              <w:rPr>
                <w:sz w:val="22"/>
                <w:szCs w:val="22"/>
              </w:rPr>
            </w:pPr>
            <w:r w:rsidRPr="00826DFA">
              <w:rPr>
                <w:sz w:val="22"/>
                <w:szCs w:val="22"/>
              </w:rPr>
              <w:t xml:space="preserve">+ </w:t>
            </w:r>
            <w:proofErr w:type="gramStart"/>
            <w:r w:rsidRPr="00826DFA">
              <w:rPr>
                <w:sz w:val="22"/>
                <w:szCs w:val="22"/>
              </w:rPr>
              <w:t>setGioiTinh(</w:t>
            </w:r>
            <w:proofErr w:type="gramEnd"/>
            <w:r w:rsidRPr="00826DFA">
              <w:rPr>
                <w:sz w:val="22"/>
                <w:szCs w:val="22"/>
              </w:rPr>
              <w:t>String gioiTinh): void</w:t>
            </w:r>
          </w:p>
          <w:p w14:paraId="28C8B296" w14:textId="77777777" w:rsidR="00826DFA" w:rsidRPr="00826DFA" w:rsidRDefault="00826DFA" w:rsidP="00826DFA">
            <w:pPr>
              <w:ind w:firstLine="0"/>
              <w:rPr>
                <w:sz w:val="22"/>
                <w:szCs w:val="22"/>
              </w:rPr>
            </w:pPr>
            <w:r w:rsidRPr="00826DFA">
              <w:rPr>
                <w:sz w:val="22"/>
                <w:szCs w:val="22"/>
              </w:rPr>
              <w:t xml:space="preserve">+ </w:t>
            </w:r>
            <w:proofErr w:type="gramStart"/>
            <w:r w:rsidRPr="00826DFA">
              <w:rPr>
                <w:sz w:val="22"/>
                <w:szCs w:val="22"/>
              </w:rPr>
              <w:t>getSoDienThoai(</w:t>
            </w:r>
            <w:proofErr w:type="gramEnd"/>
            <w:r w:rsidRPr="00826DFA">
              <w:rPr>
                <w:sz w:val="22"/>
                <w:szCs w:val="22"/>
              </w:rPr>
              <w:t>): String</w:t>
            </w:r>
          </w:p>
          <w:p w14:paraId="3677DB91" w14:textId="77777777" w:rsidR="00826DFA" w:rsidRPr="00826DFA" w:rsidRDefault="00826DFA" w:rsidP="00826DFA">
            <w:pPr>
              <w:ind w:firstLine="0"/>
              <w:rPr>
                <w:sz w:val="22"/>
                <w:szCs w:val="22"/>
              </w:rPr>
            </w:pPr>
            <w:r w:rsidRPr="00826DFA">
              <w:rPr>
                <w:sz w:val="22"/>
                <w:szCs w:val="22"/>
              </w:rPr>
              <w:t xml:space="preserve">+ </w:t>
            </w:r>
            <w:proofErr w:type="gramStart"/>
            <w:r w:rsidRPr="00826DFA">
              <w:rPr>
                <w:sz w:val="22"/>
                <w:szCs w:val="22"/>
              </w:rPr>
              <w:t>setSoDienThoai(</w:t>
            </w:r>
            <w:proofErr w:type="gramEnd"/>
            <w:r w:rsidRPr="00826DFA">
              <w:rPr>
                <w:sz w:val="22"/>
                <w:szCs w:val="22"/>
              </w:rPr>
              <w:t>String soDienThoai): void</w:t>
            </w:r>
          </w:p>
          <w:p w14:paraId="2F2F108F" w14:textId="77777777" w:rsidR="00826DFA" w:rsidRPr="00826DFA" w:rsidRDefault="00826DFA" w:rsidP="00826DFA">
            <w:pPr>
              <w:ind w:firstLine="0"/>
              <w:rPr>
                <w:sz w:val="22"/>
                <w:szCs w:val="22"/>
              </w:rPr>
            </w:pPr>
            <w:r w:rsidRPr="00826DFA">
              <w:rPr>
                <w:sz w:val="22"/>
                <w:szCs w:val="22"/>
              </w:rPr>
              <w:t xml:space="preserve">+ </w:t>
            </w:r>
            <w:proofErr w:type="gramStart"/>
            <w:r w:rsidRPr="00826DFA">
              <w:rPr>
                <w:sz w:val="22"/>
                <w:szCs w:val="22"/>
              </w:rPr>
              <w:t>getDiaChi(</w:t>
            </w:r>
            <w:proofErr w:type="gramEnd"/>
            <w:r w:rsidRPr="00826DFA">
              <w:rPr>
                <w:sz w:val="22"/>
                <w:szCs w:val="22"/>
              </w:rPr>
              <w:t>): String</w:t>
            </w:r>
          </w:p>
          <w:p w14:paraId="7A361943" w14:textId="3B9B1158" w:rsidR="00AB445F" w:rsidRPr="00266F5E" w:rsidRDefault="00826DFA" w:rsidP="00826DFA">
            <w:pPr>
              <w:ind w:firstLine="0"/>
              <w:rPr>
                <w:sz w:val="22"/>
                <w:szCs w:val="22"/>
              </w:rPr>
            </w:pPr>
            <w:r w:rsidRPr="00826DFA">
              <w:rPr>
                <w:sz w:val="22"/>
                <w:szCs w:val="22"/>
              </w:rPr>
              <w:t xml:space="preserve">+ </w:t>
            </w:r>
            <w:proofErr w:type="gramStart"/>
            <w:r w:rsidRPr="00826DFA">
              <w:rPr>
                <w:sz w:val="22"/>
                <w:szCs w:val="22"/>
              </w:rPr>
              <w:t>setDiaChi(</w:t>
            </w:r>
            <w:proofErr w:type="gramEnd"/>
            <w:r w:rsidRPr="00826DFA">
              <w:rPr>
                <w:sz w:val="22"/>
                <w:szCs w:val="22"/>
              </w:rPr>
              <w:t>String diaChi): void</w:t>
            </w:r>
          </w:p>
        </w:tc>
      </w:tr>
    </w:tbl>
    <w:p w14:paraId="52C78E74" w14:textId="4B642F89" w:rsidR="00826DFA" w:rsidRDefault="007120A8" w:rsidP="007120A8">
      <w:pPr>
        <w:pStyle w:val="Heading3"/>
      </w:pPr>
      <w:bookmarkStart w:id="24" w:name="_Toc111734566"/>
      <w:r>
        <w:t>Lớp NhanVienDAO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</w:tblGrid>
      <w:tr w:rsidR="00826DFA" w:rsidRPr="00266F5E" w14:paraId="440422B6" w14:textId="77777777" w:rsidTr="00610AB2">
        <w:tc>
          <w:tcPr>
            <w:tcW w:w="7650" w:type="dxa"/>
          </w:tcPr>
          <w:p w14:paraId="2D703092" w14:textId="749159A4" w:rsidR="00826DFA" w:rsidRPr="00266F5E" w:rsidRDefault="00826DFA" w:rsidP="00826DFA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NhanVienDAO</w:t>
            </w:r>
          </w:p>
        </w:tc>
      </w:tr>
      <w:tr w:rsidR="00826DFA" w:rsidRPr="00266F5E" w14:paraId="3FA63E74" w14:textId="77777777" w:rsidTr="00610AB2">
        <w:tc>
          <w:tcPr>
            <w:tcW w:w="7650" w:type="dxa"/>
          </w:tcPr>
          <w:p w14:paraId="6DB47981" w14:textId="77777777" w:rsidR="00826DFA" w:rsidRPr="00266F5E" w:rsidRDefault="00826DFA" w:rsidP="00826DFA">
            <w:pPr>
              <w:ind w:firstLine="0"/>
              <w:rPr>
                <w:sz w:val="22"/>
                <w:szCs w:val="22"/>
              </w:rPr>
            </w:pPr>
          </w:p>
        </w:tc>
      </w:tr>
      <w:tr w:rsidR="00826DFA" w:rsidRPr="00266F5E" w14:paraId="3271CCB8" w14:textId="77777777" w:rsidTr="00610AB2">
        <w:tc>
          <w:tcPr>
            <w:tcW w:w="7650" w:type="dxa"/>
          </w:tcPr>
          <w:p w14:paraId="0082BBF8" w14:textId="2A08CBE3" w:rsidR="00826DFA" w:rsidRPr="00266F5E" w:rsidRDefault="00826DFA" w:rsidP="003637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 </w:t>
            </w:r>
            <w:proofErr w:type="gramStart"/>
            <w:r w:rsidRPr="00826DFA">
              <w:rPr>
                <w:sz w:val="22"/>
                <w:szCs w:val="22"/>
              </w:rPr>
              <w:t>getNhanVienByID(</w:t>
            </w:r>
            <w:proofErr w:type="gramEnd"/>
            <w:r w:rsidRPr="00826DFA">
              <w:rPr>
                <w:sz w:val="22"/>
                <w:szCs w:val="22"/>
              </w:rPr>
              <w:t>String ID): NhanVien</w:t>
            </w:r>
          </w:p>
        </w:tc>
      </w:tr>
    </w:tbl>
    <w:p w14:paraId="302347D1" w14:textId="67B874ED" w:rsidR="00735652" w:rsidRDefault="007120A8" w:rsidP="007120A8">
      <w:pPr>
        <w:pStyle w:val="Heading3"/>
      </w:pPr>
      <w:bookmarkStart w:id="25" w:name="_Toc111734567"/>
      <w:r>
        <w:t>Lớp SanPham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</w:tblGrid>
      <w:tr w:rsidR="00735652" w:rsidRPr="00266F5E" w14:paraId="77974846" w14:textId="77777777" w:rsidTr="00610AB2">
        <w:tc>
          <w:tcPr>
            <w:tcW w:w="7650" w:type="dxa"/>
          </w:tcPr>
          <w:p w14:paraId="01B77F32" w14:textId="7FC78034" w:rsidR="00735652" w:rsidRPr="00266F5E" w:rsidRDefault="00384B76" w:rsidP="00363786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SanPham</w:t>
            </w:r>
          </w:p>
        </w:tc>
      </w:tr>
      <w:tr w:rsidR="00735652" w:rsidRPr="00266F5E" w14:paraId="3C1CECAF" w14:textId="77777777" w:rsidTr="00610AB2">
        <w:tc>
          <w:tcPr>
            <w:tcW w:w="7650" w:type="dxa"/>
          </w:tcPr>
          <w:p w14:paraId="3A7F9990" w14:textId="77777777" w:rsidR="00384B76" w:rsidRPr="00384B76" w:rsidRDefault="00384B76" w:rsidP="00384B76">
            <w:pPr>
              <w:ind w:firstLine="0"/>
              <w:rPr>
                <w:sz w:val="22"/>
                <w:szCs w:val="22"/>
              </w:rPr>
            </w:pPr>
            <w:r w:rsidRPr="00384B76">
              <w:rPr>
                <w:sz w:val="22"/>
                <w:szCs w:val="22"/>
              </w:rPr>
              <w:t>- idSanPham: int</w:t>
            </w:r>
          </w:p>
          <w:p w14:paraId="4C32F43E" w14:textId="77777777" w:rsidR="00384B76" w:rsidRPr="00384B76" w:rsidRDefault="00384B76" w:rsidP="00384B76">
            <w:pPr>
              <w:ind w:firstLine="0"/>
              <w:rPr>
                <w:sz w:val="22"/>
                <w:szCs w:val="22"/>
              </w:rPr>
            </w:pPr>
            <w:r w:rsidRPr="00384B76">
              <w:rPr>
                <w:sz w:val="22"/>
                <w:szCs w:val="22"/>
              </w:rPr>
              <w:t>- tenSanPham: String</w:t>
            </w:r>
          </w:p>
          <w:p w14:paraId="59D0BA93" w14:textId="77777777" w:rsidR="00384B76" w:rsidRPr="00384B76" w:rsidRDefault="00384B76" w:rsidP="00384B76">
            <w:pPr>
              <w:ind w:firstLine="0"/>
              <w:rPr>
                <w:sz w:val="22"/>
                <w:szCs w:val="22"/>
              </w:rPr>
            </w:pPr>
            <w:r w:rsidRPr="00384B76">
              <w:rPr>
                <w:sz w:val="22"/>
                <w:szCs w:val="22"/>
              </w:rPr>
              <w:t>- gia: int</w:t>
            </w:r>
          </w:p>
          <w:p w14:paraId="37928141" w14:textId="77777777" w:rsidR="00384B76" w:rsidRPr="00384B76" w:rsidRDefault="00384B76" w:rsidP="00384B76">
            <w:pPr>
              <w:ind w:firstLine="0"/>
              <w:rPr>
                <w:sz w:val="22"/>
                <w:szCs w:val="22"/>
              </w:rPr>
            </w:pPr>
            <w:r w:rsidRPr="00384B76">
              <w:rPr>
                <w:sz w:val="22"/>
                <w:szCs w:val="22"/>
              </w:rPr>
              <w:t>- tenDanhMuc: String</w:t>
            </w:r>
          </w:p>
          <w:p w14:paraId="0A756B04" w14:textId="77777777" w:rsidR="00384B76" w:rsidRPr="00384B76" w:rsidRDefault="00384B76" w:rsidP="00384B76">
            <w:pPr>
              <w:ind w:firstLine="0"/>
              <w:rPr>
                <w:sz w:val="22"/>
                <w:szCs w:val="22"/>
              </w:rPr>
            </w:pPr>
            <w:r w:rsidRPr="00384B76">
              <w:rPr>
                <w:sz w:val="22"/>
                <w:szCs w:val="22"/>
              </w:rPr>
              <w:t>- nuocSanXuat: String</w:t>
            </w:r>
          </w:p>
          <w:p w14:paraId="5597281B" w14:textId="77777777" w:rsidR="00384B76" w:rsidRPr="00384B76" w:rsidRDefault="00384B76" w:rsidP="00384B76">
            <w:pPr>
              <w:ind w:firstLine="0"/>
              <w:rPr>
                <w:sz w:val="22"/>
                <w:szCs w:val="22"/>
              </w:rPr>
            </w:pPr>
            <w:r w:rsidRPr="00384B76">
              <w:rPr>
                <w:sz w:val="22"/>
                <w:szCs w:val="22"/>
              </w:rPr>
              <w:t>- nhaSanXuat: String</w:t>
            </w:r>
          </w:p>
          <w:p w14:paraId="22EA81BB" w14:textId="77777777" w:rsidR="00384B76" w:rsidRPr="00384B76" w:rsidRDefault="00384B76" w:rsidP="00384B76">
            <w:pPr>
              <w:ind w:firstLine="0"/>
              <w:rPr>
                <w:sz w:val="22"/>
                <w:szCs w:val="22"/>
              </w:rPr>
            </w:pPr>
            <w:r w:rsidRPr="00384B76">
              <w:rPr>
                <w:sz w:val="22"/>
                <w:szCs w:val="22"/>
              </w:rPr>
              <w:t>- mauSac: String</w:t>
            </w:r>
          </w:p>
          <w:p w14:paraId="01BC9E98" w14:textId="197FA852" w:rsidR="00735652" w:rsidRPr="00266F5E" w:rsidRDefault="00384B76" w:rsidP="00384B76">
            <w:pPr>
              <w:ind w:firstLine="0"/>
              <w:rPr>
                <w:sz w:val="22"/>
                <w:szCs w:val="22"/>
              </w:rPr>
            </w:pPr>
            <w:r w:rsidRPr="00384B76">
              <w:rPr>
                <w:sz w:val="22"/>
                <w:szCs w:val="22"/>
              </w:rPr>
              <w:t>- kichThuoc: String</w:t>
            </w:r>
          </w:p>
        </w:tc>
      </w:tr>
      <w:tr w:rsidR="00735652" w:rsidRPr="00266F5E" w14:paraId="6534A824" w14:textId="77777777" w:rsidTr="00610AB2">
        <w:tc>
          <w:tcPr>
            <w:tcW w:w="7650" w:type="dxa"/>
          </w:tcPr>
          <w:p w14:paraId="0D180577" w14:textId="77777777" w:rsidR="00C50C70" w:rsidRPr="00C50C70" w:rsidRDefault="00C50C70" w:rsidP="00C50C70">
            <w:pPr>
              <w:ind w:firstLine="0"/>
              <w:rPr>
                <w:sz w:val="22"/>
                <w:szCs w:val="22"/>
              </w:rPr>
            </w:pPr>
            <w:r w:rsidRPr="00C50C70">
              <w:rPr>
                <w:sz w:val="22"/>
                <w:szCs w:val="22"/>
              </w:rPr>
              <w:t xml:space="preserve">+ </w:t>
            </w:r>
            <w:proofErr w:type="gramStart"/>
            <w:r w:rsidRPr="00C50C70">
              <w:rPr>
                <w:sz w:val="22"/>
                <w:szCs w:val="22"/>
              </w:rPr>
              <w:t>SanPham(</w:t>
            </w:r>
            <w:proofErr w:type="gramEnd"/>
            <w:r w:rsidRPr="00C50C70">
              <w:rPr>
                <w:sz w:val="22"/>
                <w:szCs w:val="22"/>
              </w:rPr>
              <w:t>)</w:t>
            </w:r>
          </w:p>
          <w:p w14:paraId="6D966564" w14:textId="77777777" w:rsidR="00C50C70" w:rsidRPr="00C50C70" w:rsidRDefault="00C50C70" w:rsidP="00C50C70">
            <w:pPr>
              <w:ind w:firstLine="0"/>
              <w:rPr>
                <w:sz w:val="22"/>
                <w:szCs w:val="22"/>
              </w:rPr>
            </w:pPr>
            <w:r w:rsidRPr="00C50C70">
              <w:rPr>
                <w:sz w:val="22"/>
                <w:szCs w:val="22"/>
              </w:rPr>
              <w:lastRenderedPageBreak/>
              <w:t xml:space="preserve">+ </w:t>
            </w:r>
            <w:proofErr w:type="gramStart"/>
            <w:r w:rsidRPr="00C50C70">
              <w:rPr>
                <w:sz w:val="22"/>
                <w:szCs w:val="22"/>
              </w:rPr>
              <w:t>SanPham(</w:t>
            </w:r>
            <w:proofErr w:type="gramEnd"/>
            <w:r w:rsidRPr="00C50C70">
              <w:rPr>
                <w:sz w:val="22"/>
                <w:szCs w:val="22"/>
              </w:rPr>
              <w:t>int idSanPham, String tenSanPham, int gia, String tenDanhMuc, String nuocSanXuat, String nhaSanXuat, String mauSac, String kichThuoc)</w:t>
            </w:r>
          </w:p>
          <w:p w14:paraId="3DBCB240" w14:textId="77777777" w:rsidR="00C50C70" w:rsidRPr="00C50C70" w:rsidRDefault="00C50C70" w:rsidP="00C50C70">
            <w:pPr>
              <w:ind w:firstLine="0"/>
              <w:rPr>
                <w:sz w:val="22"/>
                <w:szCs w:val="22"/>
              </w:rPr>
            </w:pPr>
            <w:r w:rsidRPr="00C50C70">
              <w:rPr>
                <w:sz w:val="22"/>
                <w:szCs w:val="22"/>
              </w:rPr>
              <w:t xml:space="preserve">+ </w:t>
            </w:r>
            <w:proofErr w:type="gramStart"/>
            <w:r w:rsidRPr="00C50C70">
              <w:rPr>
                <w:sz w:val="22"/>
                <w:szCs w:val="22"/>
              </w:rPr>
              <w:t>getIdSanPham(</w:t>
            </w:r>
            <w:proofErr w:type="gramEnd"/>
            <w:r w:rsidRPr="00C50C70">
              <w:rPr>
                <w:sz w:val="22"/>
                <w:szCs w:val="22"/>
              </w:rPr>
              <w:t>): int</w:t>
            </w:r>
          </w:p>
          <w:p w14:paraId="0B0F2415" w14:textId="77777777" w:rsidR="00C50C70" w:rsidRPr="00C50C70" w:rsidRDefault="00C50C70" w:rsidP="00C50C70">
            <w:pPr>
              <w:ind w:firstLine="0"/>
              <w:rPr>
                <w:sz w:val="22"/>
                <w:szCs w:val="22"/>
              </w:rPr>
            </w:pPr>
            <w:r w:rsidRPr="00C50C70">
              <w:rPr>
                <w:sz w:val="22"/>
                <w:szCs w:val="22"/>
              </w:rPr>
              <w:t xml:space="preserve">+ </w:t>
            </w:r>
            <w:proofErr w:type="gramStart"/>
            <w:r w:rsidRPr="00C50C70">
              <w:rPr>
                <w:sz w:val="22"/>
                <w:szCs w:val="22"/>
              </w:rPr>
              <w:t>setIdSanPham(</w:t>
            </w:r>
            <w:proofErr w:type="gramEnd"/>
            <w:r w:rsidRPr="00C50C70">
              <w:rPr>
                <w:sz w:val="22"/>
                <w:szCs w:val="22"/>
              </w:rPr>
              <w:t>int idSanPham): void</w:t>
            </w:r>
          </w:p>
          <w:p w14:paraId="5EE80382" w14:textId="77777777" w:rsidR="00C50C70" w:rsidRPr="00C50C70" w:rsidRDefault="00C50C70" w:rsidP="00C50C70">
            <w:pPr>
              <w:ind w:firstLine="0"/>
              <w:rPr>
                <w:sz w:val="22"/>
                <w:szCs w:val="22"/>
              </w:rPr>
            </w:pPr>
            <w:r w:rsidRPr="00C50C70">
              <w:rPr>
                <w:sz w:val="22"/>
                <w:szCs w:val="22"/>
              </w:rPr>
              <w:t xml:space="preserve">+ </w:t>
            </w:r>
            <w:proofErr w:type="gramStart"/>
            <w:r w:rsidRPr="00C50C70">
              <w:rPr>
                <w:sz w:val="22"/>
                <w:szCs w:val="22"/>
              </w:rPr>
              <w:t>getTenSanPham(</w:t>
            </w:r>
            <w:proofErr w:type="gramEnd"/>
            <w:r w:rsidRPr="00C50C70">
              <w:rPr>
                <w:sz w:val="22"/>
                <w:szCs w:val="22"/>
              </w:rPr>
              <w:t>): String</w:t>
            </w:r>
          </w:p>
          <w:p w14:paraId="05DB6FD1" w14:textId="77777777" w:rsidR="00C50C70" w:rsidRPr="00C50C70" w:rsidRDefault="00C50C70" w:rsidP="00C50C70">
            <w:pPr>
              <w:ind w:firstLine="0"/>
              <w:rPr>
                <w:sz w:val="22"/>
                <w:szCs w:val="22"/>
              </w:rPr>
            </w:pPr>
            <w:r w:rsidRPr="00C50C70">
              <w:rPr>
                <w:sz w:val="22"/>
                <w:szCs w:val="22"/>
              </w:rPr>
              <w:t xml:space="preserve">+ </w:t>
            </w:r>
            <w:proofErr w:type="gramStart"/>
            <w:r w:rsidRPr="00C50C70">
              <w:rPr>
                <w:sz w:val="22"/>
                <w:szCs w:val="22"/>
              </w:rPr>
              <w:t>setTenSanPham(</w:t>
            </w:r>
            <w:proofErr w:type="gramEnd"/>
            <w:r w:rsidRPr="00C50C70">
              <w:rPr>
                <w:sz w:val="22"/>
                <w:szCs w:val="22"/>
              </w:rPr>
              <w:t>String tenSanPham): void</w:t>
            </w:r>
          </w:p>
          <w:p w14:paraId="4E5D5361" w14:textId="77777777" w:rsidR="00C50C70" w:rsidRPr="00C50C70" w:rsidRDefault="00C50C70" w:rsidP="00C50C70">
            <w:pPr>
              <w:ind w:firstLine="0"/>
              <w:rPr>
                <w:sz w:val="22"/>
                <w:szCs w:val="22"/>
              </w:rPr>
            </w:pPr>
            <w:r w:rsidRPr="00C50C70">
              <w:rPr>
                <w:sz w:val="22"/>
                <w:szCs w:val="22"/>
              </w:rPr>
              <w:t xml:space="preserve">+ </w:t>
            </w:r>
            <w:proofErr w:type="gramStart"/>
            <w:r w:rsidRPr="00C50C70">
              <w:rPr>
                <w:sz w:val="22"/>
                <w:szCs w:val="22"/>
              </w:rPr>
              <w:t>getGia(</w:t>
            </w:r>
            <w:proofErr w:type="gramEnd"/>
            <w:r w:rsidRPr="00C50C70">
              <w:rPr>
                <w:sz w:val="22"/>
                <w:szCs w:val="22"/>
              </w:rPr>
              <w:t>): int</w:t>
            </w:r>
          </w:p>
          <w:p w14:paraId="6D54A1C1" w14:textId="77777777" w:rsidR="00C50C70" w:rsidRPr="00C50C70" w:rsidRDefault="00C50C70" w:rsidP="00C50C70">
            <w:pPr>
              <w:ind w:firstLine="0"/>
              <w:rPr>
                <w:sz w:val="22"/>
                <w:szCs w:val="22"/>
              </w:rPr>
            </w:pPr>
            <w:r w:rsidRPr="00C50C70">
              <w:rPr>
                <w:sz w:val="22"/>
                <w:szCs w:val="22"/>
              </w:rPr>
              <w:t xml:space="preserve">+ </w:t>
            </w:r>
            <w:proofErr w:type="gramStart"/>
            <w:r w:rsidRPr="00C50C70">
              <w:rPr>
                <w:sz w:val="22"/>
                <w:szCs w:val="22"/>
              </w:rPr>
              <w:t>setGia(</w:t>
            </w:r>
            <w:proofErr w:type="gramEnd"/>
            <w:r w:rsidRPr="00C50C70">
              <w:rPr>
                <w:sz w:val="22"/>
                <w:szCs w:val="22"/>
              </w:rPr>
              <w:t>int gia): void</w:t>
            </w:r>
          </w:p>
          <w:p w14:paraId="62CE4A12" w14:textId="77777777" w:rsidR="00C50C70" w:rsidRPr="00C50C70" w:rsidRDefault="00C50C70" w:rsidP="00C50C70">
            <w:pPr>
              <w:ind w:firstLine="0"/>
              <w:rPr>
                <w:sz w:val="22"/>
                <w:szCs w:val="22"/>
              </w:rPr>
            </w:pPr>
            <w:r w:rsidRPr="00C50C70">
              <w:rPr>
                <w:sz w:val="22"/>
                <w:szCs w:val="22"/>
              </w:rPr>
              <w:t xml:space="preserve">+ </w:t>
            </w:r>
            <w:proofErr w:type="gramStart"/>
            <w:r w:rsidRPr="00C50C70">
              <w:rPr>
                <w:sz w:val="22"/>
                <w:szCs w:val="22"/>
              </w:rPr>
              <w:t>getTenDanhMuc(</w:t>
            </w:r>
            <w:proofErr w:type="gramEnd"/>
            <w:r w:rsidRPr="00C50C70">
              <w:rPr>
                <w:sz w:val="22"/>
                <w:szCs w:val="22"/>
              </w:rPr>
              <w:t>): String</w:t>
            </w:r>
          </w:p>
          <w:p w14:paraId="1EFC702E" w14:textId="77777777" w:rsidR="00C50C70" w:rsidRPr="00C50C70" w:rsidRDefault="00C50C70" w:rsidP="00C50C70">
            <w:pPr>
              <w:ind w:firstLine="0"/>
              <w:rPr>
                <w:sz w:val="22"/>
                <w:szCs w:val="22"/>
              </w:rPr>
            </w:pPr>
            <w:r w:rsidRPr="00C50C70">
              <w:rPr>
                <w:sz w:val="22"/>
                <w:szCs w:val="22"/>
              </w:rPr>
              <w:t xml:space="preserve">+ </w:t>
            </w:r>
            <w:proofErr w:type="gramStart"/>
            <w:r w:rsidRPr="00C50C70">
              <w:rPr>
                <w:sz w:val="22"/>
                <w:szCs w:val="22"/>
              </w:rPr>
              <w:t>setTenDanhMuc(</w:t>
            </w:r>
            <w:proofErr w:type="gramEnd"/>
            <w:r w:rsidRPr="00C50C70">
              <w:rPr>
                <w:sz w:val="22"/>
                <w:szCs w:val="22"/>
              </w:rPr>
              <w:t>String tenDanhMuc): void</w:t>
            </w:r>
          </w:p>
          <w:p w14:paraId="55684DCE" w14:textId="77777777" w:rsidR="00C50C70" w:rsidRPr="00C50C70" w:rsidRDefault="00C50C70" w:rsidP="00C50C70">
            <w:pPr>
              <w:ind w:firstLine="0"/>
              <w:rPr>
                <w:sz w:val="22"/>
                <w:szCs w:val="22"/>
              </w:rPr>
            </w:pPr>
            <w:r w:rsidRPr="00C50C70">
              <w:rPr>
                <w:sz w:val="22"/>
                <w:szCs w:val="22"/>
              </w:rPr>
              <w:t xml:space="preserve">+ </w:t>
            </w:r>
            <w:proofErr w:type="gramStart"/>
            <w:r w:rsidRPr="00C50C70">
              <w:rPr>
                <w:sz w:val="22"/>
                <w:szCs w:val="22"/>
              </w:rPr>
              <w:t>getNuocSanXuat(</w:t>
            </w:r>
            <w:proofErr w:type="gramEnd"/>
            <w:r w:rsidRPr="00C50C70">
              <w:rPr>
                <w:sz w:val="22"/>
                <w:szCs w:val="22"/>
              </w:rPr>
              <w:t>): String</w:t>
            </w:r>
          </w:p>
          <w:p w14:paraId="1D7DC16A" w14:textId="77777777" w:rsidR="00C50C70" w:rsidRPr="00C50C70" w:rsidRDefault="00C50C70" w:rsidP="00C50C70">
            <w:pPr>
              <w:ind w:firstLine="0"/>
              <w:rPr>
                <w:sz w:val="22"/>
                <w:szCs w:val="22"/>
              </w:rPr>
            </w:pPr>
            <w:r w:rsidRPr="00C50C70">
              <w:rPr>
                <w:sz w:val="22"/>
                <w:szCs w:val="22"/>
              </w:rPr>
              <w:t xml:space="preserve">+ </w:t>
            </w:r>
            <w:proofErr w:type="gramStart"/>
            <w:r w:rsidRPr="00C50C70">
              <w:rPr>
                <w:sz w:val="22"/>
                <w:szCs w:val="22"/>
              </w:rPr>
              <w:t>setNuocSanXuat(</w:t>
            </w:r>
            <w:proofErr w:type="gramEnd"/>
            <w:r w:rsidRPr="00C50C70">
              <w:rPr>
                <w:sz w:val="22"/>
                <w:szCs w:val="22"/>
              </w:rPr>
              <w:t>String nuocSanXuat): void</w:t>
            </w:r>
          </w:p>
          <w:p w14:paraId="7C71B05C" w14:textId="77777777" w:rsidR="00C50C70" w:rsidRPr="00C50C70" w:rsidRDefault="00C50C70" w:rsidP="00C50C70">
            <w:pPr>
              <w:ind w:firstLine="0"/>
              <w:rPr>
                <w:sz w:val="22"/>
                <w:szCs w:val="22"/>
              </w:rPr>
            </w:pPr>
            <w:r w:rsidRPr="00C50C70">
              <w:rPr>
                <w:sz w:val="22"/>
                <w:szCs w:val="22"/>
              </w:rPr>
              <w:t xml:space="preserve">+ </w:t>
            </w:r>
            <w:proofErr w:type="gramStart"/>
            <w:r w:rsidRPr="00C50C70">
              <w:rPr>
                <w:sz w:val="22"/>
                <w:szCs w:val="22"/>
              </w:rPr>
              <w:t>getNhaSanXuat(</w:t>
            </w:r>
            <w:proofErr w:type="gramEnd"/>
            <w:r w:rsidRPr="00C50C70">
              <w:rPr>
                <w:sz w:val="22"/>
                <w:szCs w:val="22"/>
              </w:rPr>
              <w:t>): String</w:t>
            </w:r>
          </w:p>
          <w:p w14:paraId="3087A3BF" w14:textId="77777777" w:rsidR="00C50C70" w:rsidRPr="00C50C70" w:rsidRDefault="00C50C70" w:rsidP="00C50C70">
            <w:pPr>
              <w:ind w:firstLine="0"/>
              <w:rPr>
                <w:sz w:val="22"/>
                <w:szCs w:val="22"/>
              </w:rPr>
            </w:pPr>
            <w:r w:rsidRPr="00C50C70">
              <w:rPr>
                <w:sz w:val="22"/>
                <w:szCs w:val="22"/>
              </w:rPr>
              <w:t xml:space="preserve">+ </w:t>
            </w:r>
            <w:proofErr w:type="gramStart"/>
            <w:r w:rsidRPr="00C50C70">
              <w:rPr>
                <w:sz w:val="22"/>
                <w:szCs w:val="22"/>
              </w:rPr>
              <w:t>setNhaSanXuat(</w:t>
            </w:r>
            <w:proofErr w:type="gramEnd"/>
            <w:r w:rsidRPr="00C50C70">
              <w:rPr>
                <w:sz w:val="22"/>
                <w:szCs w:val="22"/>
              </w:rPr>
              <w:t>String nhaSanXuat): void</w:t>
            </w:r>
          </w:p>
          <w:p w14:paraId="5EA1A6A2" w14:textId="77777777" w:rsidR="00C50C70" w:rsidRPr="00C50C70" w:rsidRDefault="00C50C70" w:rsidP="00C50C70">
            <w:pPr>
              <w:ind w:firstLine="0"/>
              <w:rPr>
                <w:sz w:val="22"/>
                <w:szCs w:val="22"/>
              </w:rPr>
            </w:pPr>
            <w:r w:rsidRPr="00C50C70">
              <w:rPr>
                <w:sz w:val="22"/>
                <w:szCs w:val="22"/>
              </w:rPr>
              <w:t xml:space="preserve">+ </w:t>
            </w:r>
            <w:proofErr w:type="gramStart"/>
            <w:r w:rsidRPr="00C50C70">
              <w:rPr>
                <w:sz w:val="22"/>
                <w:szCs w:val="22"/>
              </w:rPr>
              <w:t>getMauSac(</w:t>
            </w:r>
            <w:proofErr w:type="gramEnd"/>
            <w:r w:rsidRPr="00C50C70">
              <w:rPr>
                <w:sz w:val="22"/>
                <w:szCs w:val="22"/>
              </w:rPr>
              <w:t>): String</w:t>
            </w:r>
          </w:p>
          <w:p w14:paraId="7A82834B" w14:textId="77777777" w:rsidR="00C50C70" w:rsidRPr="00C50C70" w:rsidRDefault="00C50C70" w:rsidP="00C50C70">
            <w:pPr>
              <w:ind w:firstLine="0"/>
              <w:rPr>
                <w:sz w:val="22"/>
                <w:szCs w:val="22"/>
              </w:rPr>
            </w:pPr>
            <w:r w:rsidRPr="00C50C70">
              <w:rPr>
                <w:sz w:val="22"/>
                <w:szCs w:val="22"/>
              </w:rPr>
              <w:t xml:space="preserve">+ </w:t>
            </w:r>
            <w:proofErr w:type="gramStart"/>
            <w:r w:rsidRPr="00C50C70">
              <w:rPr>
                <w:sz w:val="22"/>
                <w:szCs w:val="22"/>
              </w:rPr>
              <w:t>setMauSac(</w:t>
            </w:r>
            <w:proofErr w:type="gramEnd"/>
            <w:r w:rsidRPr="00C50C70">
              <w:rPr>
                <w:sz w:val="22"/>
                <w:szCs w:val="22"/>
              </w:rPr>
              <w:t>String mauSac): void</w:t>
            </w:r>
          </w:p>
          <w:p w14:paraId="7BF3CA68" w14:textId="77777777" w:rsidR="00C50C70" w:rsidRPr="00C50C70" w:rsidRDefault="00C50C70" w:rsidP="00C50C70">
            <w:pPr>
              <w:ind w:firstLine="0"/>
              <w:rPr>
                <w:sz w:val="22"/>
                <w:szCs w:val="22"/>
              </w:rPr>
            </w:pPr>
            <w:r w:rsidRPr="00C50C70">
              <w:rPr>
                <w:sz w:val="22"/>
                <w:szCs w:val="22"/>
              </w:rPr>
              <w:t xml:space="preserve">+ </w:t>
            </w:r>
            <w:proofErr w:type="gramStart"/>
            <w:r w:rsidRPr="00C50C70">
              <w:rPr>
                <w:sz w:val="22"/>
                <w:szCs w:val="22"/>
              </w:rPr>
              <w:t>getKichThuoc(</w:t>
            </w:r>
            <w:proofErr w:type="gramEnd"/>
            <w:r w:rsidRPr="00C50C70">
              <w:rPr>
                <w:sz w:val="22"/>
                <w:szCs w:val="22"/>
              </w:rPr>
              <w:t>): String</w:t>
            </w:r>
          </w:p>
          <w:p w14:paraId="3CB0C9A6" w14:textId="52A8E2DA" w:rsidR="00735652" w:rsidRPr="00266F5E" w:rsidRDefault="00C50C70" w:rsidP="00C50C70">
            <w:pPr>
              <w:ind w:firstLine="0"/>
              <w:rPr>
                <w:sz w:val="22"/>
                <w:szCs w:val="22"/>
              </w:rPr>
            </w:pPr>
            <w:r w:rsidRPr="00C50C70">
              <w:rPr>
                <w:sz w:val="22"/>
                <w:szCs w:val="22"/>
              </w:rPr>
              <w:t xml:space="preserve">+ </w:t>
            </w:r>
            <w:proofErr w:type="gramStart"/>
            <w:r w:rsidRPr="00C50C70">
              <w:rPr>
                <w:sz w:val="22"/>
                <w:szCs w:val="22"/>
              </w:rPr>
              <w:t>setKichThuoc(</w:t>
            </w:r>
            <w:proofErr w:type="gramEnd"/>
            <w:r w:rsidRPr="00C50C70">
              <w:rPr>
                <w:sz w:val="22"/>
                <w:szCs w:val="22"/>
              </w:rPr>
              <w:t>String kichThuoc): void</w:t>
            </w:r>
          </w:p>
        </w:tc>
      </w:tr>
    </w:tbl>
    <w:p w14:paraId="536EECC0" w14:textId="14031039" w:rsidR="004200D7" w:rsidRDefault="007120A8" w:rsidP="007120A8">
      <w:pPr>
        <w:pStyle w:val="Heading3"/>
      </w:pPr>
      <w:bookmarkStart w:id="26" w:name="_Toc111734568"/>
      <w:r>
        <w:lastRenderedPageBreak/>
        <w:t>Lớp SanPhamDAO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</w:tblGrid>
      <w:tr w:rsidR="004200D7" w:rsidRPr="00266F5E" w14:paraId="14F993BB" w14:textId="77777777" w:rsidTr="00610AB2">
        <w:tc>
          <w:tcPr>
            <w:tcW w:w="7650" w:type="dxa"/>
          </w:tcPr>
          <w:p w14:paraId="6BC58E86" w14:textId="41403FCE" w:rsidR="004200D7" w:rsidRPr="00266F5E" w:rsidRDefault="004200D7" w:rsidP="00363786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SanPhamDAO</w:t>
            </w:r>
          </w:p>
        </w:tc>
      </w:tr>
      <w:tr w:rsidR="004200D7" w:rsidRPr="00266F5E" w14:paraId="6EAA81D8" w14:textId="77777777" w:rsidTr="00610AB2">
        <w:tc>
          <w:tcPr>
            <w:tcW w:w="7650" w:type="dxa"/>
          </w:tcPr>
          <w:p w14:paraId="45A539E3" w14:textId="77777777" w:rsidR="004200D7" w:rsidRPr="00266F5E" w:rsidRDefault="004200D7" w:rsidP="00363786">
            <w:pPr>
              <w:ind w:firstLine="0"/>
              <w:rPr>
                <w:sz w:val="22"/>
                <w:szCs w:val="22"/>
              </w:rPr>
            </w:pPr>
          </w:p>
        </w:tc>
      </w:tr>
      <w:tr w:rsidR="004200D7" w:rsidRPr="00266F5E" w14:paraId="379E6AAB" w14:textId="77777777" w:rsidTr="00610AB2">
        <w:tc>
          <w:tcPr>
            <w:tcW w:w="7650" w:type="dxa"/>
          </w:tcPr>
          <w:p w14:paraId="73ECB62D" w14:textId="77777777" w:rsidR="00B04508" w:rsidRPr="00B04508" w:rsidRDefault="00B04508" w:rsidP="00B04508">
            <w:pPr>
              <w:ind w:firstLine="0"/>
              <w:rPr>
                <w:sz w:val="22"/>
                <w:szCs w:val="22"/>
              </w:rPr>
            </w:pPr>
            <w:r w:rsidRPr="00B04508">
              <w:rPr>
                <w:sz w:val="22"/>
                <w:szCs w:val="22"/>
              </w:rPr>
              <w:t xml:space="preserve">+ </w:t>
            </w:r>
            <w:proofErr w:type="gramStart"/>
            <w:r w:rsidRPr="00B04508">
              <w:rPr>
                <w:sz w:val="22"/>
                <w:szCs w:val="22"/>
              </w:rPr>
              <w:t>getAllSanPham(</w:t>
            </w:r>
            <w:proofErr w:type="gramEnd"/>
            <w:r w:rsidRPr="00B04508">
              <w:rPr>
                <w:sz w:val="22"/>
                <w:szCs w:val="22"/>
              </w:rPr>
              <w:t>): List&lt;SanPham&gt;</w:t>
            </w:r>
          </w:p>
          <w:p w14:paraId="5B15D80E" w14:textId="77777777" w:rsidR="00B04508" w:rsidRPr="00B04508" w:rsidRDefault="00B04508" w:rsidP="00B04508">
            <w:pPr>
              <w:ind w:firstLine="0"/>
              <w:rPr>
                <w:sz w:val="22"/>
                <w:szCs w:val="22"/>
              </w:rPr>
            </w:pPr>
            <w:r w:rsidRPr="00B04508">
              <w:rPr>
                <w:sz w:val="22"/>
                <w:szCs w:val="22"/>
              </w:rPr>
              <w:t xml:space="preserve">+ </w:t>
            </w:r>
            <w:proofErr w:type="gramStart"/>
            <w:r w:rsidRPr="00B04508">
              <w:rPr>
                <w:sz w:val="22"/>
                <w:szCs w:val="22"/>
              </w:rPr>
              <w:t>getSanPhamByID(</w:t>
            </w:r>
            <w:proofErr w:type="gramEnd"/>
            <w:r w:rsidRPr="00B04508">
              <w:rPr>
                <w:sz w:val="22"/>
                <w:szCs w:val="22"/>
              </w:rPr>
              <w:t>int idSanPham): SanPham</w:t>
            </w:r>
          </w:p>
          <w:p w14:paraId="700E66BA" w14:textId="77777777" w:rsidR="00B04508" w:rsidRPr="00B04508" w:rsidRDefault="00B04508" w:rsidP="00B04508">
            <w:pPr>
              <w:ind w:firstLine="0"/>
              <w:rPr>
                <w:sz w:val="22"/>
                <w:szCs w:val="22"/>
              </w:rPr>
            </w:pPr>
            <w:r w:rsidRPr="00B04508">
              <w:rPr>
                <w:sz w:val="22"/>
                <w:szCs w:val="22"/>
              </w:rPr>
              <w:t xml:space="preserve">+ </w:t>
            </w:r>
            <w:proofErr w:type="gramStart"/>
            <w:r w:rsidRPr="00B04508">
              <w:rPr>
                <w:sz w:val="22"/>
                <w:szCs w:val="22"/>
              </w:rPr>
              <w:t>ThemSanPham(</w:t>
            </w:r>
            <w:proofErr w:type="gramEnd"/>
            <w:r w:rsidRPr="00B04508">
              <w:rPr>
                <w:sz w:val="22"/>
                <w:szCs w:val="22"/>
              </w:rPr>
              <w:t>SanPham sp): void</w:t>
            </w:r>
          </w:p>
          <w:p w14:paraId="7387DF02" w14:textId="77777777" w:rsidR="00B04508" w:rsidRPr="00B04508" w:rsidRDefault="00B04508" w:rsidP="00B04508">
            <w:pPr>
              <w:ind w:firstLine="0"/>
              <w:rPr>
                <w:sz w:val="22"/>
                <w:szCs w:val="22"/>
              </w:rPr>
            </w:pPr>
            <w:r w:rsidRPr="00B04508">
              <w:rPr>
                <w:sz w:val="22"/>
                <w:szCs w:val="22"/>
              </w:rPr>
              <w:t xml:space="preserve">+ </w:t>
            </w:r>
            <w:proofErr w:type="gramStart"/>
            <w:r w:rsidRPr="00B04508">
              <w:rPr>
                <w:sz w:val="22"/>
                <w:szCs w:val="22"/>
              </w:rPr>
              <w:t>getAllDanhMuc(</w:t>
            </w:r>
            <w:proofErr w:type="gramEnd"/>
            <w:r w:rsidRPr="00B04508">
              <w:rPr>
                <w:sz w:val="22"/>
                <w:szCs w:val="22"/>
              </w:rPr>
              <w:t>): List &lt;String&gt;</w:t>
            </w:r>
          </w:p>
          <w:p w14:paraId="3E83503B" w14:textId="77777777" w:rsidR="00B04508" w:rsidRPr="00B04508" w:rsidRDefault="00B04508" w:rsidP="00B04508">
            <w:pPr>
              <w:ind w:firstLine="0"/>
              <w:rPr>
                <w:sz w:val="22"/>
                <w:szCs w:val="22"/>
              </w:rPr>
            </w:pPr>
            <w:r w:rsidRPr="00B04508">
              <w:rPr>
                <w:sz w:val="22"/>
                <w:szCs w:val="22"/>
              </w:rPr>
              <w:t xml:space="preserve">+ </w:t>
            </w:r>
            <w:proofErr w:type="gramStart"/>
            <w:r w:rsidRPr="00B04508">
              <w:rPr>
                <w:sz w:val="22"/>
                <w:szCs w:val="22"/>
              </w:rPr>
              <w:t>timKiemSP(</w:t>
            </w:r>
            <w:proofErr w:type="gramEnd"/>
            <w:r w:rsidRPr="00B04508">
              <w:rPr>
                <w:sz w:val="22"/>
                <w:szCs w:val="22"/>
              </w:rPr>
              <w:t>String tenSP): List&lt;SanPham&gt;</w:t>
            </w:r>
          </w:p>
          <w:p w14:paraId="4EA9AEB1" w14:textId="77777777" w:rsidR="00B04508" w:rsidRPr="00B04508" w:rsidRDefault="00B04508" w:rsidP="00B04508">
            <w:pPr>
              <w:ind w:firstLine="0"/>
              <w:rPr>
                <w:sz w:val="22"/>
                <w:szCs w:val="22"/>
              </w:rPr>
            </w:pPr>
            <w:r w:rsidRPr="00B04508">
              <w:rPr>
                <w:sz w:val="22"/>
                <w:szCs w:val="22"/>
              </w:rPr>
              <w:t xml:space="preserve">+ </w:t>
            </w:r>
            <w:proofErr w:type="gramStart"/>
            <w:r w:rsidRPr="00B04508">
              <w:rPr>
                <w:sz w:val="22"/>
                <w:szCs w:val="22"/>
              </w:rPr>
              <w:t>timKiemSPByDanhMuc(</w:t>
            </w:r>
            <w:proofErr w:type="gramEnd"/>
            <w:r w:rsidRPr="00B04508">
              <w:rPr>
                <w:sz w:val="22"/>
                <w:szCs w:val="22"/>
              </w:rPr>
              <w:t>String danhMuc): List&lt;SanPham&gt;</w:t>
            </w:r>
          </w:p>
          <w:p w14:paraId="5E9F8C2C" w14:textId="77777777" w:rsidR="00B04508" w:rsidRPr="00B04508" w:rsidRDefault="00B04508" w:rsidP="00B04508">
            <w:pPr>
              <w:ind w:firstLine="0"/>
              <w:rPr>
                <w:sz w:val="22"/>
                <w:szCs w:val="22"/>
              </w:rPr>
            </w:pPr>
            <w:r w:rsidRPr="00B04508">
              <w:rPr>
                <w:sz w:val="22"/>
                <w:szCs w:val="22"/>
              </w:rPr>
              <w:t xml:space="preserve">+ </w:t>
            </w:r>
            <w:proofErr w:type="gramStart"/>
            <w:r w:rsidRPr="00B04508">
              <w:rPr>
                <w:sz w:val="22"/>
                <w:szCs w:val="22"/>
              </w:rPr>
              <w:t>timKiemSP(</w:t>
            </w:r>
            <w:proofErr w:type="gramEnd"/>
            <w:r w:rsidRPr="00B04508">
              <w:rPr>
                <w:sz w:val="22"/>
                <w:szCs w:val="22"/>
              </w:rPr>
              <w:t>String tenSanPham, String danhMuc): List&lt;SanPham&gt;</w:t>
            </w:r>
          </w:p>
          <w:p w14:paraId="29D165F4" w14:textId="77777777" w:rsidR="00B04508" w:rsidRPr="00B04508" w:rsidRDefault="00B04508" w:rsidP="00B04508">
            <w:pPr>
              <w:ind w:firstLine="0"/>
              <w:rPr>
                <w:sz w:val="22"/>
                <w:szCs w:val="22"/>
              </w:rPr>
            </w:pPr>
            <w:r w:rsidRPr="00B04508">
              <w:rPr>
                <w:sz w:val="22"/>
                <w:szCs w:val="22"/>
              </w:rPr>
              <w:t xml:space="preserve">+ </w:t>
            </w:r>
            <w:proofErr w:type="gramStart"/>
            <w:r w:rsidRPr="00B04508">
              <w:rPr>
                <w:sz w:val="22"/>
                <w:szCs w:val="22"/>
              </w:rPr>
              <w:t>XoaSanPham(</w:t>
            </w:r>
            <w:proofErr w:type="gramEnd"/>
            <w:r w:rsidRPr="00B04508">
              <w:rPr>
                <w:sz w:val="22"/>
                <w:szCs w:val="22"/>
              </w:rPr>
              <w:t>int idsp): void</w:t>
            </w:r>
          </w:p>
          <w:p w14:paraId="1E442725" w14:textId="6140FFAE" w:rsidR="004200D7" w:rsidRPr="00266F5E" w:rsidRDefault="00B04508" w:rsidP="00B04508">
            <w:pPr>
              <w:ind w:firstLine="0"/>
              <w:rPr>
                <w:sz w:val="22"/>
                <w:szCs w:val="22"/>
              </w:rPr>
            </w:pPr>
            <w:r w:rsidRPr="00B04508">
              <w:rPr>
                <w:sz w:val="22"/>
                <w:szCs w:val="22"/>
              </w:rPr>
              <w:t xml:space="preserve">+ </w:t>
            </w:r>
            <w:proofErr w:type="gramStart"/>
            <w:r w:rsidRPr="00B04508">
              <w:rPr>
                <w:sz w:val="22"/>
                <w:szCs w:val="22"/>
              </w:rPr>
              <w:t>CapNhatSanPham(</w:t>
            </w:r>
            <w:proofErr w:type="gramEnd"/>
            <w:r w:rsidRPr="00B04508">
              <w:rPr>
                <w:sz w:val="22"/>
                <w:szCs w:val="22"/>
              </w:rPr>
              <w:t>SanPham sp): void</w:t>
            </w:r>
          </w:p>
        </w:tc>
      </w:tr>
    </w:tbl>
    <w:p w14:paraId="32118609" w14:textId="1F306519" w:rsidR="00A423E2" w:rsidRDefault="00A423E2" w:rsidP="00A423E2">
      <w:pPr>
        <w:pStyle w:val="Heading3"/>
      </w:pPr>
      <w:bookmarkStart w:id="27" w:name="_Toc111734569"/>
      <w:r>
        <w:lastRenderedPageBreak/>
        <w:t>Lớp User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</w:tblGrid>
      <w:tr w:rsidR="00A423E2" w14:paraId="3977A37C" w14:textId="77777777" w:rsidTr="00A423E2">
        <w:tc>
          <w:tcPr>
            <w:tcW w:w="7083" w:type="dxa"/>
          </w:tcPr>
          <w:p w14:paraId="4D11A870" w14:textId="635C1DDE" w:rsidR="00A423E2" w:rsidRDefault="00A423E2" w:rsidP="00A423E2">
            <w:pPr>
              <w:ind w:firstLine="0"/>
              <w:jc w:val="center"/>
            </w:pPr>
            <w:r>
              <w:rPr>
                <w:b/>
                <w:bCs/>
                <w:sz w:val="22"/>
                <w:szCs w:val="22"/>
              </w:rPr>
              <w:t>User</w:t>
            </w:r>
          </w:p>
        </w:tc>
      </w:tr>
      <w:tr w:rsidR="00A423E2" w14:paraId="2D8D3A26" w14:textId="77777777" w:rsidTr="00A423E2">
        <w:tc>
          <w:tcPr>
            <w:tcW w:w="7083" w:type="dxa"/>
          </w:tcPr>
          <w:p w14:paraId="5FF2C5FB" w14:textId="77777777" w:rsidR="00A423E2" w:rsidRPr="00B04508" w:rsidRDefault="00A423E2" w:rsidP="00A423E2">
            <w:pPr>
              <w:ind w:firstLine="0"/>
              <w:rPr>
                <w:sz w:val="22"/>
                <w:szCs w:val="22"/>
              </w:rPr>
            </w:pPr>
            <w:r w:rsidRPr="00B04508">
              <w:rPr>
                <w:sz w:val="22"/>
                <w:szCs w:val="22"/>
              </w:rPr>
              <w:t>- username: String</w:t>
            </w:r>
          </w:p>
          <w:p w14:paraId="7FA22371" w14:textId="77777777" w:rsidR="00A423E2" w:rsidRPr="00B04508" w:rsidRDefault="00A423E2" w:rsidP="00A423E2">
            <w:pPr>
              <w:ind w:firstLine="0"/>
              <w:rPr>
                <w:sz w:val="22"/>
                <w:szCs w:val="22"/>
              </w:rPr>
            </w:pPr>
            <w:r w:rsidRPr="00B04508">
              <w:rPr>
                <w:sz w:val="22"/>
                <w:szCs w:val="22"/>
              </w:rPr>
              <w:t>- password: String</w:t>
            </w:r>
          </w:p>
          <w:p w14:paraId="3DC79ADF" w14:textId="0A36B086" w:rsidR="00A423E2" w:rsidRDefault="00A423E2" w:rsidP="00A423E2">
            <w:pPr>
              <w:ind w:firstLine="0"/>
            </w:pPr>
            <w:r w:rsidRPr="00B04508">
              <w:rPr>
                <w:sz w:val="22"/>
                <w:szCs w:val="22"/>
              </w:rPr>
              <w:t>- role: String</w:t>
            </w:r>
          </w:p>
        </w:tc>
      </w:tr>
      <w:tr w:rsidR="00A423E2" w14:paraId="7DF3C339" w14:textId="77777777" w:rsidTr="00A423E2">
        <w:tc>
          <w:tcPr>
            <w:tcW w:w="7083" w:type="dxa"/>
          </w:tcPr>
          <w:p w14:paraId="6F1EAB91" w14:textId="77777777" w:rsidR="00A423E2" w:rsidRPr="00B04508" w:rsidRDefault="00A423E2" w:rsidP="00A423E2">
            <w:pPr>
              <w:ind w:firstLine="0"/>
              <w:rPr>
                <w:sz w:val="22"/>
                <w:szCs w:val="22"/>
              </w:rPr>
            </w:pPr>
            <w:r w:rsidRPr="00B04508">
              <w:rPr>
                <w:sz w:val="22"/>
                <w:szCs w:val="22"/>
              </w:rPr>
              <w:t xml:space="preserve">+ </w:t>
            </w:r>
            <w:proofErr w:type="gramStart"/>
            <w:r w:rsidRPr="00B04508">
              <w:rPr>
                <w:sz w:val="22"/>
                <w:szCs w:val="22"/>
              </w:rPr>
              <w:t>User(</w:t>
            </w:r>
            <w:proofErr w:type="gramEnd"/>
            <w:r w:rsidRPr="00B04508">
              <w:rPr>
                <w:sz w:val="22"/>
                <w:szCs w:val="22"/>
              </w:rPr>
              <w:t>)</w:t>
            </w:r>
          </w:p>
          <w:p w14:paraId="06A8BDEF" w14:textId="77777777" w:rsidR="00A423E2" w:rsidRPr="00B04508" w:rsidRDefault="00A423E2" w:rsidP="00A423E2">
            <w:pPr>
              <w:ind w:firstLine="0"/>
              <w:rPr>
                <w:sz w:val="22"/>
                <w:szCs w:val="22"/>
              </w:rPr>
            </w:pPr>
            <w:r w:rsidRPr="00B04508">
              <w:rPr>
                <w:sz w:val="22"/>
                <w:szCs w:val="22"/>
              </w:rPr>
              <w:t xml:space="preserve">+ </w:t>
            </w:r>
            <w:proofErr w:type="gramStart"/>
            <w:r w:rsidRPr="00B04508">
              <w:rPr>
                <w:sz w:val="22"/>
                <w:szCs w:val="22"/>
              </w:rPr>
              <w:t>User(</w:t>
            </w:r>
            <w:proofErr w:type="gramEnd"/>
            <w:r w:rsidRPr="00B04508">
              <w:rPr>
                <w:sz w:val="22"/>
                <w:szCs w:val="22"/>
              </w:rPr>
              <w:t>String username, String password, String role)</w:t>
            </w:r>
          </w:p>
          <w:p w14:paraId="128B2ECD" w14:textId="77777777" w:rsidR="00A423E2" w:rsidRPr="00B04508" w:rsidRDefault="00A423E2" w:rsidP="00A423E2">
            <w:pPr>
              <w:ind w:firstLine="0"/>
              <w:rPr>
                <w:sz w:val="22"/>
                <w:szCs w:val="22"/>
              </w:rPr>
            </w:pPr>
            <w:r w:rsidRPr="00B04508">
              <w:rPr>
                <w:sz w:val="22"/>
                <w:szCs w:val="22"/>
              </w:rPr>
              <w:t xml:space="preserve">+ </w:t>
            </w:r>
            <w:proofErr w:type="gramStart"/>
            <w:r w:rsidRPr="00B04508">
              <w:rPr>
                <w:sz w:val="22"/>
                <w:szCs w:val="22"/>
              </w:rPr>
              <w:t>getUsername(</w:t>
            </w:r>
            <w:proofErr w:type="gramEnd"/>
            <w:r w:rsidRPr="00B04508">
              <w:rPr>
                <w:sz w:val="22"/>
                <w:szCs w:val="22"/>
              </w:rPr>
              <w:t>): String</w:t>
            </w:r>
          </w:p>
          <w:p w14:paraId="008F3210" w14:textId="77777777" w:rsidR="00A423E2" w:rsidRPr="00B04508" w:rsidRDefault="00A423E2" w:rsidP="00A423E2">
            <w:pPr>
              <w:ind w:firstLine="0"/>
              <w:rPr>
                <w:sz w:val="22"/>
                <w:szCs w:val="22"/>
              </w:rPr>
            </w:pPr>
            <w:r w:rsidRPr="00B04508">
              <w:rPr>
                <w:sz w:val="22"/>
                <w:szCs w:val="22"/>
              </w:rPr>
              <w:t xml:space="preserve">+ </w:t>
            </w:r>
            <w:proofErr w:type="gramStart"/>
            <w:r w:rsidRPr="00B04508">
              <w:rPr>
                <w:sz w:val="22"/>
                <w:szCs w:val="22"/>
              </w:rPr>
              <w:t>setUsername(</w:t>
            </w:r>
            <w:proofErr w:type="gramEnd"/>
            <w:r w:rsidRPr="00B04508">
              <w:rPr>
                <w:sz w:val="22"/>
                <w:szCs w:val="22"/>
              </w:rPr>
              <w:t>String username): void</w:t>
            </w:r>
          </w:p>
          <w:p w14:paraId="10803D26" w14:textId="77777777" w:rsidR="00A423E2" w:rsidRPr="00B04508" w:rsidRDefault="00A423E2" w:rsidP="00A423E2">
            <w:pPr>
              <w:ind w:firstLine="0"/>
              <w:rPr>
                <w:sz w:val="22"/>
                <w:szCs w:val="22"/>
              </w:rPr>
            </w:pPr>
            <w:r w:rsidRPr="00B04508">
              <w:rPr>
                <w:sz w:val="22"/>
                <w:szCs w:val="22"/>
              </w:rPr>
              <w:t xml:space="preserve">+ </w:t>
            </w:r>
            <w:proofErr w:type="gramStart"/>
            <w:r w:rsidRPr="00B04508">
              <w:rPr>
                <w:sz w:val="22"/>
                <w:szCs w:val="22"/>
              </w:rPr>
              <w:t>getPassword(</w:t>
            </w:r>
            <w:proofErr w:type="gramEnd"/>
            <w:r w:rsidRPr="00B04508">
              <w:rPr>
                <w:sz w:val="22"/>
                <w:szCs w:val="22"/>
              </w:rPr>
              <w:t>): String</w:t>
            </w:r>
          </w:p>
          <w:p w14:paraId="22B68A2A" w14:textId="77777777" w:rsidR="00A423E2" w:rsidRPr="00B04508" w:rsidRDefault="00A423E2" w:rsidP="00A423E2">
            <w:pPr>
              <w:ind w:firstLine="0"/>
              <w:rPr>
                <w:sz w:val="22"/>
                <w:szCs w:val="22"/>
              </w:rPr>
            </w:pPr>
            <w:r w:rsidRPr="00B04508">
              <w:rPr>
                <w:sz w:val="22"/>
                <w:szCs w:val="22"/>
              </w:rPr>
              <w:t xml:space="preserve">+ </w:t>
            </w:r>
            <w:proofErr w:type="gramStart"/>
            <w:r w:rsidRPr="00B04508">
              <w:rPr>
                <w:sz w:val="22"/>
                <w:szCs w:val="22"/>
              </w:rPr>
              <w:t>setPassword(</w:t>
            </w:r>
            <w:proofErr w:type="gramEnd"/>
            <w:r w:rsidRPr="00B04508">
              <w:rPr>
                <w:sz w:val="22"/>
                <w:szCs w:val="22"/>
              </w:rPr>
              <w:t>String password): void</w:t>
            </w:r>
          </w:p>
          <w:p w14:paraId="4FDF2471" w14:textId="77777777" w:rsidR="00A423E2" w:rsidRPr="00B04508" w:rsidRDefault="00A423E2" w:rsidP="00A423E2">
            <w:pPr>
              <w:ind w:firstLine="0"/>
              <w:rPr>
                <w:sz w:val="22"/>
                <w:szCs w:val="22"/>
              </w:rPr>
            </w:pPr>
            <w:r w:rsidRPr="00B04508">
              <w:rPr>
                <w:sz w:val="22"/>
                <w:szCs w:val="22"/>
              </w:rPr>
              <w:t xml:space="preserve">+ </w:t>
            </w:r>
            <w:proofErr w:type="gramStart"/>
            <w:r w:rsidRPr="00B04508">
              <w:rPr>
                <w:sz w:val="22"/>
                <w:szCs w:val="22"/>
              </w:rPr>
              <w:t>isRole(</w:t>
            </w:r>
            <w:proofErr w:type="gramEnd"/>
            <w:r w:rsidRPr="00B04508">
              <w:rPr>
                <w:sz w:val="22"/>
                <w:szCs w:val="22"/>
              </w:rPr>
              <w:t>): String</w:t>
            </w:r>
          </w:p>
          <w:p w14:paraId="1DFC952E" w14:textId="3E85E791" w:rsidR="00A423E2" w:rsidRDefault="00A423E2" w:rsidP="00A423E2">
            <w:pPr>
              <w:ind w:firstLine="0"/>
            </w:pPr>
            <w:r w:rsidRPr="00B04508">
              <w:rPr>
                <w:sz w:val="22"/>
                <w:szCs w:val="22"/>
              </w:rPr>
              <w:t xml:space="preserve">+ </w:t>
            </w:r>
            <w:proofErr w:type="gramStart"/>
            <w:r w:rsidRPr="00B04508">
              <w:rPr>
                <w:sz w:val="22"/>
                <w:szCs w:val="22"/>
              </w:rPr>
              <w:t>setRole(</w:t>
            </w:r>
            <w:proofErr w:type="gramEnd"/>
            <w:r w:rsidRPr="00B04508">
              <w:rPr>
                <w:sz w:val="22"/>
                <w:szCs w:val="22"/>
              </w:rPr>
              <w:t>String role): void</w:t>
            </w:r>
          </w:p>
        </w:tc>
      </w:tr>
    </w:tbl>
    <w:p w14:paraId="037BCCE2" w14:textId="504F8C55" w:rsidR="00A423E2" w:rsidRDefault="00A423E2" w:rsidP="00A423E2">
      <w:pPr>
        <w:pStyle w:val="Heading3"/>
      </w:pPr>
      <w:bookmarkStart w:id="28" w:name="_Toc111734570"/>
      <w:r>
        <w:t>Lớp UserDAO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</w:tblGrid>
      <w:tr w:rsidR="00B04508" w:rsidRPr="00266F5E" w14:paraId="33F74D53" w14:textId="77777777" w:rsidTr="00363786">
        <w:tc>
          <w:tcPr>
            <w:tcW w:w="7083" w:type="dxa"/>
          </w:tcPr>
          <w:p w14:paraId="0B46BE18" w14:textId="1F1A71FC" w:rsidR="00B04508" w:rsidRPr="00266F5E" w:rsidRDefault="00B04508" w:rsidP="00B04508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UserDAO</w:t>
            </w:r>
          </w:p>
        </w:tc>
      </w:tr>
      <w:tr w:rsidR="00B04508" w:rsidRPr="00266F5E" w14:paraId="6FB9D888" w14:textId="77777777" w:rsidTr="00363786">
        <w:tc>
          <w:tcPr>
            <w:tcW w:w="7083" w:type="dxa"/>
          </w:tcPr>
          <w:p w14:paraId="530E8965" w14:textId="65DBBC98" w:rsidR="00B04508" w:rsidRPr="00266F5E" w:rsidRDefault="00B04508" w:rsidP="00B04508">
            <w:pPr>
              <w:ind w:firstLine="0"/>
              <w:rPr>
                <w:sz w:val="22"/>
                <w:szCs w:val="22"/>
              </w:rPr>
            </w:pPr>
          </w:p>
        </w:tc>
      </w:tr>
      <w:tr w:rsidR="00B04508" w:rsidRPr="00266F5E" w14:paraId="17D94E54" w14:textId="77777777" w:rsidTr="00363786">
        <w:tc>
          <w:tcPr>
            <w:tcW w:w="7083" w:type="dxa"/>
          </w:tcPr>
          <w:p w14:paraId="54308593" w14:textId="77777777" w:rsidR="00125A7E" w:rsidRPr="00125A7E" w:rsidRDefault="00125A7E" w:rsidP="00125A7E">
            <w:pPr>
              <w:ind w:firstLine="0"/>
              <w:rPr>
                <w:sz w:val="22"/>
                <w:szCs w:val="22"/>
              </w:rPr>
            </w:pPr>
            <w:r w:rsidRPr="00125A7E">
              <w:rPr>
                <w:sz w:val="22"/>
                <w:szCs w:val="22"/>
              </w:rPr>
              <w:t xml:space="preserve">+ </w:t>
            </w:r>
            <w:proofErr w:type="gramStart"/>
            <w:r w:rsidRPr="00125A7E">
              <w:rPr>
                <w:sz w:val="22"/>
                <w:szCs w:val="22"/>
              </w:rPr>
              <w:t>getUserByUsername(</w:t>
            </w:r>
            <w:proofErr w:type="gramEnd"/>
            <w:r w:rsidRPr="00125A7E">
              <w:rPr>
                <w:sz w:val="22"/>
                <w:szCs w:val="22"/>
              </w:rPr>
              <w:t>String username): User</w:t>
            </w:r>
          </w:p>
          <w:p w14:paraId="6338DF3F" w14:textId="64813FBA" w:rsidR="00B04508" w:rsidRPr="00266F5E" w:rsidRDefault="00125A7E" w:rsidP="00125A7E">
            <w:pPr>
              <w:ind w:firstLine="0"/>
              <w:rPr>
                <w:sz w:val="22"/>
                <w:szCs w:val="22"/>
              </w:rPr>
            </w:pPr>
            <w:r w:rsidRPr="00125A7E">
              <w:rPr>
                <w:sz w:val="22"/>
                <w:szCs w:val="22"/>
              </w:rPr>
              <w:t xml:space="preserve">+ </w:t>
            </w:r>
            <w:proofErr w:type="gramStart"/>
            <w:r w:rsidRPr="00125A7E">
              <w:rPr>
                <w:sz w:val="22"/>
                <w:szCs w:val="22"/>
              </w:rPr>
              <w:t>checkLogin(</w:t>
            </w:r>
            <w:proofErr w:type="gramEnd"/>
            <w:r w:rsidRPr="00125A7E">
              <w:rPr>
                <w:sz w:val="22"/>
                <w:szCs w:val="22"/>
              </w:rPr>
              <w:t>String username, String password): boolean</w:t>
            </w:r>
          </w:p>
        </w:tc>
      </w:tr>
    </w:tbl>
    <w:p w14:paraId="61ACDE19" w14:textId="77777777" w:rsidR="00EF7A4A" w:rsidRPr="00063074" w:rsidRDefault="00EF7A4A" w:rsidP="00A423E2">
      <w:pPr>
        <w:ind w:firstLine="0"/>
      </w:pPr>
    </w:p>
    <w:p w14:paraId="52E0CA0F" w14:textId="14E1732D" w:rsidR="004B47D9" w:rsidRDefault="002A2795" w:rsidP="00E22FBB">
      <w:pPr>
        <w:pStyle w:val="Heading2"/>
      </w:pPr>
      <w:bookmarkStart w:id="29" w:name="_Toc111734571"/>
      <w:r>
        <w:t>Kết quả</w:t>
      </w:r>
      <w:bookmarkEnd w:id="29"/>
    </w:p>
    <w:p w14:paraId="280C3C7F" w14:textId="04C28A36" w:rsidR="00593BBB" w:rsidRPr="00593BBB" w:rsidRDefault="00593BBB" w:rsidP="00593BBB">
      <w:r>
        <w:t>Chụp ảnh các chức năng đã thực hiện được</w:t>
      </w:r>
    </w:p>
    <w:p w14:paraId="4FF5CD2B" w14:textId="363CE9B9" w:rsidR="002A2795" w:rsidRDefault="002107C2" w:rsidP="002107C2">
      <w:pPr>
        <w:pStyle w:val="Heading2"/>
      </w:pPr>
      <w:bookmarkStart w:id="30" w:name="_Toc111734572"/>
      <w:r>
        <w:t>Mã nguồn</w:t>
      </w:r>
      <w:bookmarkEnd w:id="30"/>
    </w:p>
    <w:p w14:paraId="4BC3D36F" w14:textId="75076B84" w:rsidR="004D2BC7" w:rsidRDefault="00C16F7C" w:rsidP="00C16F7C">
      <w:pPr>
        <w:pStyle w:val="Caption"/>
        <w:keepNext/>
        <w:jc w:val="both"/>
      </w:pPr>
      <w:r>
        <w:t>ChiTietHoaDon.java</w:t>
      </w:r>
    </w:p>
    <w:p w14:paraId="38B4A44F" w14:textId="77777777" w:rsidR="00C16F7C" w:rsidRPr="00C16F7C" w:rsidRDefault="00C16F7C" w:rsidP="00C16F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4D2BC7" w14:paraId="75EE230E" w14:textId="77777777" w:rsidTr="004D2BC7">
        <w:tc>
          <w:tcPr>
            <w:tcW w:w="9059" w:type="dxa"/>
          </w:tcPr>
          <w:p w14:paraId="432FC2DA" w14:textId="77777777" w:rsidR="00C16F7C" w:rsidRDefault="00C16F7C" w:rsidP="00C16F7C">
            <w:pPr>
              <w:keepNext/>
              <w:ind w:firstLine="0"/>
            </w:pPr>
            <w:r>
              <w:lastRenderedPageBreak/>
              <w:t xml:space="preserve">package </w:t>
            </w:r>
            <w:proofErr w:type="gramStart"/>
            <w:r>
              <w:t>model;</w:t>
            </w:r>
            <w:proofErr w:type="gramEnd"/>
          </w:p>
          <w:p w14:paraId="7C42B71F" w14:textId="77777777" w:rsidR="00C16F7C" w:rsidRDefault="00C16F7C" w:rsidP="00C16F7C">
            <w:pPr>
              <w:keepNext/>
              <w:ind w:firstLine="0"/>
            </w:pPr>
            <w:r>
              <w:t>public class ChiTietHoaDon {</w:t>
            </w:r>
          </w:p>
          <w:p w14:paraId="267811B4" w14:textId="77777777" w:rsidR="00C16F7C" w:rsidRDefault="00C16F7C" w:rsidP="00C16F7C">
            <w:pPr>
              <w:keepNext/>
              <w:ind w:firstLine="0"/>
            </w:pPr>
            <w:r>
              <w:t xml:space="preserve">    private int </w:t>
            </w:r>
            <w:proofErr w:type="gramStart"/>
            <w:r>
              <w:t>idHoaDon;</w:t>
            </w:r>
            <w:proofErr w:type="gramEnd"/>
          </w:p>
          <w:p w14:paraId="674C0087" w14:textId="77777777" w:rsidR="00C16F7C" w:rsidRDefault="00C16F7C" w:rsidP="00C16F7C">
            <w:pPr>
              <w:keepNext/>
              <w:ind w:firstLine="0"/>
            </w:pPr>
            <w:r>
              <w:t xml:space="preserve">    private int </w:t>
            </w:r>
            <w:proofErr w:type="gramStart"/>
            <w:r>
              <w:t>idSanPham;</w:t>
            </w:r>
            <w:proofErr w:type="gramEnd"/>
          </w:p>
          <w:p w14:paraId="69BD2896" w14:textId="77777777" w:rsidR="00C16F7C" w:rsidRDefault="00C16F7C" w:rsidP="00C16F7C">
            <w:pPr>
              <w:keepNext/>
              <w:ind w:firstLine="0"/>
            </w:pPr>
            <w:r>
              <w:t xml:space="preserve">    private int </w:t>
            </w:r>
            <w:proofErr w:type="gramStart"/>
            <w:r>
              <w:t>soLuong;</w:t>
            </w:r>
            <w:proofErr w:type="gramEnd"/>
          </w:p>
          <w:p w14:paraId="18CAF1C3" w14:textId="77777777" w:rsidR="00C16F7C" w:rsidRDefault="00C16F7C" w:rsidP="00C16F7C">
            <w:pPr>
              <w:keepNext/>
              <w:ind w:firstLine="0"/>
            </w:pPr>
            <w:r>
              <w:t xml:space="preserve">    private int </w:t>
            </w:r>
            <w:proofErr w:type="gramStart"/>
            <w:r>
              <w:t>ThanhTien;</w:t>
            </w:r>
            <w:proofErr w:type="gramEnd"/>
          </w:p>
          <w:p w14:paraId="3CA99590" w14:textId="77777777" w:rsidR="00C16F7C" w:rsidRDefault="00C16F7C" w:rsidP="00C16F7C">
            <w:pPr>
              <w:keepNext/>
              <w:ind w:firstLine="0"/>
            </w:pPr>
          </w:p>
          <w:p w14:paraId="50DB9957" w14:textId="77777777" w:rsidR="00C16F7C" w:rsidRDefault="00C16F7C" w:rsidP="00C16F7C">
            <w:pPr>
              <w:keepNext/>
              <w:ind w:firstLine="0"/>
            </w:pPr>
            <w:r>
              <w:t xml:space="preserve">    public </w:t>
            </w:r>
            <w:proofErr w:type="gramStart"/>
            <w:r>
              <w:t>ChiTietHoaDon(</w:t>
            </w:r>
            <w:proofErr w:type="gramEnd"/>
            <w:r>
              <w:t>) {</w:t>
            </w:r>
          </w:p>
          <w:p w14:paraId="13968B41" w14:textId="77777777" w:rsidR="00C16F7C" w:rsidRDefault="00C16F7C" w:rsidP="00C16F7C">
            <w:pPr>
              <w:keepNext/>
              <w:ind w:firstLine="0"/>
            </w:pPr>
            <w:r>
              <w:t xml:space="preserve">    }</w:t>
            </w:r>
          </w:p>
          <w:p w14:paraId="1168FEA1" w14:textId="77777777" w:rsidR="00C16F7C" w:rsidRDefault="00C16F7C" w:rsidP="00C16F7C">
            <w:pPr>
              <w:keepNext/>
              <w:ind w:firstLine="0"/>
            </w:pPr>
          </w:p>
          <w:p w14:paraId="03FD1AF1" w14:textId="77777777" w:rsidR="00C16F7C" w:rsidRDefault="00C16F7C" w:rsidP="00C16F7C">
            <w:pPr>
              <w:keepNext/>
              <w:ind w:firstLine="0"/>
            </w:pPr>
            <w:r>
              <w:t xml:space="preserve">    public </w:t>
            </w:r>
            <w:proofErr w:type="gramStart"/>
            <w:r>
              <w:t>ChiTietHoaDon(</w:t>
            </w:r>
            <w:proofErr w:type="gramEnd"/>
            <w:r>
              <w:t>int idHoaDon, int idSanPham, int soLuong, int ThanhTien) {</w:t>
            </w:r>
          </w:p>
          <w:p w14:paraId="1FFF48B9" w14:textId="77777777" w:rsidR="00C16F7C" w:rsidRDefault="00C16F7C" w:rsidP="00C16F7C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this.idHoaDon</w:t>
            </w:r>
            <w:proofErr w:type="gramEnd"/>
            <w:r>
              <w:t xml:space="preserve"> = idHoaDon;</w:t>
            </w:r>
          </w:p>
          <w:p w14:paraId="1F95AB63" w14:textId="77777777" w:rsidR="00C16F7C" w:rsidRDefault="00C16F7C" w:rsidP="00C16F7C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this.idSanPham</w:t>
            </w:r>
            <w:proofErr w:type="gramEnd"/>
            <w:r>
              <w:t xml:space="preserve"> = idSanPham;</w:t>
            </w:r>
          </w:p>
          <w:p w14:paraId="4BDCC80F" w14:textId="77777777" w:rsidR="00C16F7C" w:rsidRDefault="00C16F7C" w:rsidP="00C16F7C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this.soLuong</w:t>
            </w:r>
            <w:proofErr w:type="gramEnd"/>
            <w:r>
              <w:t xml:space="preserve"> = soLuong;</w:t>
            </w:r>
          </w:p>
          <w:p w14:paraId="6FF3D225" w14:textId="77777777" w:rsidR="00C16F7C" w:rsidRDefault="00C16F7C" w:rsidP="00C16F7C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this.ThanhTien</w:t>
            </w:r>
            <w:proofErr w:type="gramEnd"/>
            <w:r>
              <w:t xml:space="preserve"> = ThanhTien;</w:t>
            </w:r>
          </w:p>
          <w:p w14:paraId="77D1C874" w14:textId="77777777" w:rsidR="00C16F7C" w:rsidRDefault="00C16F7C" w:rsidP="00C16F7C">
            <w:pPr>
              <w:keepNext/>
              <w:ind w:firstLine="0"/>
            </w:pPr>
            <w:r>
              <w:t xml:space="preserve">    }</w:t>
            </w:r>
          </w:p>
          <w:p w14:paraId="46040373" w14:textId="77777777" w:rsidR="00C16F7C" w:rsidRDefault="00C16F7C" w:rsidP="00C16F7C">
            <w:pPr>
              <w:keepNext/>
              <w:ind w:firstLine="0"/>
            </w:pPr>
            <w:r>
              <w:t xml:space="preserve">    </w:t>
            </w:r>
          </w:p>
          <w:p w14:paraId="23052F9E" w14:textId="77777777" w:rsidR="00C16F7C" w:rsidRDefault="00C16F7C" w:rsidP="00C16F7C">
            <w:pPr>
              <w:keepNext/>
              <w:ind w:firstLine="0"/>
            </w:pPr>
            <w:r>
              <w:t xml:space="preserve">    public int </w:t>
            </w:r>
            <w:proofErr w:type="gramStart"/>
            <w:r>
              <w:t>getIdHoaDon(</w:t>
            </w:r>
            <w:proofErr w:type="gramEnd"/>
            <w:r>
              <w:t>) {</w:t>
            </w:r>
          </w:p>
          <w:p w14:paraId="190075E6" w14:textId="77777777" w:rsidR="00C16F7C" w:rsidRDefault="00C16F7C" w:rsidP="00C16F7C">
            <w:pPr>
              <w:keepNext/>
              <w:ind w:firstLine="0"/>
            </w:pPr>
            <w:r>
              <w:t xml:space="preserve">        return </w:t>
            </w:r>
            <w:proofErr w:type="gramStart"/>
            <w:r>
              <w:t>idHoaDon;</w:t>
            </w:r>
            <w:proofErr w:type="gramEnd"/>
          </w:p>
          <w:p w14:paraId="41B7C68E" w14:textId="77777777" w:rsidR="00C16F7C" w:rsidRDefault="00C16F7C" w:rsidP="00C16F7C">
            <w:pPr>
              <w:keepNext/>
              <w:ind w:firstLine="0"/>
            </w:pPr>
            <w:r>
              <w:t xml:space="preserve">    }</w:t>
            </w:r>
          </w:p>
          <w:p w14:paraId="424912CC" w14:textId="77777777" w:rsidR="00C16F7C" w:rsidRDefault="00C16F7C" w:rsidP="00C16F7C">
            <w:pPr>
              <w:keepNext/>
              <w:ind w:firstLine="0"/>
            </w:pPr>
          </w:p>
          <w:p w14:paraId="0862F474" w14:textId="77777777" w:rsidR="00C16F7C" w:rsidRDefault="00C16F7C" w:rsidP="00C16F7C">
            <w:pPr>
              <w:keepNext/>
              <w:ind w:firstLine="0"/>
            </w:pPr>
            <w:r>
              <w:t xml:space="preserve">    public void </w:t>
            </w:r>
            <w:proofErr w:type="gramStart"/>
            <w:r>
              <w:t>setIdHoaDon(</w:t>
            </w:r>
            <w:proofErr w:type="gramEnd"/>
            <w:r>
              <w:t>int idHoaDon) {</w:t>
            </w:r>
          </w:p>
          <w:p w14:paraId="5748BF89" w14:textId="77777777" w:rsidR="00C16F7C" w:rsidRDefault="00C16F7C" w:rsidP="00C16F7C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this.idHoaDon</w:t>
            </w:r>
            <w:proofErr w:type="gramEnd"/>
            <w:r>
              <w:t xml:space="preserve"> = idHoaDon;</w:t>
            </w:r>
          </w:p>
          <w:p w14:paraId="1CE8C9DB" w14:textId="77777777" w:rsidR="00C16F7C" w:rsidRDefault="00C16F7C" w:rsidP="00C16F7C">
            <w:pPr>
              <w:keepNext/>
              <w:ind w:firstLine="0"/>
            </w:pPr>
            <w:r>
              <w:t xml:space="preserve">    }</w:t>
            </w:r>
          </w:p>
          <w:p w14:paraId="29949D4B" w14:textId="77777777" w:rsidR="00C16F7C" w:rsidRDefault="00C16F7C" w:rsidP="00C16F7C">
            <w:pPr>
              <w:keepNext/>
              <w:ind w:firstLine="0"/>
            </w:pPr>
          </w:p>
          <w:p w14:paraId="45630BB4" w14:textId="77777777" w:rsidR="00C16F7C" w:rsidRDefault="00C16F7C" w:rsidP="00C16F7C">
            <w:pPr>
              <w:keepNext/>
              <w:ind w:firstLine="0"/>
            </w:pPr>
            <w:r>
              <w:t xml:space="preserve">    public int </w:t>
            </w:r>
            <w:proofErr w:type="gramStart"/>
            <w:r>
              <w:t>getIdSanPham(</w:t>
            </w:r>
            <w:proofErr w:type="gramEnd"/>
            <w:r>
              <w:t>) {</w:t>
            </w:r>
          </w:p>
          <w:p w14:paraId="03C4E0D8" w14:textId="77777777" w:rsidR="00C16F7C" w:rsidRDefault="00C16F7C" w:rsidP="00C16F7C">
            <w:pPr>
              <w:keepNext/>
              <w:ind w:firstLine="0"/>
            </w:pPr>
            <w:r>
              <w:t xml:space="preserve">        return </w:t>
            </w:r>
            <w:proofErr w:type="gramStart"/>
            <w:r>
              <w:t>idSanPham;</w:t>
            </w:r>
            <w:proofErr w:type="gramEnd"/>
          </w:p>
          <w:p w14:paraId="32F279E3" w14:textId="77777777" w:rsidR="00C16F7C" w:rsidRDefault="00C16F7C" w:rsidP="00C16F7C">
            <w:pPr>
              <w:keepNext/>
              <w:ind w:firstLine="0"/>
            </w:pPr>
            <w:r>
              <w:t xml:space="preserve">    }</w:t>
            </w:r>
          </w:p>
          <w:p w14:paraId="1B3AD4E1" w14:textId="77777777" w:rsidR="00C16F7C" w:rsidRDefault="00C16F7C" w:rsidP="00C16F7C">
            <w:pPr>
              <w:keepNext/>
              <w:ind w:firstLine="0"/>
            </w:pPr>
          </w:p>
          <w:p w14:paraId="3B05864B" w14:textId="77777777" w:rsidR="00C16F7C" w:rsidRDefault="00C16F7C" w:rsidP="00C16F7C">
            <w:pPr>
              <w:keepNext/>
              <w:ind w:firstLine="0"/>
            </w:pPr>
            <w:r>
              <w:t xml:space="preserve">    public void </w:t>
            </w:r>
            <w:proofErr w:type="gramStart"/>
            <w:r>
              <w:t>setIdSanPham(</w:t>
            </w:r>
            <w:proofErr w:type="gramEnd"/>
            <w:r>
              <w:t>int idSanPham) {</w:t>
            </w:r>
          </w:p>
          <w:p w14:paraId="5DFDBAD2" w14:textId="77777777" w:rsidR="00C16F7C" w:rsidRDefault="00C16F7C" w:rsidP="00C16F7C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this.idSanPham</w:t>
            </w:r>
            <w:proofErr w:type="gramEnd"/>
            <w:r>
              <w:t xml:space="preserve"> = idSanPham;</w:t>
            </w:r>
          </w:p>
          <w:p w14:paraId="69F4E061" w14:textId="77777777" w:rsidR="00C16F7C" w:rsidRDefault="00C16F7C" w:rsidP="00C16F7C">
            <w:pPr>
              <w:keepNext/>
              <w:ind w:firstLine="0"/>
            </w:pPr>
            <w:r>
              <w:t xml:space="preserve">    }</w:t>
            </w:r>
          </w:p>
          <w:p w14:paraId="7250DE20" w14:textId="77777777" w:rsidR="00C16F7C" w:rsidRDefault="00C16F7C" w:rsidP="00C16F7C">
            <w:pPr>
              <w:keepNext/>
              <w:ind w:firstLine="0"/>
            </w:pPr>
          </w:p>
          <w:p w14:paraId="23665941" w14:textId="77777777" w:rsidR="00C16F7C" w:rsidRDefault="00C16F7C" w:rsidP="00C16F7C">
            <w:pPr>
              <w:keepNext/>
              <w:ind w:firstLine="0"/>
            </w:pPr>
            <w:r>
              <w:t xml:space="preserve">    public int </w:t>
            </w:r>
            <w:proofErr w:type="gramStart"/>
            <w:r>
              <w:t>getSoLuong(</w:t>
            </w:r>
            <w:proofErr w:type="gramEnd"/>
            <w:r>
              <w:t>) {</w:t>
            </w:r>
          </w:p>
          <w:p w14:paraId="287ACE2F" w14:textId="77777777" w:rsidR="00C16F7C" w:rsidRDefault="00C16F7C" w:rsidP="00C16F7C">
            <w:pPr>
              <w:keepNext/>
              <w:ind w:firstLine="0"/>
            </w:pPr>
            <w:r>
              <w:t xml:space="preserve">        return </w:t>
            </w:r>
            <w:proofErr w:type="gramStart"/>
            <w:r>
              <w:t>soLuong;</w:t>
            </w:r>
            <w:proofErr w:type="gramEnd"/>
          </w:p>
          <w:p w14:paraId="0A44A410" w14:textId="77777777" w:rsidR="00C16F7C" w:rsidRDefault="00C16F7C" w:rsidP="00C16F7C">
            <w:pPr>
              <w:keepNext/>
              <w:ind w:firstLine="0"/>
            </w:pPr>
            <w:r>
              <w:t xml:space="preserve">    }</w:t>
            </w:r>
          </w:p>
          <w:p w14:paraId="0656BC21" w14:textId="77777777" w:rsidR="00C16F7C" w:rsidRDefault="00C16F7C" w:rsidP="00C16F7C">
            <w:pPr>
              <w:keepNext/>
              <w:ind w:firstLine="0"/>
            </w:pPr>
          </w:p>
          <w:p w14:paraId="487BE7F3" w14:textId="77777777" w:rsidR="00C16F7C" w:rsidRDefault="00C16F7C" w:rsidP="00C16F7C">
            <w:pPr>
              <w:keepNext/>
              <w:ind w:firstLine="0"/>
            </w:pPr>
            <w:r>
              <w:t xml:space="preserve">    public void </w:t>
            </w:r>
            <w:proofErr w:type="gramStart"/>
            <w:r>
              <w:t>setSoLuong(</w:t>
            </w:r>
            <w:proofErr w:type="gramEnd"/>
            <w:r>
              <w:t>int soLuong) {</w:t>
            </w:r>
          </w:p>
          <w:p w14:paraId="547E2453" w14:textId="77777777" w:rsidR="00C16F7C" w:rsidRDefault="00C16F7C" w:rsidP="00C16F7C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this.soLuong</w:t>
            </w:r>
            <w:proofErr w:type="gramEnd"/>
            <w:r>
              <w:t xml:space="preserve"> = soLuong;</w:t>
            </w:r>
          </w:p>
          <w:p w14:paraId="06447632" w14:textId="77777777" w:rsidR="00C16F7C" w:rsidRDefault="00C16F7C" w:rsidP="00C16F7C">
            <w:pPr>
              <w:keepNext/>
              <w:ind w:firstLine="0"/>
            </w:pPr>
            <w:r>
              <w:t xml:space="preserve">    }</w:t>
            </w:r>
          </w:p>
          <w:p w14:paraId="0B77212D" w14:textId="77777777" w:rsidR="00C16F7C" w:rsidRDefault="00C16F7C" w:rsidP="00C16F7C">
            <w:pPr>
              <w:keepNext/>
              <w:ind w:firstLine="0"/>
            </w:pPr>
          </w:p>
          <w:p w14:paraId="744079FC" w14:textId="77777777" w:rsidR="00C16F7C" w:rsidRDefault="00C16F7C" w:rsidP="00C16F7C">
            <w:pPr>
              <w:keepNext/>
              <w:ind w:firstLine="0"/>
            </w:pPr>
            <w:r>
              <w:t xml:space="preserve">    public int </w:t>
            </w:r>
            <w:proofErr w:type="gramStart"/>
            <w:r>
              <w:t>getThanhTien(</w:t>
            </w:r>
            <w:proofErr w:type="gramEnd"/>
            <w:r>
              <w:t>) {</w:t>
            </w:r>
          </w:p>
          <w:p w14:paraId="6894B30D" w14:textId="77777777" w:rsidR="00C16F7C" w:rsidRDefault="00C16F7C" w:rsidP="00C16F7C">
            <w:pPr>
              <w:keepNext/>
              <w:ind w:firstLine="0"/>
            </w:pPr>
            <w:r>
              <w:t xml:space="preserve">        return </w:t>
            </w:r>
            <w:proofErr w:type="gramStart"/>
            <w:r>
              <w:t>ThanhTien;</w:t>
            </w:r>
            <w:proofErr w:type="gramEnd"/>
          </w:p>
          <w:p w14:paraId="2BA5F954" w14:textId="77777777" w:rsidR="00C16F7C" w:rsidRDefault="00C16F7C" w:rsidP="00C16F7C">
            <w:pPr>
              <w:keepNext/>
              <w:ind w:firstLine="0"/>
            </w:pPr>
            <w:r>
              <w:t xml:space="preserve">    }</w:t>
            </w:r>
          </w:p>
          <w:p w14:paraId="195ACBCF" w14:textId="77777777" w:rsidR="00C16F7C" w:rsidRDefault="00C16F7C" w:rsidP="00C16F7C">
            <w:pPr>
              <w:keepNext/>
              <w:ind w:firstLine="0"/>
            </w:pPr>
          </w:p>
          <w:p w14:paraId="4B4971D5" w14:textId="77777777" w:rsidR="00C16F7C" w:rsidRDefault="00C16F7C" w:rsidP="00C16F7C">
            <w:pPr>
              <w:keepNext/>
              <w:ind w:firstLine="0"/>
            </w:pPr>
            <w:r>
              <w:t xml:space="preserve">    public void </w:t>
            </w:r>
            <w:proofErr w:type="gramStart"/>
            <w:r>
              <w:t>setThanhTien(</w:t>
            </w:r>
            <w:proofErr w:type="gramEnd"/>
            <w:r>
              <w:t>int ThanhTien) {</w:t>
            </w:r>
          </w:p>
          <w:p w14:paraId="5BA0C39B" w14:textId="77777777" w:rsidR="00C16F7C" w:rsidRDefault="00C16F7C" w:rsidP="00C16F7C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this.ThanhTien</w:t>
            </w:r>
            <w:proofErr w:type="gramEnd"/>
            <w:r>
              <w:t xml:space="preserve"> = ThanhTien;</w:t>
            </w:r>
          </w:p>
          <w:p w14:paraId="417CF93C" w14:textId="77777777" w:rsidR="00C16F7C" w:rsidRDefault="00C16F7C" w:rsidP="00C16F7C">
            <w:pPr>
              <w:keepNext/>
              <w:ind w:firstLine="0"/>
            </w:pPr>
            <w:r>
              <w:t xml:space="preserve">    }</w:t>
            </w:r>
          </w:p>
          <w:p w14:paraId="72724A29" w14:textId="77777777" w:rsidR="00C16F7C" w:rsidRDefault="00C16F7C" w:rsidP="00C16F7C">
            <w:pPr>
              <w:keepNext/>
              <w:ind w:firstLine="0"/>
            </w:pPr>
            <w:r>
              <w:t xml:space="preserve">    </w:t>
            </w:r>
          </w:p>
          <w:p w14:paraId="35C5878E" w14:textId="2593FF28" w:rsidR="004D2BC7" w:rsidRDefault="00C16F7C" w:rsidP="00C16F7C">
            <w:pPr>
              <w:keepNext/>
              <w:ind w:firstLine="0"/>
            </w:pPr>
            <w:r>
              <w:t>}</w:t>
            </w:r>
          </w:p>
        </w:tc>
      </w:tr>
    </w:tbl>
    <w:p w14:paraId="668049CF" w14:textId="4E23BE5F" w:rsidR="00BC190B" w:rsidRDefault="005C3EDD" w:rsidP="005C3EDD">
      <w:pPr>
        <w:keepNext/>
        <w:ind w:firstLine="0"/>
        <w:rPr>
          <w:b/>
          <w:bCs/>
        </w:rPr>
      </w:pPr>
      <w:r>
        <w:rPr>
          <w:b/>
          <w:bCs/>
        </w:rPr>
        <w:t>ChiTietHoaDonDAO.java</w:t>
      </w:r>
    </w:p>
    <w:p w14:paraId="4C4E79C6" w14:textId="1167C3C1" w:rsidR="005C3EDD" w:rsidRDefault="005C3EDD" w:rsidP="005C3EDD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5C3EDD" w14:paraId="4F2B5451" w14:textId="77777777" w:rsidTr="005C3EDD">
        <w:tc>
          <w:tcPr>
            <w:tcW w:w="9059" w:type="dxa"/>
          </w:tcPr>
          <w:p w14:paraId="5A542F58" w14:textId="77777777" w:rsidR="005C3EDD" w:rsidRDefault="005C3EDD" w:rsidP="005C3EDD">
            <w:pPr>
              <w:keepNext/>
              <w:ind w:firstLine="0"/>
            </w:pPr>
            <w:r>
              <w:lastRenderedPageBreak/>
              <w:t xml:space="preserve">package </w:t>
            </w:r>
            <w:proofErr w:type="gramStart"/>
            <w:r>
              <w:t>model;</w:t>
            </w:r>
            <w:proofErr w:type="gramEnd"/>
          </w:p>
          <w:p w14:paraId="6AA92C9E" w14:textId="77777777" w:rsidR="005C3EDD" w:rsidRDefault="005C3EDD" w:rsidP="005C3EDD">
            <w:pPr>
              <w:keepNext/>
              <w:ind w:firstLine="0"/>
            </w:pPr>
            <w:r>
              <w:t>import Database.</w:t>
            </w:r>
            <w:proofErr w:type="gramStart"/>
            <w:r>
              <w:t>DatabaseUtils;</w:t>
            </w:r>
            <w:proofErr w:type="gramEnd"/>
          </w:p>
          <w:p w14:paraId="77218795" w14:textId="77777777" w:rsidR="005C3EDD" w:rsidRDefault="005C3EDD" w:rsidP="005C3EDD">
            <w:pPr>
              <w:keepNext/>
              <w:ind w:firstLine="0"/>
            </w:pPr>
            <w:r>
              <w:t xml:space="preserve">import </w:t>
            </w:r>
            <w:proofErr w:type="gramStart"/>
            <w:r>
              <w:t>com.mysql</w:t>
            </w:r>
            <w:proofErr w:type="gramEnd"/>
            <w:r>
              <w:t>.jdbc.Connection;</w:t>
            </w:r>
          </w:p>
          <w:p w14:paraId="5C5B4554" w14:textId="77777777" w:rsidR="005C3EDD" w:rsidRDefault="005C3EDD" w:rsidP="005C3EDD">
            <w:pPr>
              <w:keepNext/>
              <w:ind w:firstLine="0"/>
            </w:pPr>
            <w:r>
              <w:t xml:space="preserve">import </w:t>
            </w:r>
            <w:proofErr w:type="gramStart"/>
            <w:r>
              <w:t>com.mysql</w:t>
            </w:r>
            <w:proofErr w:type="gramEnd"/>
            <w:r>
              <w:t>.jdbc.PreparedStatement;</w:t>
            </w:r>
          </w:p>
          <w:p w14:paraId="347F9E6E" w14:textId="77777777" w:rsidR="005C3EDD" w:rsidRDefault="005C3EDD" w:rsidP="005C3EDD">
            <w:pPr>
              <w:keepNext/>
              <w:ind w:firstLine="0"/>
            </w:pPr>
            <w:r>
              <w:t xml:space="preserve">import </w:t>
            </w:r>
            <w:proofErr w:type="gramStart"/>
            <w:r>
              <w:t>java.sql.ResultSet</w:t>
            </w:r>
            <w:proofErr w:type="gramEnd"/>
            <w:r>
              <w:t>;</w:t>
            </w:r>
          </w:p>
          <w:p w14:paraId="1EED9F8E" w14:textId="77777777" w:rsidR="005C3EDD" w:rsidRDefault="005C3EDD" w:rsidP="005C3EDD">
            <w:pPr>
              <w:keepNext/>
              <w:ind w:firstLine="0"/>
            </w:pPr>
            <w:r>
              <w:t xml:space="preserve">import </w:t>
            </w:r>
            <w:proofErr w:type="gramStart"/>
            <w:r>
              <w:t>java.util</w:t>
            </w:r>
            <w:proofErr w:type="gramEnd"/>
            <w:r>
              <w:t>.ArrayList;</w:t>
            </w:r>
          </w:p>
          <w:p w14:paraId="1D0EC9E7" w14:textId="77777777" w:rsidR="005C3EDD" w:rsidRDefault="005C3EDD" w:rsidP="005C3EDD">
            <w:pPr>
              <w:keepNext/>
              <w:ind w:firstLine="0"/>
            </w:pPr>
            <w:r>
              <w:t xml:space="preserve">import </w:t>
            </w:r>
            <w:proofErr w:type="gramStart"/>
            <w:r>
              <w:t>java.util</w:t>
            </w:r>
            <w:proofErr w:type="gramEnd"/>
            <w:r>
              <w:t>.List;</w:t>
            </w:r>
          </w:p>
          <w:p w14:paraId="5B64690D" w14:textId="77777777" w:rsidR="005C3EDD" w:rsidRDefault="005C3EDD" w:rsidP="005C3EDD">
            <w:pPr>
              <w:keepNext/>
              <w:ind w:firstLine="0"/>
            </w:pPr>
          </w:p>
          <w:p w14:paraId="361EF229" w14:textId="77777777" w:rsidR="005C3EDD" w:rsidRDefault="005C3EDD" w:rsidP="005C3EDD">
            <w:pPr>
              <w:keepNext/>
              <w:ind w:firstLine="0"/>
            </w:pPr>
            <w:r>
              <w:t>public class ChiTietHoaDonDAO {</w:t>
            </w:r>
          </w:p>
          <w:p w14:paraId="5C3CF1F3" w14:textId="77777777" w:rsidR="005C3EDD" w:rsidRDefault="005C3EDD" w:rsidP="005C3EDD">
            <w:pPr>
              <w:keepNext/>
              <w:ind w:firstLine="0"/>
            </w:pPr>
            <w:r>
              <w:t xml:space="preserve">    public void </w:t>
            </w:r>
            <w:proofErr w:type="gramStart"/>
            <w:r>
              <w:t>ThemCTHoaDon(</w:t>
            </w:r>
            <w:proofErr w:type="gramEnd"/>
            <w:r>
              <w:t>ChiTietHoaDon cthd){</w:t>
            </w:r>
          </w:p>
          <w:p w14:paraId="291AD610" w14:textId="77777777" w:rsidR="005C3EDD" w:rsidRDefault="005C3EDD" w:rsidP="005C3EDD">
            <w:pPr>
              <w:keepNext/>
              <w:ind w:firstLine="0"/>
            </w:pPr>
            <w:r>
              <w:t xml:space="preserve">        Connection con = </w:t>
            </w:r>
            <w:proofErr w:type="gramStart"/>
            <w:r>
              <w:t>null;</w:t>
            </w:r>
            <w:proofErr w:type="gramEnd"/>
          </w:p>
          <w:p w14:paraId="0592F50A" w14:textId="77777777" w:rsidR="005C3EDD" w:rsidRDefault="005C3EDD" w:rsidP="005C3EDD">
            <w:pPr>
              <w:keepNext/>
              <w:ind w:firstLine="0"/>
            </w:pPr>
            <w:r>
              <w:t xml:space="preserve">        PreparedStatement sttm = </w:t>
            </w:r>
            <w:proofErr w:type="gramStart"/>
            <w:r>
              <w:t>null;</w:t>
            </w:r>
            <w:proofErr w:type="gramEnd"/>
          </w:p>
          <w:p w14:paraId="71CF3036" w14:textId="77777777" w:rsidR="005C3EDD" w:rsidRDefault="005C3EDD" w:rsidP="005C3EDD">
            <w:pPr>
              <w:keepNext/>
              <w:ind w:firstLine="0"/>
            </w:pPr>
            <w:r>
              <w:t xml:space="preserve">        try {</w:t>
            </w:r>
          </w:p>
          <w:p w14:paraId="34796E92" w14:textId="77777777" w:rsidR="005C3EDD" w:rsidRDefault="005C3EDD" w:rsidP="005C3EDD">
            <w:pPr>
              <w:keepNext/>
              <w:ind w:firstLine="0"/>
            </w:pPr>
            <w:r>
              <w:t xml:space="preserve">            String sSQL = "insert into </w:t>
            </w:r>
            <w:proofErr w:type="gramStart"/>
            <w:r>
              <w:t>chitiethoadon(</w:t>
            </w:r>
            <w:proofErr w:type="gramEnd"/>
            <w:r>
              <w:t>idHoaDon, idSanPham,soLuong, ThanhTien)"</w:t>
            </w:r>
          </w:p>
          <w:p w14:paraId="3193A0B2" w14:textId="77777777" w:rsidR="005C3EDD" w:rsidRDefault="005C3EDD" w:rsidP="005C3EDD">
            <w:pPr>
              <w:keepNext/>
              <w:ind w:firstLine="0"/>
            </w:pPr>
            <w:r>
              <w:t xml:space="preserve">                    + "value</w:t>
            </w:r>
            <w:proofErr w:type="gramStart"/>
            <w:r>
              <w:t>(?,?,?,?</w:t>
            </w:r>
            <w:proofErr w:type="gramEnd"/>
            <w:r>
              <w:t>)";</w:t>
            </w:r>
          </w:p>
          <w:p w14:paraId="07889559" w14:textId="77777777" w:rsidR="005C3EDD" w:rsidRDefault="005C3EDD" w:rsidP="005C3EDD">
            <w:pPr>
              <w:keepNext/>
              <w:ind w:firstLine="0"/>
            </w:pPr>
            <w:r>
              <w:t xml:space="preserve">            con = DatabaseUtils.getDBConnect(</w:t>
            </w:r>
            <w:proofErr w:type="gramStart"/>
            <w:r>
              <w:t>);</w:t>
            </w:r>
            <w:proofErr w:type="gramEnd"/>
          </w:p>
          <w:p w14:paraId="1DD63227" w14:textId="77777777" w:rsidR="005C3EDD" w:rsidRDefault="005C3EDD" w:rsidP="005C3EDD">
            <w:pPr>
              <w:keepNext/>
              <w:ind w:firstLine="0"/>
            </w:pPr>
            <w:r>
              <w:t xml:space="preserve">            sttm = (PreparedStatement) </w:t>
            </w:r>
            <w:proofErr w:type="gramStart"/>
            <w:r>
              <w:t>con.prepareStatement</w:t>
            </w:r>
            <w:proofErr w:type="gramEnd"/>
            <w:r>
              <w:t>(sSQL);</w:t>
            </w:r>
          </w:p>
          <w:p w14:paraId="3D4ECC33" w14:textId="77777777" w:rsidR="005C3EDD" w:rsidRDefault="005C3EDD" w:rsidP="005C3EDD">
            <w:pPr>
              <w:keepNext/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(1, cthd.getIdHoaDon());</w:t>
            </w:r>
          </w:p>
          <w:p w14:paraId="12FC85B0" w14:textId="77777777" w:rsidR="005C3EDD" w:rsidRDefault="005C3EDD" w:rsidP="005C3EDD">
            <w:pPr>
              <w:keepNext/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(2, cthd.getIdSanPham());</w:t>
            </w:r>
          </w:p>
          <w:p w14:paraId="7CA17D83" w14:textId="77777777" w:rsidR="005C3EDD" w:rsidRDefault="005C3EDD" w:rsidP="005C3EDD">
            <w:pPr>
              <w:keepNext/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(3, cthd.getSoLuong());</w:t>
            </w:r>
          </w:p>
          <w:p w14:paraId="5A58FCDB" w14:textId="77777777" w:rsidR="005C3EDD" w:rsidRDefault="005C3EDD" w:rsidP="005C3EDD">
            <w:pPr>
              <w:keepNext/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(4, cthd.getThanhTien());</w:t>
            </w:r>
          </w:p>
          <w:p w14:paraId="22E9378D" w14:textId="77777777" w:rsidR="005C3EDD" w:rsidRDefault="005C3EDD" w:rsidP="005C3EDD">
            <w:pPr>
              <w:keepNext/>
              <w:ind w:firstLine="0"/>
            </w:pPr>
            <w:r>
              <w:t xml:space="preserve">            </w:t>
            </w:r>
            <w:proofErr w:type="gramStart"/>
            <w:r>
              <w:t>sttm.executeUpdate</w:t>
            </w:r>
            <w:proofErr w:type="gramEnd"/>
            <w:r>
              <w:t>();</w:t>
            </w:r>
          </w:p>
          <w:p w14:paraId="6804D577" w14:textId="77777777" w:rsidR="005C3EDD" w:rsidRDefault="005C3EDD" w:rsidP="005C3EDD">
            <w:pPr>
              <w:keepNext/>
              <w:ind w:firstLine="0"/>
            </w:pPr>
            <w:r>
              <w:t xml:space="preserve">            </w:t>
            </w:r>
          </w:p>
          <w:p w14:paraId="1C7E2DBE" w14:textId="77777777" w:rsidR="005C3EDD" w:rsidRDefault="005C3EDD" w:rsidP="005C3EDD">
            <w:pPr>
              <w:keepNext/>
              <w:ind w:firstLine="0"/>
            </w:pPr>
            <w:r>
              <w:t xml:space="preserve">        } catch (Exception e) {</w:t>
            </w:r>
          </w:p>
          <w:p w14:paraId="2FADA100" w14:textId="77777777" w:rsidR="005C3EDD" w:rsidRDefault="005C3EDD" w:rsidP="005C3EDD">
            <w:pPr>
              <w:keepNext/>
              <w:ind w:firstLine="0"/>
            </w:pPr>
            <w:r>
              <w:t xml:space="preserve">            System.out.println("Error!"</w:t>
            </w:r>
            <w:proofErr w:type="gramStart"/>
            <w:r>
              <w:t>);</w:t>
            </w:r>
            <w:proofErr w:type="gramEnd"/>
          </w:p>
          <w:p w14:paraId="330641B6" w14:textId="77777777" w:rsidR="005C3EDD" w:rsidRDefault="005C3EDD" w:rsidP="005C3EDD">
            <w:pPr>
              <w:keepNext/>
              <w:ind w:firstLine="0"/>
            </w:pPr>
            <w:r>
              <w:t xml:space="preserve">            System.out.println(</w:t>
            </w:r>
            <w:proofErr w:type="gramStart"/>
            <w:r>
              <w:t>e.getMessage</w:t>
            </w:r>
            <w:proofErr w:type="gramEnd"/>
            <w:r>
              <w:t>());</w:t>
            </w:r>
          </w:p>
          <w:p w14:paraId="1213AC40" w14:textId="77777777" w:rsidR="005C3EDD" w:rsidRDefault="005C3EDD" w:rsidP="005C3EDD">
            <w:pPr>
              <w:keepNext/>
              <w:ind w:firstLine="0"/>
            </w:pPr>
            <w:r>
              <w:t xml:space="preserve">        }</w:t>
            </w:r>
          </w:p>
          <w:p w14:paraId="17C3D185" w14:textId="77777777" w:rsidR="005C3EDD" w:rsidRDefault="005C3EDD" w:rsidP="005C3EDD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finally{</w:t>
            </w:r>
            <w:proofErr w:type="gramEnd"/>
          </w:p>
          <w:p w14:paraId="4E498C9E" w14:textId="77777777" w:rsidR="005C3EDD" w:rsidRDefault="005C3EDD" w:rsidP="005C3EDD">
            <w:pPr>
              <w:keepNext/>
              <w:ind w:firstLine="0"/>
            </w:pPr>
            <w:r>
              <w:lastRenderedPageBreak/>
              <w:t xml:space="preserve">            try {</w:t>
            </w:r>
          </w:p>
          <w:p w14:paraId="76A4772A" w14:textId="77777777" w:rsidR="005C3EDD" w:rsidRDefault="005C3EDD" w:rsidP="005C3EDD">
            <w:pPr>
              <w:keepNext/>
              <w:ind w:firstLine="0"/>
            </w:pPr>
            <w:r>
              <w:t xml:space="preserve">                </w:t>
            </w:r>
            <w:proofErr w:type="gramStart"/>
            <w:r>
              <w:t>con.close</w:t>
            </w:r>
            <w:proofErr w:type="gramEnd"/>
            <w:r>
              <w:t>();</w:t>
            </w:r>
          </w:p>
          <w:p w14:paraId="1E7C8A6F" w14:textId="77777777" w:rsidR="005C3EDD" w:rsidRDefault="005C3EDD" w:rsidP="005C3EDD">
            <w:pPr>
              <w:keepNext/>
              <w:ind w:firstLine="0"/>
            </w:pPr>
            <w:r>
              <w:t xml:space="preserve">                </w:t>
            </w:r>
            <w:proofErr w:type="gramStart"/>
            <w:r>
              <w:t>sttm.close</w:t>
            </w:r>
            <w:proofErr w:type="gramEnd"/>
            <w:r>
              <w:t>();</w:t>
            </w:r>
          </w:p>
          <w:p w14:paraId="2AD787B0" w14:textId="77777777" w:rsidR="005C3EDD" w:rsidRDefault="005C3EDD" w:rsidP="005C3EDD">
            <w:pPr>
              <w:keepNext/>
              <w:ind w:firstLine="0"/>
            </w:pPr>
            <w:r>
              <w:t xml:space="preserve">            } catch (Exception e) {</w:t>
            </w:r>
          </w:p>
          <w:p w14:paraId="297D29BB" w14:textId="77777777" w:rsidR="005C3EDD" w:rsidRDefault="005C3EDD" w:rsidP="005C3EDD">
            <w:pPr>
              <w:keepNext/>
              <w:ind w:firstLine="0"/>
            </w:pPr>
            <w:r>
              <w:t xml:space="preserve">            }</w:t>
            </w:r>
          </w:p>
          <w:p w14:paraId="41B6A6A7" w14:textId="77777777" w:rsidR="005C3EDD" w:rsidRDefault="005C3EDD" w:rsidP="005C3EDD">
            <w:pPr>
              <w:keepNext/>
              <w:ind w:firstLine="0"/>
            </w:pPr>
            <w:r>
              <w:t xml:space="preserve">        }</w:t>
            </w:r>
          </w:p>
          <w:p w14:paraId="17242598" w14:textId="77777777" w:rsidR="005C3EDD" w:rsidRDefault="005C3EDD" w:rsidP="005C3EDD">
            <w:pPr>
              <w:keepNext/>
              <w:ind w:firstLine="0"/>
            </w:pPr>
            <w:r>
              <w:t xml:space="preserve">    }</w:t>
            </w:r>
          </w:p>
          <w:p w14:paraId="60C2F249" w14:textId="77777777" w:rsidR="005C3EDD" w:rsidRDefault="005C3EDD" w:rsidP="005C3EDD">
            <w:pPr>
              <w:keepNext/>
              <w:ind w:firstLine="0"/>
            </w:pPr>
            <w:r>
              <w:t xml:space="preserve">    public List&lt;ChiTietHoaDon&gt; </w:t>
            </w:r>
            <w:proofErr w:type="gramStart"/>
            <w:r>
              <w:t>getCTHoaDonByID(</w:t>
            </w:r>
            <w:proofErr w:type="gramEnd"/>
            <w:r>
              <w:t>int idHoaDon){</w:t>
            </w:r>
          </w:p>
          <w:p w14:paraId="31D5D1F5" w14:textId="77777777" w:rsidR="005C3EDD" w:rsidRDefault="005C3EDD" w:rsidP="005C3EDD">
            <w:pPr>
              <w:keepNext/>
              <w:ind w:firstLine="0"/>
            </w:pPr>
            <w:r>
              <w:t xml:space="preserve">        List&lt;ChiTietHoaDon&gt; ls = new ArrayList&lt;</w:t>
            </w:r>
            <w:proofErr w:type="gramStart"/>
            <w:r>
              <w:t>&gt;(</w:t>
            </w:r>
            <w:proofErr w:type="gramEnd"/>
            <w:r>
              <w:t xml:space="preserve">); </w:t>
            </w:r>
          </w:p>
          <w:p w14:paraId="72E46C02" w14:textId="77777777" w:rsidR="005C3EDD" w:rsidRDefault="005C3EDD" w:rsidP="005C3EDD">
            <w:pPr>
              <w:keepNext/>
              <w:ind w:firstLine="0"/>
            </w:pPr>
            <w:r>
              <w:t xml:space="preserve">        Connection con = </w:t>
            </w:r>
            <w:proofErr w:type="gramStart"/>
            <w:r>
              <w:t>null;</w:t>
            </w:r>
            <w:proofErr w:type="gramEnd"/>
          </w:p>
          <w:p w14:paraId="401077EC" w14:textId="77777777" w:rsidR="005C3EDD" w:rsidRDefault="005C3EDD" w:rsidP="005C3EDD">
            <w:pPr>
              <w:keepNext/>
              <w:ind w:firstLine="0"/>
            </w:pPr>
            <w:r>
              <w:t xml:space="preserve">        PreparedStatement sttm = </w:t>
            </w:r>
            <w:proofErr w:type="gramStart"/>
            <w:r>
              <w:t>null;</w:t>
            </w:r>
            <w:proofErr w:type="gramEnd"/>
          </w:p>
          <w:p w14:paraId="52D5617D" w14:textId="77777777" w:rsidR="005C3EDD" w:rsidRDefault="005C3EDD" w:rsidP="005C3EDD">
            <w:pPr>
              <w:keepNext/>
              <w:ind w:firstLine="0"/>
            </w:pPr>
            <w:r>
              <w:t xml:space="preserve">        ResultSet rs = </w:t>
            </w:r>
            <w:proofErr w:type="gramStart"/>
            <w:r>
              <w:t>null;</w:t>
            </w:r>
            <w:proofErr w:type="gramEnd"/>
          </w:p>
          <w:p w14:paraId="5F09E08F" w14:textId="77777777" w:rsidR="005C3EDD" w:rsidRDefault="005C3EDD" w:rsidP="005C3EDD">
            <w:pPr>
              <w:keepNext/>
              <w:ind w:firstLine="0"/>
            </w:pPr>
            <w:r>
              <w:t xml:space="preserve">        try {</w:t>
            </w:r>
          </w:p>
          <w:p w14:paraId="18F8BA39" w14:textId="77777777" w:rsidR="005C3EDD" w:rsidRDefault="005C3EDD" w:rsidP="005C3EDD">
            <w:pPr>
              <w:keepNext/>
              <w:ind w:firstLine="0"/>
            </w:pPr>
            <w:r>
              <w:t xml:space="preserve">            String sSQL = "</w:t>
            </w:r>
            <w:proofErr w:type="gramStart"/>
            <w:r>
              <w:t>SELECT  *</w:t>
            </w:r>
            <w:proofErr w:type="gramEnd"/>
            <w:r>
              <w:t xml:space="preserve"> FROM chitiethoadon where idhoadon = ? ";</w:t>
            </w:r>
          </w:p>
          <w:p w14:paraId="190CE23E" w14:textId="77777777" w:rsidR="005C3EDD" w:rsidRDefault="005C3EDD" w:rsidP="005C3EDD">
            <w:pPr>
              <w:keepNext/>
              <w:ind w:firstLine="0"/>
            </w:pPr>
            <w:r>
              <w:t xml:space="preserve">            con = DatabaseUtils.getDBConnect(</w:t>
            </w:r>
            <w:proofErr w:type="gramStart"/>
            <w:r>
              <w:t>);</w:t>
            </w:r>
            <w:proofErr w:type="gramEnd"/>
          </w:p>
          <w:p w14:paraId="1E502D95" w14:textId="77777777" w:rsidR="005C3EDD" w:rsidRDefault="005C3EDD" w:rsidP="005C3EDD">
            <w:pPr>
              <w:keepNext/>
              <w:ind w:firstLine="0"/>
            </w:pPr>
            <w:r>
              <w:t xml:space="preserve">            sttm = (PreparedStatement) </w:t>
            </w:r>
            <w:proofErr w:type="gramStart"/>
            <w:r>
              <w:t>con.prepareStatement</w:t>
            </w:r>
            <w:proofErr w:type="gramEnd"/>
            <w:r>
              <w:t>(sSQL);</w:t>
            </w:r>
          </w:p>
          <w:p w14:paraId="04F1646E" w14:textId="77777777" w:rsidR="005C3EDD" w:rsidRDefault="005C3EDD" w:rsidP="005C3EDD">
            <w:pPr>
              <w:keepNext/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(1, idHoaDon);</w:t>
            </w:r>
          </w:p>
          <w:p w14:paraId="3BA68563" w14:textId="77777777" w:rsidR="005C3EDD" w:rsidRDefault="005C3EDD" w:rsidP="005C3EDD">
            <w:pPr>
              <w:keepNext/>
              <w:ind w:firstLine="0"/>
            </w:pPr>
            <w:r>
              <w:t xml:space="preserve">            rs = </w:t>
            </w:r>
            <w:proofErr w:type="gramStart"/>
            <w:r>
              <w:t>sttm.executeQuery</w:t>
            </w:r>
            <w:proofErr w:type="gramEnd"/>
            <w:r>
              <w:t>();</w:t>
            </w:r>
          </w:p>
          <w:p w14:paraId="7E57EDFE" w14:textId="77777777" w:rsidR="005C3EDD" w:rsidRDefault="005C3EDD" w:rsidP="005C3EDD">
            <w:pPr>
              <w:keepNext/>
              <w:ind w:firstLine="0"/>
            </w:pPr>
            <w:r>
              <w:t xml:space="preserve">            while(</w:t>
            </w:r>
            <w:proofErr w:type="gramStart"/>
            <w:r>
              <w:t>rs.next</w:t>
            </w:r>
            <w:proofErr w:type="gramEnd"/>
            <w:r>
              <w:t>()){</w:t>
            </w:r>
          </w:p>
          <w:p w14:paraId="0E5230F9" w14:textId="77777777" w:rsidR="005C3EDD" w:rsidRDefault="005C3EDD" w:rsidP="005C3EDD">
            <w:pPr>
              <w:keepNext/>
              <w:ind w:firstLine="0"/>
            </w:pPr>
            <w:r>
              <w:t xml:space="preserve">                ChiTietHoaDon cthd = new </w:t>
            </w:r>
            <w:proofErr w:type="gramStart"/>
            <w:r>
              <w:t>ChiTietHoaDon(</w:t>
            </w:r>
            <w:proofErr w:type="gramEnd"/>
            <w:r>
              <w:t>);</w:t>
            </w:r>
          </w:p>
          <w:p w14:paraId="022D7223" w14:textId="77777777" w:rsidR="005C3EDD" w:rsidRDefault="005C3EDD" w:rsidP="005C3EDD">
            <w:pPr>
              <w:keepNext/>
              <w:ind w:firstLine="0"/>
            </w:pPr>
            <w:r>
              <w:t xml:space="preserve">                </w:t>
            </w:r>
            <w:proofErr w:type="gramStart"/>
            <w:r>
              <w:t>cthd.setIdHoaDon</w:t>
            </w:r>
            <w:proofErr w:type="gramEnd"/>
            <w:r>
              <w:t>(rs.getInt(1));</w:t>
            </w:r>
          </w:p>
          <w:p w14:paraId="24806C9A" w14:textId="77777777" w:rsidR="005C3EDD" w:rsidRDefault="005C3EDD" w:rsidP="005C3EDD">
            <w:pPr>
              <w:keepNext/>
              <w:ind w:firstLine="0"/>
            </w:pPr>
            <w:r>
              <w:t xml:space="preserve">                </w:t>
            </w:r>
            <w:proofErr w:type="gramStart"/>
            <w:r>
              <w:t>cthd.setIdSanPham</w:t>
            </w:r>
            <w:proofErr w:type="gramEnd"/>
            <w:r>
              <w:t>(rs.getInt(2));</w:t>
            </w:r>
          </w:p>
          <w:p w14:paraId="6DD31926" w14:textId="77777777" w:rsidR="005C3EDD" w:rsidRDefault="005C3EDD" w:rsidP="005C3EDD">
            <w:pPr>
              <w:keepNext/>
              <w:ind w:firstLine="0"/>
            </w:pPr>
            <w:r>
              <w:t xml:space="preserve">                </w:t>
            </w:r>
            <w:proofErr w:type="gramStart"/>
            <w:r>
              <w:t>cthd.setSoLuong</w:t>
            </w:r>
            <w:proofErr w:type="gramEnd"/>
            <w:r>
              <w:t>(rs.getInt(3));</w:t>
            </w:r>
          </w:p>
          <w:p w14:paraId="5678C967" w14:textId="77777777" w:rsidR="005C3EDD" w:rsidRDefault="005C3EDD" w:rsidP="005C3EDD">
            <w:pPr>
              <w:keepNext/>
              <w:ind w:firstLine="0"/>
            </w:pPr>
            <w:r>
              <w:t xml:space="preserve">                </w:t>
            </w:r>
            <w:proofErr w:type="gramStart"/>
            <w:r>
              <w:t>cthd.setThanhTien</w:t>
            </w:r>
            <w:proofErr w:type="gramEnd"/>
            <w:r>
              <w:t>(rs.getInt(4));</w:t>
            </w:r>
          </w:p>
          <w:p w14:paraId="72D36555" w14:textId="77777777" w:rsidR="005C3EDD" w:rsidRDefault="005C3EDD" w:rsidP="005C3EDD">
            <w:pPr>
              <w:keepNext/>
              <w:ind w:firstLine="0"/>
            </w:pPr>
            <w:r>
              <w:t xml:space="preserve">                ls.add(cthd</w:t>
            </w:r>
            <w:proofErr w:type="gramStart"/>
            <w:r>
              <w:t>);</w:t>
            </w:r>
            <w:proofErr w:type="gramEnd"/>
          </w:p>
          <w:p w14:paraId="32E363D1" w14:textId="77777777" w:rsidR="005C3EDD" w:rsidRDefault="005C3EDD" w:rsidP="005C3EDD">
            <w:pPr>
              <w:keepNext/>
              <w:ind w:firstLine="0"/>
            </w:pPr>
            <w:r>
              <w:t xml:space="preserve">            }</w:t>
            </w:r>
          </w:p>
          <w:p w14:paraId="58791F2B" w14:textId="77777777" w:rsidR="005C3EDD" w:rsidRDefault="005C3EDD" w:rsidP="005C3EDD">
            <w:pPr>
              <w:keepNext/>
              <w:ind w:firstLine="0"/>
            </w:pPr>
            <w:r>
              <w:t xml:space="preserve">            return </w:t>
            </w:r>
            <w:proofErr w:type="gramStart"/>
            <w:r>
              <w:t>ls;</w:t>
            </w:r>
            <w:proofErr w:type="gramEnd"/>
          </w:p>
          <w:p w14:paraId="39AD9115" w14:textId="77777777" w:rsidR="005C3EDD" w:rsidRDefault="005C3EDD" w:rsidP="005C3EDD">
            <w:pPr>
              <w:keepNext/>
              <w:ind w:firstLine="0"/>
            </w:pPr>
            <w:r>
              <w:t xml:space="preserve">        } catch (Exception e) {</w:t>
            </w:r>
          </w:p>
          <w:p w14:paraId="52A3B203" w14:textId="77777777" w:rsidR="005C3EDD" w:rsidRDefault="005C3EDD" w:rsidP="005C3EDD">
            <w:pPr>
              <w:keepNext/>
              <w:ind w:firstLine="0"/>
            </w:pPr>
            <w:r>
              <w:t xml:space="preserve">            System.out.println("Error!"</w:t>
            </w:r>
            <w:proofErr w:type="gramStart"/>
            <w:r>
              <w:t>);</w:t>
            </w:r>
            <w:proofErr w:type="gramEnd"/>
          </w:p>
          <w:p w14:paraId="6CF0FFB1" w14:textId="77777777" w:rsidR="005C3EDD" w:rsidRDefault="005C3EDD" w:rsidP="005C3EDD">
            <w:pPr>
              <w:keepNext/>
              <w:ind w:firstLine="0"/>
            </w:pPr>
            <w:r>
              <w:lastRenderedPageBreak/>
              <w:t xml:space="preserve">        }</w:t>
            </w:r>
          </w:p>
          <w:p w14:paraId="748E2B00" w14:textId="77777777" w:rsidR="005C3EDD" w:rsidRDefault="005C3EDD" w:rsidP="005C3EDD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finally{</w:t>
            </w:r>
            <w:proofErr w:type="gramEnd"/>
          </w:p>
          <w:p w14:paraId="0D148907" w14:textId="77777777" w:rsidR="005C3EDD" w:rsidRDefault="005C3EDD" w:rsidP="005C3EDD">
            <w:pPr>
              <w:keepNext/>
              <w:ind w:firstLine="0"/>
            </w:pPr>
            <w:r>
              <w:t xml:space="preserve">            try {</w:t>
            </w:r>
          </w:p>
          <w:p w14:paraId="67D985EA" w14:textId="77777777" w:rsidR="005C3EDD" w:rsidRDefault="005C3EDD" w:rsidP="005C3EDD">
            <w:pPr>
              <w:keepNext/>
              <w:ind w:firstLine="0"/>
            </w:pPr>
            <w:r>
              <w:t xml:space="preserve">                </w:t>
            </w:r>
            <w:proofErr w:type="gramStart"/>
            <w:r>
              <w:t>con.close</w:t>
            </w:r>
            <w:proofErr w:type="gramEnd"/>
            <w:r>
              <w:t>();</w:t>
            </w:r>
          </w:p>
          <w:p w14:paraId="1EF360F0" w14:textId="77777777" w:rsidR="005C3EDD" w:rsidRDefault="005C3EDD" w:rsidP="005C3EDD">
            <w:pPr>
              <w:keepNext/>
              <w:ind w:firstLine="0"/>
            </w:pPr>
            <w:r>
              <w:t xml:space="preserve">                </w:t>
            </w:r>
            <w:proofErr w:type="gramStart"/>
            <w:r>
              <w:t>rs.close</w:t>
            </w:r>
            <w:proofErr w:type="gramEnd"/>
            <w:r>
              <w:t>();</w:t>
            </w:r>
          </w:p>
          <w:p w14:paraId="79DAA57C" w14:textId="77777777" w:rsidR="005C3EDD" w:rsidRDefault="005C3EDD" w:rsidP="005C3EDD">
            <w:pPr>
              <w:keepNext/>
              <w:ind w:firstLine="0"/>
            </w:pPr>
            <w:r>
              <w:t xml:space="preserve">                </w:t>
            </w:r>
            <w:proofErr w:type="gramStart"/>
            <w:r>
              <w:t>sttm.close</w:t>
            </w:r>
            <w:proofErr w:type="gramEnd"/>
            <w:r>
              <w:t>();</w:t>
            </w:r>
          </w:p>
          <w:p w14:paraId="540B7F21" w14:textId="77777777" w:rsidR="005C3EDD" w:rsidRDefault="005C3EDD" w:rsidP="005C3EDD">
            <w:pPr>
              <w:keepNext/>
              <w:ind w:firstLine="0"/>
            </w:pPr>
            <w:r>
              <w:t xml:space="preserve">            } catch (Exception e) {</w:t>
            </w:r>
          </w:p>
          <w:p w14:paraId="58190335" w14:textId="77777777" w:rsidR="005C3EDD" w:rsidRDefault="005C3EDD" w:rsidP="005C3EDD">
            <w:pPr>
              <w:keepNext/>
              <w:ind w:firstLine="0"/>
            </w:pPr>
            <w:r>
              <w:t xml:space="preserve">            }</w:t>
            </w:r>
          </w:p>
          <w:p w14:paraId="529CE983" w14:textId="77777777" w:rsidR="005C3EDD" w:rsidRDefault="005C3EDD" w:rsidP="005C3EDD">
            <w:pPr>
              <w:keepNext/>
              <w:ind w:firstLine="0"/>
            </w:pPr>
            <w:r>
              <w:t xml:space="preserve">        }</w:t>
            </w:r>
          </w:p>
          <w:p w14:paraId="68B71796" w14:textId="77777777" w:rsidR="005C3EDD" w:rsidRDefault="005C3EDD" w:rsidP="005C3EDD">
            <w:pPr>
              <w:keepNext/>
              <w:ind w:firstLine="0"/>
            </w:pPr>
            <w:r>
              <w:t xml:space="preserve">        return </w:t>
            </w:r>
            <w:proofErr w:type="gramStart"/>
            <w:r>
              <w:t>null;</w:t>
            </w:r>
            <w:proofErr w:type="gramEnd"/>
          </w:p>
          <w:p w14:paraId="5310BCE4" w14:textId="77777777" w:rsidR="005C3EDD" w:rsidRDefault="005C3EDD" w:rsidP="005C3EDD">
            <w:pPr>
              <w:keepNext/>
              <w:ind w:firstLine="0"/>
            </w:pPr>
            <w:r>
              <w:t xml:space="preserve">    }</w:t>
            </w:r>
          </w:p>
          <w:p w14:paraId="442B6A25" w14:textId="77777777" w:rsidR="005C3EDD" w:rsidRDefault="005C3EDD" w:rsidP="005C3EDD">
            <w:pPr>
              <w:keepNext/>
              <w:ind w:firstLine="0"/>
            </w:pPr>
            <w:r>
              <w:t xml:space="preserve">    public ChiTietHoaDon </w:t>
            </w:r>
            <w:proofErr w:type="gramStart"/>
            <w:r>
              <w:t>getCTHoaDonByID(</w:t>
            </w:r>
            <w:proofErr w:type="gramEnd"/>
            <w:r>
              <w:t>int idHoaDon, int idSanPham){</w:t>
            </w:r>
          </w:p>
          <w:p w14:paraId="5093D5D2" w14:textId="77777777" w:rsidR="005C3EDD" w:rsidRDefault="005C3EDD" w:rsidP="005C3EDD">
            <w:pPr>
              <w:keepNext/>
              <w:ind w:firstLine="0"/>
            </w:pPr>
            <w:r>
              <w:t xml:space="preserve">        ChiTietHoaDon cthd = new </w:t>
            </w:r>
            <w:proofErr w:type="gramStart"/>
            <w:r>
              <w:t>ChiTietHoaDon(</w:t>
            </w:r>
            <w:proofErr w:type="gramEnd"/>
            <w:r>
              <w:t xml:space="preserve">); </w:t>
            </w:r>
          </w:p>
          <w:p w14:paraId="527EC4F6" w14:textId="77777777" w:rsidR="005C3EDD" w:rsidRDefault="005C3EDD" w:rsidP="005C3EDD">
            <w:pPr>
              <w:keepNext/>
              <w:ind w:firstLine="0"/>
            </w:pPr>
            <w:r>
              <w:t xml:space="preserve">        Connection con = </w:t>
            </w:r>
            <w:proofErr w:type="gramStart"/>
            <w:r>
              <w:t>null;</w:t>
            </w:r>
            <w:proofErr w:type="gramEnd"/>
          </w:p>
          <w:p w14:paraId="6456EBE1" w14:textId="77777777" w:rsidR="005C3EDD" w:rsidRDefault="005C3EDD" w:rsidP="005C3EDD">
            <w:pPr>
              <w:keepNext/>
              <w:ind w:firstLine="0"/>
            </w:pPr>
            <w:r>
              <w:t xml:space="preserve">        PreparedStatement sttm = </w:t>
            </w:r>
            <w:proofErr w:type="gramStart"/>
            <w:r>
              <w:t>null;</w:t>
            </w:r>
            <w:proofErr w:type="gramEnd"/>
          </w:p>
          <w:p w14:paraId="75A400C2" w14:textId="77777777" w:rsidR="005C3EDD" w:rsidRDefault="005C3EDD" w:rsidP="005C3EDD">
            <w:pPr>
              <w:keepNext/>
              <w:ind w:firstLine="0"/>
            </w:pPr>
            <w:r>
              <w:t xml:space="preserve">        ResultSet rs = </w:t>
            </w:r>
            <w:proofErr w:type="gramStart"/>
            <w:r>
              <w:t>null;</w:t>
            </w:r>
            <w:proofErr w:type="gramEnd"/>
          </w:p>
          <w:p w14:paraId="2FBE1381" w14:textId="77777777" w:rsidR="005C3EDD" w:rsidRDefault="005C3EDD" w:rsidP="005C3EDD">
            <w:pPr>
              <w:keepNext/>
              <w:ind w:firstLine="0"/>
            </w:pPr>
            <w:r>
              <w:t xml:space="preserve">        try {</w:t>
            </w:r>
          </w:p>
          <w:p w14:paraId="29FF0D9D" w14:textId="77777777" w:rsidR="005C3EDD" w:rsidRDefault="005C3EDD" w:rsidP="005C3EDD">
            <w:pPr>
              <w:keepNext/>
              <w:ind w:firstLine="0"/>
            </w:pPr>
            <w:r>
              <w:t xml:space="preserve">            String sSQL = "</w:t>
            </w:r>
            <w:proofErr w:type="gramStart"/>
            <w:r>
              <w:t>SELECT  *</w:t>
            </w:r>
            <w:proofErr w:type="gramEnd"/>
            <w:r>
              <w:t xml:space="preserve"> FROM chitiethoadon where idhoadon = ? and idsanpham = ? ";</w:t>
            </w:r>
          </w:p>
          <w:p w14:paraId="38B9FA08" w14:textId="77777777" w:rsidR="005C3EDD" w:rsidRDefault="005C3EDD" w:rsidP="005C3EDD">
            <w:pPr>
              <w:keepNext/>
              <w:ind w:firstLine="0"/>
            </w:pPr>
            <w:r>
              <w:t xml:space="preserve">            con = DatabaseUtils.getDBConnect(</w:t>
            </w:r>
            <w:proofErr w:type="gramStart"/>
            <w:r>
              <w:t>);</w:t>
            </w:r>
            <w:proofErr w:type="gramEnd"/>
          </w:p>
          <w:p w14:paraId="51B9CF02" w14:textId="77777777" w:rsidR="005C3EDD" w:rsidRDefault="005C3EDD" w:rsidP="005C3EDD">
            <w:pPr>
              <w:keepNext/>
              <w:ind w:firstLine="0"/>
            </w:pPr>
            <w:r>
              <w:t xml:space="preserve">            sttm = (PreparedStatement) </w:t>
            </w:r>
            <w:proofErr w:type="gramStart"/>
            <w:r>
              <w:t>con.prepareStatement</w:t>
            </w:r>
            <w:proofErr w:type="gramEnd"/>
            <w:r>
              <w:t>(sSQL);</w:t>
            </w:r>
          </w:p>
          <w:p w14:paraId="60477237" w14:textId="77777777" w:rsidR="005C3EDD" w:rsidRDefault="005C3EDD" w:rsidP="005C3EDD">
            <w:pPr>
              <w:keepNext/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(1, idHoaDon);</w:t>
            </w:r>
          </w:p>
          <w:p w14:paraId="2FF596CD" w14:textId="77777777" w:rsidR="005C3EDD" w:rsidRDefault="005C3EDD" w:rsidP="005C3EDD">
            <w:pPr>
              <w:keepNext/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(2, idSanPham);</w:t>
            </w:r>
          </w:p>
          <w:p w14:paraId="7BA702BF" w14:textId="77777777" w:rsidR="005C3EDD" w:rsidRDefault="005C3EDD" w:rsidP="005C3EDD">
            <w:pPr>
              <w:keepNext/>
              <w:ind w:firstLine="0"/>
            </w:pPr>
            <w:r>
              <w:t xml:space="preserve">            rs = </w:t>
            </w:r>
            <w:proofErr w:type="gramStart"/>
            <w:r>
              <w:t>sttm.executeQuery</w:t>
            </w:r>
            <w:proofErr w:type="gramEnd"/>
            <w:r>
              <w:t>();</w:t>
            </w:r>
          </w:p>
          <w:p w14:paraId="51215624" w14:textId="77777777" w:rsidR="005C3EDD" w:rsidRDefault="005C3EDD" w:rsidP="005C3EDD">
            <w:pPr>
              <w:keepNext/>
              <w:ind w:firstLine="0"/>
            </w:pPr>
            <w:r>
              <w:t xml:space="preserve">            while(</w:t>
            </w:r>
            <w:proofErr w:type="gramStart"/>
            <w:r>
              <w:t>rs.next</w:t>
            </w:r>
            <w:proofErr w:type="gramEnd"/>
            <w:r>
              <w:t>()){</w:t>
            </w:r>
          </w:p>
          <w:p w14:paraId="06F28D8E" w14:textId="77777777" w:rsidR="005C3EDD" w:rsidRDefault="005C3EDD" w:rsidP="005C3EDD">
            <w:pPr>
              <w:keepNext/>
              <w:ind w:firstLine="0"/>
            </w:pPr>
            <w:r>
              <w:t xml:space="preserve">                </w:t>
            </w:r>
            <w:proofErr w:type="gramStart"/>
            <w:r>
              <w:t>cthd.setIdHoaDon</w:t>
            </w:r>
            <w:proofErr w:type="gramEnd"/>
            <w:r>
              <w:t>(rs.getInt(1));</w:t>
            </w:r>
          </w:p>
          <w:p w14:paraId="222D3856" w14:textId="77777777" w:rsidR="005C3EDD" w:rsidRDefault="005C3EDD" w:rsidP="005C3EDD">
            <w:pPr>
              <w:keepNext/>
              <w:ind w:firstLine="0"/>
            </w:pPr>
            <w:r>
              <w:t xml:space="preserve">                </w:t>
            </w:r>
            <w:proofErr w:type="gramStart"/>
            <w:r>
              <w:t>cthd.setIdSanPham</w:t>
            </w:r>
            <w:proofErr w:type="gramEnd"/>
            <w:r>
              <w:t>(rs.getInt(2));</w:t>
            </w:r>
          </w:p>
          <w:p w14:paraId="3BD6F41D" w14:textId="77777777" w:rsidR="005C3EDD" w:rsidRDefault="005C3EDD" w:rsidP="005C3EDD">
            <w:pPr>
              <w:keepNext/>
              <w:ind w:firstLine="0"/>
            </w:pPr>
            <w:r>
              <w:t xml:space="preserve">                </w:t>
            </w:r>
            <w:proofErr w:type="gramStart"/>
            <w:r>
              <w:t>cthd.setSoLuong</w:t>
            </w:r>
            <w:proofErr w:type="gramEnd"/>
            <w:r>
              <w:t>(rs.getInt(3));</w:t>
            </w:r>
          </w:p>
          <w:p w14:paraId="405FD134" w14:textId="77777777" w:rsidR="005C3EDD" w:rsidRDefault="005C3EDD" w:rsidP="005C3EDD">
            <w:pPr>
              <w:keepNext/>
              <w:ind w:firstLine="0"/>
            </w:pPr>
            <w:r>
              <w:t xml:space="preserve">                </w:t>
            </w:r>
            <w:proofErr w:type="gramStart"/>
            <w:r>
              <w:t>cthd.setThanhTien</w:t>
            </w:r>
            <w:proofErr w:type="gramEnd"/>
            <w:r>
              <w:t>(rs.getInt(4));</w:t>
            </w:r>
          </w:p>
          <w:p w14:paraId="36E99B79" w14:textId="77777777" w:rsidR="005C3EDD" w:rsidRDefault="005C3EDD" w:rsidP="005C3EDD">
            <w:pPr>
              <w:keepNext/>
              <w:ind w:firstLine="0"/>
            </w:pPr>
            <w:r>
              <w:t xml:space="preserve">                return </w:t>
            </w:r>
            <w:proofErr w:type="gramStart"/>
            <w:r>
              <w:t>cthd;</w:t>
            </w:r>
            <w:proofErr w:type="gramEnd"/>
          </w:p>
          <w:p w14:paraId="3AFE33CB" w14:textId="77777777" w:rsidR="005C3EDD" w:rsidRDefault="005C3EDD" w:rsidP="005C3EDD">
            <w:pPr>
              <w:keepNext/>
              <w:ind w:firstLine="0"/>
            </w:pPr>
            <w:r>
              <w:lastRenderedPageBreak/>
              <w:t xml:space="preserve">            }</w:t>
            </w:r>
          </w:p>
          <w:p w14:paraId="4515CD7C" w14:textId="77777777" w:rsidR="005C3EDD" w:rsidRDefault="005C3EDD" w:rsidP="005C3EDD">
            <w:pPr>
              <w:keepNext/>
              <w:ind w:firstLine="0"/>
            </w:pPr>
            <w:r>
              <w:t xml:space="preserve">        } catch (Exception e) {</w:t>
            </w:r>
          </w:p>
          <w:p w14:paraId="7078E69C" w14:textId="77777777" w:rsidR="005C3EDD" w:rsidRDefault="005C3EDD" w:rsidP="005C3EDD">
            <w:pPr>
              <w:keepNext/>
              <w:ind w:firstLine="0"/>
            </w:pPr>
            <w:r>
              <w:t xml:space="preserve">            System.out.println("Error!"</w:t>
            </w:r>
            <w:proofErr w:type="gramStart"/>
            <w:r>
              <w:t>);</w:t>
            </w:r>
            <w:proofErr w:type="gramEnd"/>
          </w:p>
          <w:p w14:paraId="6933E355" w14:textId="77777777" w:rsidR="005C3EDD" w:rsidRDefault="005C3EDD" w:rsidP="005C3EDD">
            <w:pPr>
              <w:keepNext/>
              <w:ind w:firstLine="0"/>
            </w:pPr>
            <w:r>
              <w:t xml:space="preserve">        }</w:t>
            </w:r>
          </w:p>
          <w:p w14:paraId="06A52D0B" w14:textId="77777777" w:rsidR="005C3EDD" w:rsidRDefault="005C3EDD" w:rsidP="005C3EDD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finally{</w:t>
            </w:r>
            <w:proofErr w:type="gramEnd"/>
          </w:p>
          <w:p w14:paraId="09BDA776" w14:textId="77777777" w:rsidR="005C3EDD" w:rsidRDefault="005C3EDD" w:rsidP="005C3EDD">
            <w:pPr>
              <w:keepNext/>
              <w:ind w:firstLine="0"/>
            </w:pPr>
            <w:r>
              <w:t xml:space="preserve">            try {</w:t>
            </w:r>
          </w:p>
          <w:p w14:paraId="4BCE10A4" w14:textId="77777777" w:rsidR="005C3EDD" w:rsidRDefault="005C3EDD" w:rsidP="005C3EDD">
            <w:pPr>
              <w:keepNext/>
              <w:ind w:firstLine="0"/>
            </w:pPr>
            <w:r>
              <w:t xml:space="preserve">                </w:t>
            </w:r>
            <w:proofErr w:type="gramStart"/>
            <w:r>
              <w:t>con.close</w:t>
            </w:r>
            <w:proofErr w:type="gramEnd"/>
            <w:r>
              <w:t>();</w:t>
            </w:r>
          </w:p>
          <w:p w14:paraId="3B6134F3" w14:textId="77777777" w:rsidR="005C3EDD" w:rsidRDefault="005C3EDD" w:rsidP="005C3EDD">
            <w:pPr>
              <w:keepNext/>
              <w:ind w:firstLine="0"/>
            </w:pPr>
            <w:r>
              <w:t xml:space="preserve">                </w:t>
            </w:r>
            <w:proofErr w:type="gramStart"/>
            <w:r>
              <w:t>rs.close</w:t>
            </w:r>
            <w:proofErr w:type="gramEnd"/>
            <w:r>
              <w:t>();</w:t>
            </w:r>
          </w:p>
          <w:p w14:paraId="1B393229" w14:textId="77777777" w:rsidR="005C3EDD" w:rsidRDefault="005C3EDD" w:rsidP="005C3EDD">
            <w:pPr>
              <w:keepNext/>
              <w:ind w:firstLine="0"/>
            </w:pPr>
            <w:r>
              <w:t xml:space="preserve">                </w:t>
            </w:r>
            <w:proofErr w:type="gramStart"/>
            <w:r>
              <w:t>sttm.close</w:t>
            </w:r>
            <w:proofErr w:type="gramEnd"/>
            <w:r>
              <w:t>();</w:t>
            </w:r>
          </w:p>
          <w:p w14:paraId="7C46073D" w14:textId="77777777" w:rsidR="005C3EDD" w:rsidRDefault="005C3EDD" w:rsidP="005C3EDD">
            <w:pPr>
              <w:keepNext/>
              <w:ind w:firstLine="0"/>
            </w:pPr>
            <w:r>
              <w:t xml:space="preserve">            } catch (Exception e) {</w:t>
            </w:r>
          </w:p>
          <w:p w14:paraId="25909FC8" w14:textId="77777777" w:rsidR="005C3EDD" w:rsidRDefault="005C3EDD" w:rsidP="005C3EDD">
            <w:pPr>
              <w:keepNext/>
              <w:ind w:firstLine="0"/>
            </w:pPr>
            <w:r>
              <w:t xml:space="preserve">            }</w:t>
            </w:r>
          </w:p>
          <w:p w14:paraId="384E6F6F" w14:textId="77777777" w:rsidR="005C3EDD" w:rsidRDefault="005C3EDD" w:rsidP="005C3EDD">
            <w:pPr>
              <w:keepNext/>
              <w:ind w:firstLine="0"/>
            </w:pPr>
            <w:r>
              <w:t xml:space="preserve">        }</w:t>
            </w:r>
          </w:p>
          <w:p w14:paraId="3415BC82" w14:textId="77777777" w:rsidR="005C3EDD" w:rsidRDefault="005C3EDD" w:rsidP="005C3EDD">
            <w:pPr>
              <w:keepNext/>
              <w:ind w:firstLine="0"/>
            </w:pPr>
            <w:r>
              <w:t xml:space="preserve">        return </w:t>
            </w:r>
            <w:proofErr w:type="gramStart"/>
            <w:r>
              <w:t>null;</w:t>
            </w:r>
            <w:proofErr w:type="gramEnd"/>
          </w:p>
          <w:p w14:paraId="40ED9022" w14:textId="77777777" w:rsidR="005C3EDD" w:rsidRDefault="005C3EDD" w:rsidP="005C3EDD">
            <w:pPr>
              <w:keepNext/>
              <w:ind w:firstLine="0"/>
            </w:pPr>
            <w:r>
              <w:t xml:space="preserve">    }</w:t>
            </w:r>
          </w:p>
          <w:p w14:paraId="74BF3813" w14:textId="77777777" w:rsidR="005C3EDD" w:rsidRDefault="005C3EDD" w:rsidP="005C3EDD">
            <w:pPr>
              <w:keepNext/>
              <w:ind w:firstLine="0"/>
            </w:pPr>
            <w:r>
              <w:t xml:space="preserve">    </w:t>
            </w:r>
            <w:proofErr w:type="gramStart"/>
            <w:r>
              <w:t>public  void</w:t>
            </w:r>
            <w:proofErr w:type="gramEnd"/>
            <w:r>
              <w:t xml:space="preserve"> updateSoLuong (int idHoaDon, int idSanPhamn, int soLuong, int thanhTien){</w:t>
            </w:r>
          </w:p>
          <w:p w14:paraId="66D714EE" w14:textId="77777777" w:rsidR="005C3EDD" w:rsidRDefault="005C3EDD" w:rsidP="005C3EDD">
            <w:pPr>
              <w:keepNext/>
              <w:ind w:firstLine="0"/>
            </w:pPr>
            <w:r>
              <w:t xml:space="preserve">        Connection con = </w:t>
            </w:r>
            <w:proofErr w:type="gramStart"/>
            <w:r>
              <w:t>null;</w:t>
            </w:r>
            <w:proofErr w:type="gramEnd"/>
          </w:p>
          <w:p w14:paraId="644ADB2E" w14:textId="77777777" w:rsidR="005C3EDD" w:rsidRDefault="005C3EDD" w:rsidP="005C3EDD">
            <w:pPr>
              <w:keepNext/>
              <w:ind w:firstLine="0"/>
            </w:pPr>
            <w:r>
              <w:t xml:space="preserve">        PreparedStatement sttm = </w:t>
            </w:r>
            <w:proofErr w:type="gramStart"/>
            <w:r>
              <w:t>null;</w:t>
            </w:r>
            <w:proofErr w:type="gramEnd"/>
          </w:p>
          <w:p w14:paraId="26C7630E" w14:textId="77777777" w:rsidR="005C3EDD" w:rsidRDefault="005C3EDD" w:rsidP="005C3EDD">
            <w:pPr>
              <w:keepNext/>
              <w:ind w:firstLine="0"/>
            </w:pPr>
            <w:r>
              <w:t xml:space="preserve">        try {</w:t>
            </w:r>
          </w:p>
          <w:p w14:paraId="4A2FE6C7" w14:textId="77777777" w:rsidR="005C3EDD" w:rsidRDefault="005C3EDD" w:rsidP="005C3EDD">
            <w:pPr>
              <w:keepNext/>
              <w:ind w:firstLine="0"/>
            </w:pPr>
            <w:r>
              <w:t xml:space="preserve">            String sSQL = "UPDATE chitiethoadon SET soluong </w:t>
            </w:r>
            <w:proofErr w:type="gramStart"/>
            <w:r>
              <w:t>= ?</w:t>
            </w:r>
            <w:proofErr w:type="gramEnd"/>
            <w:r>
              <w:t xml:space="preserve">, thanhtien = ? WHERE idhoadon </w:t>
            </w:r>
            <w:proofErr w:type="gramStart"/>
            <w:r>
              <w:t>= ?</w:t>
            </w:r>
            <w:proofErr w:type="gramEnd"/>
            <w:r>
              <w:t xml:space="preserve"> and idsanpham = ?" ;</w:t>
            </w:r>
          </w:p>
          <w:p w14:paraId="2AB54034" w14:textId="77777777" w:rsidR="005C3EDD" w:rsidRDefault="005C3EDD" w:rsidP="005C3EDD">
            <w:pPr>
              <w:keepNext/>
              <w:ind w:firstLine="0"/>
            </w:pPr>
            <w:r>
              <w:t xml:space="preserve">            con = DatabaseUtils.getDBConnect(</w:t>
            </w:r>
            <w:proofErr w:type="gramStart"/>
            <w:r>
              <w:t>);</w:t>
            </w:r>
            <w:proofErr w:type="gramEnd"/>
          </w:p>
          <w:p w14:paraId="066CD18D" w14:textId="77777777" w:rsidR="005C3EDD" w:rsidRDefault="005C3EDD" w:rsidP="005C3EDD">
            <w:pPr>
              <w:keepNext/>
              <w:ind w:firstLine="0"/>
            </w:pPr>
            <w:r>
              <w:t xml:space="preserve">            sttm = (PreparedStatement) </w:t>
            </w:r>
            <w:proofErr w:type="gramStart"/>
            <w:r>
              <w:t>con.prepareStatement</w:t>
            </w:r>
            <w:proofErr w:type="gramEnd"/>
            <w:r>
              <w:t>(sSQL);</w:t>
            </w:r>
          </w:p>
          <w:p w14:paraId="17AFCCB7" w14:textId="77777777" w:rsidR="005C3EDD" w:rsidRDefault="005C3EDD" w:rsidP="005C3EDD">
            <w:pPr>
              <w:keepNext/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(1, soLuong);</w:t>
            </w:r>
          </w:p>
          <w:p w14:paraId="4E4D4EB0" w14:textId="77777777" w:rsidR="005C3EDD" w:rsidRDefault="005C3EDD" w:rsidP="005C3EDD">
            <w:pPr>
              <w:keepNext/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(2, thanhTien);</w:t>
            </w:r>
          </w:p>
          <w:p w14:paraId="06D09759" w14:textId="77777777" w:rsidR="005C3EDD" w:rsidRDefault="005C3EDD" w:rsidP="005C3EDD">
            <w:pPr>
              <w:keepNext/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(3, idHoaDon);</w:t>
            </w:r>
          </w:p>
          <w:p w14:paraId="0B4AE9E8" w14:textId="77777777" w:rsidR="005C3EDD" w:rsidRDefault="005C3EDD" w:rsidP="005C3EDD">
            <w:pPr>
              <w:keepNext/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(4, idSanPhamn);</w:t>
            </w:r>
          </w:p>
          <w:p w14:paraId="53FC2213" w14:textId="77777777" w:rsidR="005C3EDD" w:rsidRDefault="005C3EDD" w:rsidP="005C3EDD">
            <w:pPr>
              <w:keepNext/>
              <w:ind w:firstLine="0"/>
            </w:pPr>
            <w:r>
              <w:t xml:space="preserve">            </w:t>
            </w:r>
            <w:proofErr w:type="gramStart"/>
            <w:r>
              <w:t>sttm.executeUpdate</w:t>
            </w:r>
            <w:proofErr w:type="gramEnd"/>
            <w:r>
              <w:t>();</w:t>
            </w:r>
          </w:p>
          <w:p w14:paraId="0AB426F8" w14:textId="77777777" w:rsidR="005C3EDD" w:rsidRDefault="005C3EDD" w:rsidP="005C3EDD">
            <w:pPr>
              <w:keepNext/>
              <w:ind w:firstLine="0"/>
            </w:pPr>
            <w:r>
              <w:t xml:space="preserve">            </w:t>
            </w:r>
          </w:p>
          <w:p w14:paraId="3C47B96F" w14:textId="77777777" w:rsidR="005C3EDD" w:rsidRDefault="005C3EDD" w:rsidP="005C3EDD">
            <w:pPr>
              <w:keepNext/>
              <w:ind w:firstLine="0"/>
            </w:pPr>
            <w:r>
              <w:t xml:space="preserve">        } catch (Exception e) {</w:t>
            </w:r>
          </w:p>
          <w:p w14:paraId="26A199CA" w14:textId="77777777" w:rsidR="005C3EDD" w:rsidRDefault="005C3EDD" w:rsidP="005C3EDD">
            <w:pPr>
              <w:keepNext/>
              <w:ind w:firstLine="0"/>
            </w:pPr>
            <w:r>
              <w:lastRenderedPageBreak/>
              <w:t xml:space="preserve">            System.out.println("Error!"</w:t>
            </w:r>
            <w:proofErr w:type="gramStart"/>
            <w:r>
              <w:t>);</w:t>
            </w:r>
            <w:proofErr w:type="gramEnd"/>
          </w:p>
          <w:p w14:paraId="20959248" w14:textId="77777777" w:rsidR="005C3EDD" w:rsidRDefault="005C3EDD" w:rsidP="005C3EDD">
            <w:pPr>
              <w:keepNext/>
              <w:ind w:firstLine="0"/>
            </w:pPr>
            <w:r>
              <w:t xml:space="preserve">            System.out.println(</w:t>
            </w:r>
            <w:proofErr w:type="gramStart"/>
            <w:r>
              <w:t>e.getMessage</w:t>
            </w:r>
            <w:proofErr w:type="gramEnd"/>
            <w:r>
              <w:t>());</w:t>
            </w:r>
          </w:p>
          <w:p w14:paraId="25199AF7" w14:textId="77777777" w:rsidR="005C3EDD" w:rsidRDefault="005C3EDD" w:rsidP="005C3EDD">
            <w:pPr>
              <w:keepNext/>
              <w:ind w:firstLine="0"/>
            </w:pPr>
            <w:r>
              <w:t xml:space="preserve">        }</w:t>
            </w:r>
          </w:p>
          <w:p w14:paraId="625AC228" w14:textId="77777777" w:rsidR="005C3EDD" w:rsidRDefault="005C3EDD" w:rsidP="005C3EDD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finally{</w:t>
            </w:r>
            <w:proofErr w:type="gramEnd"/>
          </w:p>
          <w:p w14:paraId="4ED75CDC" w14:textId="77777777" w:rsidR="005C3EDD" w:rsidRDefault="005C3EDD" w:rsidP="005C3EDD">
            <w:pPr>
              <w:keepNext/>
              <w:ind w:firstLine="0"/>
            </w:pPr>
            <w:r>
              <w:t xml:space="preserve">            try {</w:t>
            </w:r>
          </w:p>
          <w:p w14:paraId="37124614" w14:textId="77777777" w:rsidR="005C3EDD" w:rsidRDefault="005C3EDD" w:rsidP="005C3EDD">
            <w:pPr>
              <w:keepNext/>
              <w:ind w:firstLine="0"/>
            </w:pPr>
            <w:r>
              <w:t xml:space="preserve">                </w:t>
            </w:r>
            <w:proofErr w:type="gramStart"/>
            <w:r>
              <w:t>con.close</w:t>
            </w:r>
            <w:proofErr w:type="gramEnd"/>
            <w:r>
              <w:t>();</w:t>
            </w:r>
          </w:p>
          <w:p w14:paraId="53174528" w14:textId="77777777" w:rsidR="005C3EDD" w:rsidRDefault="005C3EDD" w:rsidP="005C3EDD">
            <w:pPr>
              <w:keepNext/>
              <w:ind w:firstLine="0"/>
            </w:pPr>
            <w:r>
              <w:t xml:space="preserve">                </w:t>
            </w:r>
            <w:proofErr w:type="gramStart"/>
            <w:r>
              <w:t>sttm.close</w:t>
            </w:r>
            <w:proofErr w:type="gramEnd"/>
            <w:r>
              <w:t>();</w:t>
            </w:r>
          </w:p>
          <w:p w14:paraId="3EC4EBD8" w14:textId="77777777" w:rsidR="005C3EDD" w:rsidRDefault="005C3EDD" w:rsidP="005C3EDD">
            <w:pPr>
              <w:keepNext/>
              <w:ind w:firstLine="0"/>
            </w:pPr>
            <w:r>
              <w:t xml:space="preserve">            } catch (Exception e) {</w:t>
            </w:r>
          </w:p>
          <w:p w14:paraId="23988EEB" w14:textId="77777777" w:rsidR="005C3EDD" w:rsidRDefault="005C3EDD" w:rsidP="005C3EDD">
            <w:pPr>
              <w:keepNext/>
              <w:ind w:firstLine="0"/>
            </w:pPr>
            <w:r>
              <w:t xml:space="preserve">            }</w:t>
            </w:r>
          </w:p>
          <w:p w14:paraId="2EAF91DB" w14:textId="77777777" w:rsidR="005C3EDD" w:rsidRDefault="005C3EDD" w:rsidP="005C3EDD">
            <w:pPr>
              <w:keepNext/>
              <w:ind w:firstLine="0"/>
            </w:pPr>
            <w:r>
              <w:t xml:space="preserve">        }</w:t>
            </w:r>
          </w:p>
          <w:p w14:paraId="207B5926" w14:textId="77777777" w:rsidR="005C3EDD" w:rsidRDefault="005C3EDD" w:rsidP="005C3EDD">
            <w:pPr>
              <w:keepNext/>
              <w:ind w:firstLine="0"/>
            </w:pPr>
            <w:r>
              <w:t xml:space="preserve">        </w:t>
            </w:r>
          </w:p>
          <w:p w14:paraId="3717D16F" w14:textId="77777777" w:rsidR="005C3EDD" w:rsidRDefault="005C3EDD" w:rsidP="005C3EDD">
            <w:pPr>
              <w:keepNext/>
              <w:ind w:firstLine="0"/>
            </w:pPr>
            <w:r>
              <w:t xml:space="preserve">    }</w:t>
            </w:r>
          </w:p>
          <w:p w14:paraId="27CA65DE" w14:textId="77777777" w:rsidR="005C3EDD" w:rsidRDefault="005C3EDD" w:rsidP="005C3EDD">
            <w:pPr>
              <w:keepNext/>
              <w:ind w:firstLine="0"/>
            </w:pPr>
            <w:r>
              <w:t xml:space="preserve">    public void </w:t>
            </w:r>
            <w:proofErr w:type="gramStart"/>
            <w:r>
              <w:t>XoaCTHD(</w:t>
            </w:r>
            <w:proofErr w:type="gramEnd"/>
            <w:r>
              <w:t>int idhd){</w:t>
            </w:r>
          </w:p>
          <w:p w14:paraId="1AB2C79F" w14:textId="77777777" w:rsidR="005C3EDD" w:rsidRDefault="005C3EDD" w:rsidP="005C3EDD">
            <w:pPr>
              <w:keepNext/>
              <w:ind w:firstLine="0"/>
            </w:pPr>
            <w:r>
              <w:t xml:space="preserve">        Connection con = </w:t>
            </w:r>
            <w:proofErr w:type="gramStart"/>
            <w:r>
              <w:t>null;</w:t>
            </w:r>
            <w:proofErr w:type="gramEnd"/>
          </w:p>
          <w:p w14:paraId="57A0EDA9" w14:textId="77777777" w:rsidR="005C3EDD" w:rsidRDefault="005C3EDD" w:rsidP="005C3EDD">
            <w:pPr>
              <w:keepNext/>
              <w:ind w:firstLine="0"/>
            </w:pPr>
            <w:r>
              <w:t xml:space="preserve">        PreparedStatement sttm = </w:t>
            </w:r>
            <w:proofErr w:type="gramStart"/>
            <w:r>
              <w:t>null;</w:t>
            </w:r>
            <w:proofErr w:type="gramEnd"/>
          </w:p>
          <w:p w14:paraId="53CA507F" w14:textId="77777777" w:rsidR="005C3EDD" w:rsidRDefault="005C3EDD" w:rsidP="005C3EDD">
            <w:pPr>
              <w:keepNext/>
              <w:ind w:firstLine="0"/>
            </w:pPr>
            <w:r>
              <w:t xml:space="preserve">        try {</w:t>
            </w:r>
          </w:p>
          <w:p w14:paraId="137F0BC1" w14:textId="77777777" w:rsidR="005C3EDD" w:rsidRDefault="005C3EDD" w:rsidP="005C3EDD">
            <w:pPr>
              <w:keepNext/>
              <w:ind w:firstLine="0"/>
            </w:pPr>
            <w:r>
              <w:t xml:space="preserve">            String sSQL = "delete from chitiethoadon where idhoadon </w:t>
            </w:r>
            <w:proofErr w:type="gramStart"/>
            <w:r>
              <w:t>= ?</w:t>
            </w:r>
            <w:proofErr w:type="gramEnd"/>
            <w:r>
              <w:t>";</w:t>
            </w:r>
          </w:p>
          <w:p w14:paraId="0BF2A902" w14:textId="77777777" w:rsidR="005C3EDD" w:rsidRDefault="005C3EDD" w:rsidP="005C3EDD">
            <w:pPr>
              <w:keepNext/>
              <w:ind w:firstLine="0"/>
            </w:pPr>
            <w:r>
              <w:t xml:space="preserve">            con = DatabaseUtils.getDBConnect(</w:t>
            </w:r>
            <w:proofErr w:type="gramStart"/>
            <w:r>
              <w:t>);</w:t>
            </w:r>
            <w:proofErr w:type="gramEnd"/>
          </w:p>
          <w:p w14:paraId="774A668C" w14:textId="77777777" w:rsidR="005C3EDD" w:rsidRDefault="005C3EDD" w:rsidP="005C3EDD">
            <w:pPr>
              <w:keepNext/>
              <w:ind w:firstLine="0"/>
            </w:pPr>
            <w:r>
              <w:t xml:space="preserve">            sttm = (PreparedStatement) </w:t>
            </w:r>
            <w:proofErr w:type="gramStart"/>
            <w:r>
              <w:t>con.prepareStatement</w:t>
            </w:r>
            <w:proofErr w:type="gramEnd"/>
            <w:r>
              <w:t>(sSQL);</w:t>
            </w:r>
          </w:p>
          <w:p w14:paraId="7C4D0B3B" w14:textId="77777777" w:rsidR="005C3EDD" w:rsidRDefault="005C3EDD" w:rsidP="005C3EDD">
            <w:pPr>
              <w:keepNext/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(1, idhd);</w:t>
            </w:r>
          </w:p>
          <w:p w14:paraId="32B4D8BC" w14:textId="77777777" w:rsidR="005C3EDD" w:rsidRDefault="005C3EDD" w:rsidP="005C3EDD">
            <w:pPr>
              <w:keepNext/>
              <w:ind w:firstLine="0"/>
            </w:pPr>
            <w:r>
              <w:t xml:space="preserve">            </w:t>
            </w:r>
            <w:proofErr w:type="gramStart"/>
            <w:r>
              <w:t>sttm.executeUpdate</w:t>
            </w:r>
            <w:proofErr w:type="gramEnd"/>
            <w:r>
              <w:t>();</w:t>
            </w:r>
          </w:p>
          <w:p w14:paraId="5EEB7957" w14:textId="77777777" w:rsidR="005C3EDD" w:rsidRDefault="005C3EDD" w:rsidP="005C3EDD">
            <w:pPr>
              <w:keepNext/>
              <w:ind w:firstLine="0"/>
            </w:pPr>
            <w:r>
              <w:t xml:space="preserve">            </w:t>
            </w:r>
          </w:p>
          <w:p w14:paraId="0A9ADEAB" w14:textId="77777777" w:rsidR="005C3EDD" w:rsidRDefault="005C3EDD" w:rsidP="005C3EDD">
            <w:pPr>
              <w:keepNext/>
              <w:ind w:firstLine="0"/>
            </w:pPr>
            <w:r>
              <w:t xml:space="preserve">        } catch (Exception e) {</w:t>
            </w:r>
          </w:p>
          <w:p w14:paraId="725CF459" w14:textId="77777777" w:rsidR="005C3EDD" w:rsidRDefault="005C3EDD" w:rsidP="005C3EDD">
            <w:pPr>
              <w:keepNext/>
              <w:ind w:firstLine="0"/>
            </w:pPr>
            <w:r>
              <w:t xml:space="preserve">            System.out.println("Error!"</w:t>
            </w:r>
            <w:proofErr w:type="gramStart"/>
            <w:r>
              <w:t>);</w:t>
            </w:r>
            <w:proofErr w:type="gramEnd"/>
          </w:p>
          <w:p w14:paraId="7316FD4E" w14:textId="77777777" w:rsidR="005C3EDD" w:rsidRDefault="005C3EDD" w:rsidP="005C3EDD">
            <w:pPr>
              <w:keepNext/>
              <w:ind w:firstLine="0"/>
            </w:pPr>
            <w:r>
              <w:t xml:space="preserve">            System.out.println(</w:t>
            </w:r>
            <w:proofErr w:type="gramStart"/>
            <w:r>
              <w:t>e.getMessage</w:t>
            </w:r>
            <w:proofErr w:type="gramEnd"/>
            <w:r>
              <w:t>());</w:t>
            </w:r>
          </w:p>
          <w:p w14:paraId="540086A8" w14:textId="77777777" w:rsidR="005C3EDD" w:rsidRDefault="005C3EDD" w:rsidP="005C3EDD">
            <w:pPr>
              <w:keepNext/>
              <w:ind w:firstLine="0"/>
            </w:pPr>
            <w:r>
              <w:t xml:space="preserve">        }</w:t>
            </w:r>
          </w:p>
          <w:p w14:paraId="333AB579" w14:textId="77777777" w:rsidR="005C3EDD" w:rsidRDefault="005C3EDD" w:rsidP="005C3EDD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finally{</w:t>
            </w:r>
            <w:proofErr w:type="gramEnd"/>
          </w:p>
          <w:p w14:paraId="6E509FA5" w14:textId="77777777" w:rsidR="005C3EDD" w:rsidRDefault="005C3EDD" w:rsidP="005C3EDD">
            <w:pPr>
              <w:keepNext/>
              <w:ind w:firstLine="0"/>
            </w:pPr>
            <w:r>
              <w:t xml:space="preserve">            try {</w:t>
            </w:r>
          </w:p>
          <w:p w14:paraId="26098217" w14:textId="77777777" w:rsidR="005C3EDD" w:rsidRDefault="005C3EDD" w:rsidP="005C3EDD">
            <w:pPr>
              <w:keepNext/>
              <w:ind w:firstLine="0"/>
            </w:pPr>
            <w:r>
              <w:t xml:space="preserve">                </w:t>
            </w:r>
            <w:proofErr w:type="gramStart"/>
            <w:r>
              <w:t>con.close</w:t>
            </w:r>
            <w:proofErr w:type="gramEnd"/>
            <w:r>
              <w:t>();</w:t>
            </w:r>
          </w:p>
          <w:p w14:paraId="55D07DA7" w14:textId="77777777" w:rsidR="005C3EDD" w:rsidRDefault="005C3EDD" w:rsidP="005C3EDD">
            <w:pPr>
              <w:keepNext/>
              <w:ind w:firstLine="0"/>
            </w:pPr>
            <w:r>
              <w:lastRenderedPageBreak/>
              <w:t xml:space="preserve">                </w:t>
            </w:r>
            <w:proofErr w:type="gramStart"/>
            <w:r>
              <w:t>sttm.close</w:t>
            </w:r>
            <w:proofErr w:type="gramEnd"/>
            <w:r>
              <w:t>();</w:t>
            </w:r>
          </w:p>
          <w:p w14:paraId="3A714C94" w14:textId="77777777" w:rsidR="005C3EDD" w:rsidRDefault="005C3EDD" w:rsidP="005C3EDD">
            <w:pPr>
              <w:keepNext/>
              <w:ind w:firstLine="0"/>
            </w:pPr>
            <w:r>
              <w:t xml:space="preserve">            } catch (Exception e) {</w:t>
            </w:r>
          </w:p>
          <w:p w14:paraId="2793AC99" w14:textId="77777777" w:rsidR="005C3EDD" w:rsidRDefault="005C3EDD" w:rsidP="005C3EDD">
            <w:pPr>
              <w:keepNext/>
              <w:ind w:firstLine="0"/>
            </w:pPr>
            <w:r>
              <w:t xml:space="preserve">            }</w:t>
            </w:r>
          </w:p>
          <w:p w14:paraId="67513376" w14:textId="77777777" w:rsidR="005C3EDD" w:rsidRDefault="005C3EDD" w:rsidP="005C3EDD">
            <w:pPr>
              <w:keepNext/>
              <w:ind w:firstLine="0"/>
            </w:pPr>
            <w:r>
              <w:t xml:space="preserve">        }</w:t>
            </w:r>
          </w:p>
          <w:p w14:paraId="31301374" w14:textId="77777777" w:rsidR="005C3EDD" w:rsidRDefault="005C3EDD" w:rsidP="005C3EDD">
            <w:pPr>
              <w:keepNext/>
              <w:ind w:firstLine="0"/>
            </w:pPr>
            <w:r>
              <w:t xml:space="preserve">    }</w:t>
            </w:r>
          </w:p>
          <w:p w14:paraId="1C671DF6" w14:textId="77777777" w:rsidR="005C3EDD" w:rsidRDefault="005C3EDD" w:rsidP="005C3EDD">
            <w:pPr>
              <w:keepNext/>
              <w:ind w:firstLine="0"/>
            </w:pPr>
            <w:r>
              <w:t xml:space="preserve">    public void </w:t>
            </w:r>
            <w:proofErr w:type="gramStart"/>
            <w:r>
              <w:t>XoaCTHD(</w:t>
            </w:r>
            <w:proofErr w:type="gramEnd"/>
            <w:r>
              <w:t>int idhd, int idsp){</w:t>
            </w:r>
          </w:p>
          <w:p w14:paraId="3AF53185" w14:textId="77777777" w:rsidR="005C3EDD" w:rsidRDefault="005C3EDD" w:rsidP="005C3EDD">
            <w:pPr>
              <w:keepNext/>
              <w:ind w:firstLine="0"/>
            </w:pPr>
            <w:r>
              <w:t xml:space="preserve">        Connection con = </w:t>
            </w:r>
            <w:proofErr w:type="gramStart"/>
            <w:r>
              <w:t>null;</w:t>
            </w:r>
            <w:proofErr w:type="gramEnd"/>
          </w:p>
          <w:p w14:paraId="6B799C45" w14:textId="77777777" w:rsidR="005C3EDD" w:rsidRDefault="005C3EDD" w:rsidP="005C3EDD">
            <w:pPr>
              <w:keepNext/>
              <w:ind w:firstLine="0"/>
            </w:pPr>
            <w:r>
              <w:t xml:space="preserve">        PreparedStatement sttm = </w:t>
            </w:r>
            <w:proofErr w:type="gramStart"/>
            <w:r>
              <w:t>null;</w:t>
            </w:r>
            <w:proofErr w:type="gramEnd"/>
          </w:p>
          <w:p w14:paraId="336D04EB" w14:textId="77777777" w:rsidR="005C3EDD" w:rsidRDefault="005C3EDD" w:rsidP="005C3EDD">
            <w:pPr>
              <w:keepNext/>
              <w:ind w:firstLine="0"/>
            </w:pPr>
            <w:r>
              <w:t xml:space="preserve">        try {</w:t>
            </w:r>
          </w:p>
          <w:p w14:paraId="78627CF7" w14:textId="77777777" w:rsidR="005C3EDD" w:rsidRDefault="005C3EDD" w:rsidP="005C3EDD">
            <w:pPr>
              <w:keepNext/>
              <w:ind w:firstLine="0"/>
            </w:pPr>
            <w:r>
              <w:t xml:space="preserve">            String sSQL = "delete from chitiethoadon where idhoadon </w:t>
            </w:r>
            <w:proofErr w:type="gramStart"/>
            <w:r>
              <w:t>= ?</w:t>
            </w:r>
            <w:proofErr w:type="gramEnd"/>
            <w:r>
              <w:t xml:space="preserve"> and idsanpham = ?";</w:t>
            </w:r>
          </w:p>
          <w:p w14:paraId="75610883" w14:textId="77777777" w:rsidR="005C3EDD" w:rsidRDefault="005C3EDD" w:rsidP="005C3EDD">
            <w:pPr>
              <w:keepNext/>
              <w:ind w:firstLine="0"/>
            </w:pPr>
            <w:r>
              <w:t xml:space="preserve">            con = DatabaseUtils.getDBConnect(</w:t>
            </w:r>
            <w:proofErr w:type="gramStart"/>
            <w:r>
              <w:t>);</w:t>
            </w:r>
            <w:proofErr w:type="gramEnd"/>
          </w:p>
          <w:p w14:paraId="2690824D" w14:textId="77777777" w:rsidR="005C3EDD" w:rsidRDefault="005C3EDD" w:rsidP="005C3EDD">
            <w:pPr>
              <w:keepNext/>
              <w:ind w:firstLine="0"/>
            </w:pPr>
            <w:r>
              <w:t xml:space="preserve">            sttm = (PreparedStatement) </w:t>
            </w:r>
            <w:proofErr w:type="gramStart"/>
            <w:r>
              <w:t>con.prepareStatement</w:t>
            </w:r>
            <w:proofErr w:type="gramEnd"/>
            <w:r>
              <w:t>(sSQL);</w:t>
            </w:r>
          </w:p>
          <w:p w14:paraId="10E38F6E" w14:textId="77777777" w:rsidR="005C3EDD" w:rsidRDefault="005C3EDD" w:rsidP="005C3EDD">
            <w:pPr>
              <w:keepNext/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(1, idhd);</w:t>
            </w:r>
          </w:p>
          <w:p w14:paraId="05021F12" w14:textId="77777777" w:rsidR="005C3EDD" w:rsidRDefault="005C3EDD" w:rsidP="005C3EDD">
            <w:pPr>
              <w:keepNext/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(2, idsp);</w:t>
            </w:r>
          </w:p>
          <w:p w14:paraId="3D6E9A2E" w14:textId="77777777" w:rsidR="005C3EDD" w:rsidRDefault="005C3EDD" w:rsidP="005C3EDD">
            <w:pPr>
              <w:keepNext/>
              <w:ind w:firstLine="0"/>
            </w:pPr>
            <w:r>
              <w:t xml:space="preserve">            </w:t>
            </w:r>
            <w:proofErr w:type="gramStart"/>
            <w:r>
              <w:t>sttm.executeUpdate</w:t>
            </w:r>
            <w:proofErr w:type="gramEnd"/>
            <w:r>
              <w:t>();</w:t>
            </w:r>
          </w:p>
          <w:p w14:paraId="571DA9BB" w14:textId="77777777" w:rsidR="005C3EDD" w:rsidRDefault="005C3EDD" w:rsidP="005C3EDD">
            <w:pPr>
              <w:keepNext/>
              <w:ind w:firstLine="0"/>
            </w:pPr>
            <w:r>
              <w:t xml:space="preserve">            </w:t>
            </w:r>
          </w:p>
          <w:p w14:paraId="28054EAA" w14:textId="77777777" w:rsidR="005C3EDD" w:rsidRDefault="005C3EDD" w:rsidP="005C3EDD">
            <w:pPr>
              <w:keepNext/>
              <w:ind w:firstLine="0"/>
            </w:pPr>
            <w:r>
              <w:t xml:space="preserve">        } catch (Exception e) {</w:t>
            </w:r>
          </w:p>
          <w:p w14:paraId="6EA7A087" w14:textId="77777777" w:rsidR="005C3EDD" w:rsidRDefault="005C3EDD" w:rsidP="005C3EDD">
            <w:pPr>
              <w:keepNext/>
              <w:ind w:firstLine="0"/>
            </w:pPr>
            <w:r>
              <w:t xml:space="preserve">            System.out.println("Error!"</w:t>
            </w:r>
            <w:proofErr w:type="gramStart"/>
            <w:r>
              <w:t>);</w:t>
            </w:r>
            <w:proofErr w:type="gramEnd"/>
          </w:p>
          <w:p w14:paraId="2FC653E7" w14:textId="77777777" w:rsidR="005C3EDD" w:rsidRDefault="005C3EDD" w:rsidP="005C3EDD">
            <w:pPr>
              <w:keepNext/>
              <w:ind w:firstLine="0"/>
            </w:pPr>
            <w:r>
              <w:t xml:space="preserve">            System.out.println(</w:t>
            </w:r>
            <w:proofErr w:type="gramStart"/>
            <w:r>
              <w:t>e.getMessage</w:t>
            </w:r>
            <w:proofErr w:type="gramEnd"/>
            <w:r>
              <w:t>());</w:t>
            </w:r>
          </w:p>
          <w:p w14:paraId="668D9E4E" w14:textId="77777777" w:rsidR="005C3EDD" w:rsidRDefault="005C3EDD" w:rsidP="005C3EDD">
            <w:pPr>
              <w:keepNext/>
              <w:ind w:firstLine="0"/>
            </w:pPr>
            <w:r>
              <w:t xml:space="preserve">        }</w:t>
            </w:r>
          </w:p>
          <w:p w14:paraId="61FF0AEC" w14:textId="77777777" w:rsidR="005C3EDD" w:rsidRDefault="005C3EDD" w:rsidP="005C3EDD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finally{</w:t>
            </w:r>
            <w:proofErr w:type="gramEnd"/>
          </w:p>
          <w:p w14:paraId="1052F1DA" w14:textId="77777777" w:rsidR="005C3EDD" w:rsidRDefault="005C3EDD" w:rsidP="005C3EDD">
            <w:pPr>
              <w:keepNext/>
              <w:ind w:firstLine="0"/>
            </w:pPr>
            <w:r>
              <w:t xml:space="preserve">            try {</w:t>
            </w:r>
          </w:p>
          <w:p w14:paraId="5915042C" w14:textId="77777777" w:rsidR="005C3EDD" w:rsidRDefault="005C3EDD" w:rsidP="005C3EDD">
            <w:pPr>
              <w:keepNext/>
              <w:ind w:firstLine="0"/>
            </w:pPr>
            <w:r>
              <w:t xml:space="preserve">                </w:t>
            </w:r>
            <w:proofErr w:type="gramStart"/>
            <w:r>
              <w:t>con.close</w:t>
            </w:r>
            <w:proofErr w:type="gramEnd"/>
            <w:r>
              <w:t>();</w:t>
            </w:r>
          </w:p>
          <w:p w14:paraId="164DECDF" w14:textId="77777777" w:rsidR="005C3EDD" w:rsidRDefault="005C3EDD" w:rsidP="005C3EDD">
            <w:pPr>
              <w:keepNext/>
              <w:ind w:firstLine="0"/>
            </w:pPr>
            <w:r>
              <w:t xml:space="preserve">                </w:t>
            </w:r>
            <w:proofErr w:type="gramStart"/>
            <w:r>
              <w:t>sttm.close</w:t>
            </w:r>
            <w:proofErr w:type="gramEnd"/>
            <w:r>
              <w:t>();</w:t>
            </w:r>
          </w:p>
          <w:p w14:paraId="4684D52B" w14:textId="77777777" w:rsidR="005C3EDD" w:rsidRDefault="005C3EDD" w:rsidP="005C3EDD">
            <w:pPr>
              <w:keepNext/>
              <w:ind w:firstLine="0"/>
            </w:pPr>
            <w:r>
              <w:t xml:space="preserve">            } catch (Exception e) {</w:t>
            </w:r>
          </w:p>
          <w:p w14:paraId="70F2A843" w14:textId="77777777" w:rsidR="005C3EDD" w:rsidRDefault="005C3EDD" w:rsidP="005C3EDD">
            <w:pPr>
              <w:keepNext/>
              <w:ind w:firstLine="0"/>
            </w:pPr>
            <w:r>
              <w:t xml:space="preserve">            }</w:t>
            </w:r>
          </w:p>
          <w:p w14:paraId="282E03C8" w14:textId="77777777" w:rsidR="005C3EDD" w:rsidRDefault="005C3EDD" w:rsidP="005C3EDD">
            <w:pPr>
              <w:keepNext/>
              <w:ind w:firstLine="0"/>
            </w:pPr>
            <w:r>
              <w:t xml:space="preserve">        }</w:t>
            </w:r>
          </w:p>
          <w:p w14:paraId="0853E9CC" w14:textId="77777777" w:rsidR="005C3EDD" w:rsidRDefault="005C3EDD" w:rsidP="005C3EDD">
            <w:pPr>
              <w:keepNext/>
              <w:ind w:firstLine="0"/>
            </w:pPr>
            <w:r>
              <w:t xml:space="preserve">    }</w:t>
            </w:r>
          </w:p>
          <w:p w14:paraId="7D701039" w14:textId="163CFE4B" w:rsidR="005C3EDD" w:rsidRPr="005C3EDD" w:rsidRDefault="005C3EDD" w:rsidP="005C3EDD">
            <w:pPr>
              <w:keepNext/>
              <w:ind w:firstLine="0"/>
            </w:pPr>
            <w:r>
              <w:t>}</w:t>
            </w:r>
          </w:p>
        </w:tc>
      </w:tr>
    </w:tbl>
    <w:p w14:paraId="4C4B12FC" w14:textId="5BADC2D0" w:rsidR="005C3EDD" w:rsidRDefault="00336CD4" w:rsidP="005C3EDD">
      <w:pPr>
        <w:keepNext/>
        <w:ind w:firstLine="0"/>
        <w:rPr>
          <w:b/>
          <w:bCs/>
        </w:rPr>
      </w:pPr>
      <w:r>
        <w:rPr>
          <w:b/>
          <w:bCs/>
        </w:rPr>
        <w:lastRenderedPageBreak/>
        <w:t>HoaDon.java</w:t>
      </w:r>
    </w:p>
    <w:tbl>
      <w:tblPr>
        <w:tblStyle w:val="TableGrid"/>
        <w:tblpPr w:leftFromText="180" w:rightFromText="180" w:tblpX="562" w:tblpY="624"/>
        <w:tblW w:w="9059" w:type="dxa"/>
        <w:tblLook w:val="04A0" w:firstRow="1" w:lastRow="0" w:firstColumn="1" w:lastColumn="0" w:noHBand="0" w:noVBand="1"/>
      </w:tblPr>
      <w:tblGrid>
        <w:gridCol w:w="9059"/>
      </w:tblGrid>
      <w:tr w:rsidR="00336CD4" w14:paraId="582D9A32" w14:textId="77777777" w:rsidTr="0024614A">
        <w:tc>
          <w:tcPr>
            <w:tcW w:w="9059" w:type="dxa"/>
          </w:tcPr>
          <w:p w14:paraId="6D505630" w14:textId="64D1F335" w:rsidR="00336CD4" w:rsidRDefault="00336CD4" w:rsidP="0024614A">
            <w:pPr>
              <w:keepNext/>
              <w:ind w:firstLine="0"/>
            </w:pPr>
            <w:r>
              <w:t xml:space="preserve">package </w:t>
            </w:r>
            <w:proofErr w:type="gramStart"/>
            <w:r>
              <w:t>model;</w:t>
            </w:r>
            <w:proofErr w:type="gramEnd"/>
          </w:p>
          <w:p w14:paraId="656C3276" w14:textId="77777777" w:rsidR="00336CD4" w:rsidRDefault="00336CD4" w:rsidP="0024614A">
            <w:pPr>
              <w:keepNext/>
              <w:ind w:firstLine="0"/>
            </w:pPr>
          </w:p>
          <w:p w14:paraId="3E076586" w14:textId="77777777" w:rsidR="00336CD4" w:rsidRDefault="00336CD4" w:rsidP="0024614A">
            <w:pPr>
              <w:keepNext/>
              <w:ind w:firstLine="0"/>
            </w:pPr>
            <w:r>
              <w:t>import java.</w:t>
            </w:r>
            <w:proofErr w:type="gramStart"/>
            <w:r>
              <w:t>text.SimpleDateFormat</w:t>
            </w:r>
            <w:proofErr w:type="gramEnd"/>
            <w:r>
              <w:t>;</w:t>
            </w:r>
          </w:p>
          <w:p w14:paraId="3CCEA9B6" w14:textId="77777777" w:rsidR="00336CD4" w:rsidRDefault="00336CD4" w:rsidP="0024614A">
            <w:pPr>
              <w:keepNext/>
              <w:ind w:firstLine="0"/>
            </w:pPr>
            <w:r>
              <w:t xml:space="preserve">import </w:t>
            </w:r>
            <w:proofErr w:type="gramStart"/>
            <w:r>
              <w:t>java.util</w:t>
            </w:r>
            <w:proofErr w:type="gramEnd"/>
            <w:r>
              <w:t>.Date;</w:t>
            </w:r>
          </w:p>
          <w:p w14:paraId="5F517166" w14:textId="77777777" w:rsidR="00336CD4" w:rsidRDefault="00336CD4" w:rsidP="0024614A">
            <w:pPr>
              <w:keepNext/>
              <w:ind w:firstLine="0"/>
            </w:pPr>
          </w:p>
          <w:p w14:paraId="52783E6E" w14:textId="77777777" w:rsidR="00336CD4" w:rsidRDefault="00336CD4" w:rsidP="0024614A">
            <w:pPr>
              <w:keepNext/>
              <w:ind w:firstLine="0"/>
            </w:pPr>
            <w:r>
              <w:t>public class HoaDon {</w:t>
            </w:r>
          </w:p>
          <w:p w14:paraId="69FFDCC6" w14:textId="77777777" w:rsidR="00336CD4" w:rsidRDefault="00336CD4" w:rsidP="0024614A">
            <w:pPr>
              <w:keepNext/>
              <w:ind w:firstLine="0"/>
            </w:pPr>
            <w:r>
              <w:t xml:space="preserve">    private int </w:t>
            </w:r>
            <w:proofErr w:type="gramStart"/>
            <w:r>
              <w:t>idHoaDon;</w:t>
            </w:r>
            <w:proofErr w:type="gramEnd"/>
          </w:p>
          <w:p w14:paraId="17C57777" w14:textId="77777777" w:rsidR="00336CD4" w:rsidRDefault="00336CD4" w:rsidP="0024614A">
            <w:pPr>
              <w:keepNext/>
              <w:ind w:firstLine="0"/>
            </w:pPr>
            <w:r>
              <w:t xml:space="preserve">    private String </w:t>
            </w:r>
            <w:proofErr w:type="gramStart"/>
            <w:r>
              <w:t>idNhanVien;</w:t>
            </w:r>
            <w:proofErr w:type="gramEnd"/>
          </w:p>
          <w:p w14:paraId="0D84DA6A" w14:textId="77777777" w:rsidR="00336CD4" w:rsidRDefault="00336CD4" w:rsidP="0024614A">
            <w:pPr>
              <w:keepNext/>
              <w:ind w:firstLine="0"/>
            </w:pPr>
            <w:r>
              <w:t xml:space="preserve">    private int </w:t>
            </w:r>
            <w:proofErr w:type="gramStart"/>
            <w:r>
              <w:t>idKhachHang;</w:t>
            </w:r>
            <w:proofErr w:type="gramEnd"/>
          </w:p>
          <w:p w14:paraId="3CBBC13E" w14:textId="77777777" w:rsidR="00336CD4" w:rsidRDefault="00336CD4" w:rsidP="0024614A">
            <w:pPr>
              <w:keepNext/>
              <w:ind w:firstLine="0"/>
            </w:pPr>
            <w:r>
              <w:t xml:space="preserve">    private Date </w:t>
            </w:r>
            <w:proofErr w:type="gramStart"/>
            <w:r>
              <w:t>ngayBan;</w:t>
            </w:r>
            <w:proofErr w:type="gramEnd"/>
          </w:p>
          <w:p w14:paraId="09F12BDD" w14:textId="77777777" w:rsidR="00336CD4" w:rsidRDefault="00336CD4" w:rsidP="0024614A">
            <w:pPr>
              <w:keepNext/>
              <w:ind w:firstLine="0"/>
            </w:pPr>
            <w:r>
              <w:t xml:space="preserve">    private int </w:t>
            </w:r>
            <w:proofErr w:type="gramStart"/>
            <w:r>
              <w:t>tongTien;</w:t>
            </w:r>
            <w:proofErr w:type="gramEnd"/>
          </w:p>
          <w:p w14:paraId="042C6394" w14:textId="77777777" w:rsidR="00336CD4" w:rsidRDefault="00336CD4" w:rsidP="0024614A">
            <w:pPr>
              <w:keepNext/>
              <w:ind w:firstLine="0"/>
            </w:pPr>
            <w:r>
              <w:t xml:space="preserve">    private String </w:t>
            </w:r>
            <w:proofErr w:type="gramStart"/>
            <w:r>
              <w:t>trangThai;</w:t>
            </w:r>
            <w:proofErr w:type="gramEnd"/>
          </w:p>
          <w:p w14:paraId="35F4D146" w14:textId="77777777" w:rsidR="00336CD4" w:rsidRDefault="00336CD4" w:rsidP="0024614A">
            <w:pPr>
              <w:keepNext/>
              <w:ind w:firstLine="0"/>
            </w:pPr>
            <w:r>
              <w:t xml:space="preserve">    private int </w:t>
            </w:r>
            <w:proofErr w:type="gramStart"/>
            <w:r>
              <w:t>tienKhachDua;</w:t>
            </w:r>
            <w:proofErr w:type="gramEnd"/>
          </w:p>
          <w:p w14:paraId="0C0D403A" w14:textId="77777777" w:rsidR="00336CD4" w:rsidRDefault="00336CD4" w:rsidP="0024614A">
            <w:pPr>
              <w:keepNext/>
              <w:ind w:firstLine="0"/>
            </w:pPr>
            <w:r>
              <w:t xml:space="preserve">    private int </w:t>
            </w:r>
            <w:proofErr w:type="gramStart"/>
            <w:r>
              <w:t>tienThuaTraKhach;</w:t>
            </w:r>
            <w:proofErr w:type="gramEnd"/>
          </w:p>
          <w:p w14:paraId="7365A3B8" w14:textId="77777777" w:rsidR="00336CD4" w:rsidRDefault="00336CD4" w:rsidP="0024614A">
            <w:pPr>
              <w:keepNext/>
              <w:ind w:firstLine="0"/>
            </w:pPr>
          </w:p>
          <w:p w14:paraId="1D46C1F5" w14:textId="77777777" w:rsidR="00336CD4" w:rsidRDefault="00336CD4" w:rsidP="0024614A">
            <w:pPr>
              <w:keepNext/>
              <w:ind w:firstLine="0"/>
            </w:pPr>
            <w:r>
              <w:t xml:space="preserve">    public </w:t>
            </w:r>
            <w:proofErr w:type="gramStart"/>
            <w:r>
              <w:t>HoaDon(</w:t>
            </w:r>
            <w:proofErr w:type="gramEnd"/>
            <w:r>
              <w:t>) {</w:t>
            </w:r>
          </w:p>
          <w:p w14:paraId="3E8B8E13" w14:textId="77777777" w:rsidR="00336CD4" w:rsidRDefault="00336CD4" w:rsidP="0024614A">
            <w:pPr>
              <w:keepNext/>
              <w:ind w:firstLine="0"/>
            </w:pPr>
            <w:r>
              <w:t xml:space="preserve">    }</w:t>
            </w:r>
          </w:p>
          <w:p w14:paraId="0AD63FFA" w14:textId="77777777" w:rsidR="00336CD4" w:rsidRDefault="00336CD4" w:rsidP="0024614A">
            <w:pPr>
              <w:keepNext/>
              <w:ind w:firstLine="0"/>
            </w:pPr>
          </w:p>
          <w:p w14:paraId="586121D3" w14:textId="77777777" w:rsidR="00336CD4" w:rsidRDefault="00336CD4" w:rsidP="0024614A">
            <w:pPr>
              <w:keepNext/>
              <w:ind w:firstLine="0"/>
            </w:pPr>
            <w:r>
              <w:t xml:space="preserve">    public </w:t>
            </w:r>
            <w:proofErr w:type="gramStart"/>
            <w:r>
              <w:t>HoaDon(</w:t>
            </w:r>
            <w:proofErr w:type="gramEnd"/>
            <w:r>
              <w:t>int idHoaDon, String idNhanVien, int idKhachHang, Date ngayBan, int tongTien, String trangThai, int tienKhachDua, int tienThuaTraKhach) {</w:t>
            </w:r>
          </w:p>
          <w:p w14:paraId="215B8AD9" w14:textId="77777777" w:rsidR="00336CD4" w:rsidRDefault="00336CD4" w:rsidP="0024614A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this.idHoaDon</w:t>
            </w:r>
            <w:proofErr w:type="gramEnd"/>
            <w:r>
              <w:t xml:space="preserve"> = idHoaDon;</w:t>
            </w:r>
          </w:p>
          <w:p w14:paraId="4FEA6F96" w14:textId="77777777" w:rsidR="00336CD4" w:rsidRDefault="00336CD4" w:rsidP="0024614A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this.idNhanVien</w:t>
            </w:r>
            <w:proofErr w:type="gramEnd"/>
            <w:r>
              <w:t xml:space="preserve"> = idNhanVien;</w:t>
            </w:r>
          </w:p>
          <w:p w14:paraId="6FC7B5A4" w14:textId="77777777" w:rsidR="00336CD4" w:rsidRDefault="00336CD4" w:rsidP="0024614A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this.idKhachHang</w:t>
            </w:r>
            <w:proofErr w:type="gramEnd"/>
            <w:r>
              <w:t xml:space="preserve"> = idKhachHang;</w:t>
            </w:r>
          </w:p>
          <w:p w14:paraId="5B9040D9" w14:textId="77777777" w:rsidR="00336CD4" w:rsidRDefault="00336CD4" w:rsidP="0024614A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this.ngayBan</w:t>
            </w:r>
            <w:proofErr w:type="gramEnd"/>
            <w:r>
              <w:t xml:space="preserve"> = ngayBan;</w:t>
            </w:r>
          </w:p>
          <w:p w14:paraId="4814B0CE" w14:textId="77777777" w:rsidR="00336CD4" w:rsidRDefault="00336CD4" w:rsidP="0024614A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this.tongTien</w:t>
            </w:r>
            <w:proofErr w:type="gramEnd"/>
            <w:r>
              <w:t xml:space="preserve"> = tongTien;</w:t>
            </w:r>
          </w:p>
          <w:p w14:paraId="5CCF9EDC" w14:textId="77777777" w:rsidR="00336CD4" w:rsidRDefault="00336CD4" w:rsidP="0024614A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this.trangThai</w:t>
            </w:r>
            <w:proofErr w:type="gramEnd"/>
            <w:r>
              <w:t xml:space="preserve"> = trangThai;</w:t>
            </w:r>
          </w:p>
          <w:p w14:paraId="240E3777" w14:textId="77777777" w:rsidR="00336CD4" w:rsidRDefault="00336CD4" w:rsidP="0024614A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this.tienKhachDua</w:t>
            </w:r>
            <w:proofErr w:type="gramEnd"/>
            <w:r>
              <w:t xml:space="preserve"> = tienKhachDua;</w:t>
            </w:r>
          </w:p>
          <w:p w14:paraId="50728607" w14:textId="77777777" w:rsidR="00336CD4" w:rsidRDefault="00336CD4" w:rsidP="0024614A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this.tienThuaTraKhach</w:t>
            </w:r>
            <w:proofErr w:type="gramEnd"/>
            <w:r>
              <w:t xml:space="preserve"> = tienThuaTraKhach;</w:t>
            </w:r>
          </w:p>
          <w:p w14:paraId="548CA46A" w14:textId="77777777" w:rsidR="00336CD4" w:rsidRDefault="00336CD4" w:rsidP="0024614A">
            <w:pPr>
              <w:keepNext/>
              <w:ind w:firstLine="0"/>
            </w:pPr>
            <w:r>
              <w:lastRenderedPageBreak/>
              <w:t xml:space="preserve">    }</w:t>
            </w:r>
          </w:p>
          <w:p w14:paraId="328C6999" w14:textId="77777777" w:rsidR="00336CD4" w:rsidRDefault="00336CD4" w:rsidP="0024614A">
            <w:pPr>
              <w:keepNext/>
              <w:ind w:firstLine="0"/>
            </w:pPr>
            <w:r>
              <w:t xml:space="preserve">    </w:t>
            </w:r>
          </w:p>
          <w:p w14:paraId="4FBBEC6C" w14:textId="77777777" w:rsidR="00336CD4" w:rsidRDefault="00336CD4" w:rsidP="0024614A">
            <w:pPr>
              <w:keepNext/>
              <w:ind w:firstLine="0"/>
            </w:pPr>
            <w:r>
              <w:t xml:space="preserve">    public int </w:t>
            </w:r>
            <w:proofErr w:type="gramStart"/>
            <w:r>
              <w:t>getIdHoaDon(</w:t>
            </w:r>
            <w:proofErr w:type="gramEnd"/>
            <w:r>
              <w:t>) {</w:t>
            </w:r>
          </w:p>
          <w:p w14:paraId="7769BCE7" w14:textId="77777777" w:rsidR="00336CD4" w:rsidRDefault="00336CD4" w:rsidP="0024614A">
            <w:pPr>
              <w:keepNext/>
              <w:ind w:firstLine="0"/>
            </w:pPr>
            <w:r>
              <w:t xml:space="preserve">        return </w:t>
            </w:r>
            <w:proofErr w:type="gramStart"/>
            <w:r>
              <w:t>idHoaDon;</w:t>
            </w:r>
            <w:proofErr w:type="gramEnd"/>
          </w:p>
          <w:p w14:paraId="2E80E9AC" w14:textId="77777777" w:rsidR="00336CD4" w:rsidRDefault="00336CD4" w:rsidP="0024614A">
            <w:pPr>
              <w:keepNext/>
              <w:ind w:firstLine="0"/>
            </w:pPr>
            <w:r>
              <w:t xml:space="preserve">    }</w:t>
            </w:r>
          </w:p>
          <w:p w14:paraId="229139C9" w14:textId="77777777" w:rsidR="00336CD4" w:rsidRDefault="00336CD4" w:rsidP="0024614A">
            <w:pPr>
              <w:keepNext/>
              <w:ind w:firstLine="0"/>
            </w:pPr>
          </w:p>
          <w:p w14:paraId="3862A6BE" w14:textId="77777777" w:rsidR="00336CD4" w:rsidRDefault="00336CD4" w:rsidP="0024614A">
            <w:pPr>
              <w:keepNext/>
              <w:ind w:firstLine="0"/>
            </w:pPr>
            <w:r>
              <w:t xml:space="preserve">    public void </w:t>
            </w:r>
            <w:proofErr w:type="gramStart"/>
            <w:r>
              <w:t>setIdHoaDon(</w:t>
            </w:r>
            <w:proofErr w:type="gramEnd"/>
            <w:r>
              <w:t>int idHoaDon) {</w:t>
            </w:r>
          </w:p>
          <w:p w14:paraId="3BA38EE1" w14:textId="77777777" w:rsidR="00336CD4" w:rsidRDefault="00336CD4" w:rsidP="0024614A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this.idHoaDon</w:t>
            </w:r>
            <w:proofErr w:type="gramEnd"/>
            <w:r>
              <w:t xml:space="preserve"> = idHoaDon;</w:t>
            </w:r>
          </w:p>
          <w:p w14:paraId="0CAD2F00" w14:textId="77777777" w:rsidR="00336CD4" w:rsidRDefault="00336CD4" w:rsidP="0024614A">
            <w:pPr>
              <w:keepNext/>
              <w:ind w:firstLine="0"/>
            </w:pPr>
            <w:r>
              <w:t xml:space="preserve">    }</w:t>
            </w:r>
          </w:p>
          <w:p w14:paraId="6AF0BDA2" w14:textId="77777777" w:rsidR="00336CD4" w:rsidRDefault="00336CD4" w:rsidP="0024614A">
            <w:pPr>
              <w:keepNext/>
              <w:ind w:firstLine="0"/>
            </w:pPr>
          </w:p>
          <w:p w14:paraId="30A7D741" w14:textId="77777777" w:rsidR="00336CD4" w:rsidRDefault="00336CD4" w:rsidP="0024614A">
            <w:pPr>
              <w:keepNext/>
              <w:ind w:firstLine="0"/>
            </w:pPr>
            <w:r>
              <w:t xml:space="preserve">    public String </w:t>
            </w:r>
            <w:proofErr w:type="gramStart"/>
            <w:r>
              <w:t>getIdNhanVien(</w:t>
            </w:r>
            <w:proofErr w:type="gramEnd"/>
            <w:r>
              <w:t>) {</w:t>
            </w:r>
          </w:p>
          <w:p w14:paraId="31F9A591" w14:textId="77777777" w:rsidR="00336CD4" w:rsidRDefault="00336CD4" w:rsidP="0024614A">
            <w:pPr>
              <w:keepNext/>
              <w:ind w:firstLine="0"/>
            </w:pPr>
            <w:r>
              <w:t xml:space="preserve">        return </w:t>
            </w:r>
            <w:proofErr w:type="gramStart"/>
            <w:r>
              <w:t>idNhanVien;</w:t>
            </w:r>
            <w:proofErr w:type="gramEnd"/>
          </w:p>
          <w:p w14:paraId="5151740E" w14:textId="77777777" w:rsidR="00336CD4" w:rsidRDefault="00336CD4" w:rsidP="0024614A">
            <w:pPr>
              <w:keepNext/>
              <w:ind w:firstLine="0"/>
            </w:pPr>
            <w:r>
              <w:t xml:space="preserve">    }</w:t>
            </w:r>
          </w:p>
          <w:p w14:paraId="3CDE28C2" w14:textId="77777777" w:rsidR="00336CD4" w:rsidRDefault="00336CD4" w:rsidP="0024614A">
            <w:pPr>
              <w:keepNext/>
              <w:ind w:firstLine="0"/>
            </w:pPr>
          </w:p>
          <w:p w14:paraId="31CE74FE" w14:textId="77777777" w:rsidR="00336CD4" w:rsidRDefault="00336CD4" w:rsidP="0024614A">
            <w:pPr>
              <w:keepNext/>
              <w:ind w:firstLine="0"/>
            </w:pPr>
            <w:r>
              <w:t xml:space="preserve">    public void </w:t>
            </w:r>
            <w:proofErr w:type="gramStart"/>
            <w:r>
              <w:t>setIdNhanVien(</w:t>
            </w:r>
            <w:proofErr w:type="gramEnd"/>
            <w:r>
              <w:t>String idNhanVien) {</w:t>
            </w:r>
          </w:p>
          <w:p w14:paraId="586AF7EF" w14:textId="77777777" w:rsidR="00336CD4" w:rsidRDefault="00336CD4" w:rsidP="0024614A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this.idNhanVien</w:t>
            </w:r>
            <w:proofErr w:type="gramEnd"/>
            <w:r>
              <w:t xml:space="preserve"> = idNhanVien;</w:t>
            </w:r>
          </w:p>
          <w:p w14:paraId="1AB6667D" w14:textId="77777777" w:rsidR="00336CD4" w:rsidRDefault="00336CD4" w:rsidP="0024614A">
            <w:pPr>
              <w:keepNext/>
              <w:ind w:firstLine="0"/>
            </w:pPr>
            <w:r>
              <w:t xml:space="preserve">    }</w:t>
            </w:r>
          </w:p>
          <w:p w14:paraId="62869B01" w14:textId="77777777" w:rsidR="00336CD4" w:rsidRDefault="00336CD4" w:rsidP="0024614A">
            <w:pPr>
              <w:keepNext/>
              <w:ind w:firstLine="0"/>
            </w:pPr>
          </w:p>
          <w:p w14:paraId="60F56E25" w14:textId="77777777" w:rsidR="00336CD4" w:rsidRDefault="00336CD4" w:rsidP="0024614A">
            <w:pPr>
              <w:keepNext/>
              <w:ind w:firstLine="0"/>
            </w:pPr>
            <w:r>
              <w:t xml:space="preserve">    public int </w:t>
            </w:r>
            <w:proofErr w:type="gramStart"/>
            <w:r>
              <w:t>getIdKhachHang(</w:t>
            </w:r>
            <w:proofErr w:type="gramEnd"/>
            <w:r>
              <w:t>) {</w:t>
            </w:r>
          </w:p>
          <w:p w14:paraId="428F7A27" w14:textId="77777777" w:rsidR="00336CD4" w:rsidRDefault="00336CD4" w:rsidP="0024614A">
            <w:pPr>
              <w:keepNext/>
              <w:ind w:firstLine="0"/>
            </w:pPr>
            <w:r>
              <w:t xml:space="preserve">        return </w:t>
            </w:r>
            <w:proofErr w:type="gramStart"/>
            <w:r>
              <w:t>idKhachHang;</w:t>
            </w:r>
            <w:proofErr w:type="gramEnd"/>
          </w:p>
          <w:p w14:paraId="154DF58C" w14:textId="77777777" w:rsidR="00336CD4" w:rsidRDefault="00336CD4" w:rsidP="0024614A">
            <w:pPr>
              <w:keepNext/>
              <w:ind w:firstLine="0"/>
            </w:pPr>
            <w:r>
              <w:t xml:space="preserve">    }</w:t>
            </w:r>
          </w:p>
          <w:p w14:paraId="6AD1CB5B" w14:textId="77777777" w:rsidR="00336CD4" w:rsidRDefault="00336CD4" w:rsidP="0024614A">
            <w:pPr>
              <w:keepNext/>
              <w:ind w:firstLine="0"/>
            </w:pPr>
          </w:p>
          <w:p w14:paraId="0D73578D" w14:textId="77777777" w:rsidR="00336CD4" w:rsidRDefault="00336CD4" w:rsidP="0024614A">
            <w:pPr>
              <w:keepNext/>
              <w:ind w:firstLine="0"/>
            </w:pPr>
            <w:r>
              <w:t xml:space="preserve">    public void </w:t>
            </w:r>
            <w:proofErr w:type="gramStart"/>
            <w:r>
              <w:t>setIdKhachHang(</w:t>
            </w:r>
            <w:proofErr w:type="gramEnd"/>
            <w:r>
              <w:t>int idKhachHang) {</w:t>
            </w:r>
          </w:p>
          <w:p w14:paraId="1CF26882" w14:textId="77777777" w:rsidR="00336CD4" w:rsidRDefault="00336CD4" w:rsidP="0024614A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this.idKhachHang</w:t>
            </w:r>
            <w:proofErr w:type="gramEnd"/>
            <w:r>
              <w:t xml:space="preserve"> = idKhachHang;</w:t>
            </w:r>
          </w:p>
          <w:p w14:paraId="1AA0041E" w14:textId="77777777" w:rsidR="00336CD4" w:rsidRDefault="00336CD4" w:rsidP="0024614A">
            <w:pPr>
              <w:keepNext/>
              <w:ind w:firstLine="0"/>
            </w:pPr>
            <w:r>
              <w:t xml:space="preserve">    }</w:t>
            </w:r>
          </w:p>
          <w:p w14:paraId="07CAB1EB" w14:textId="77777777" w:rsidR="00336CD4" w:rsidRDefault="00336CD4" w:rsidP="0024614A">
            <w:pPr>
              <w:keepNext/>
              <w:ind w:firstLine="0"/>
            </w:pPr>
          </w:p>
          <w:p w14:paraId="06182EA2" w14:textId="77777777" w:rsidR="00336CD4" w:rsidRDefault="00336CD4" w:rsidP="0024614A">
            <w:pPr>
              <w:keepNext/>
              <w:ind w:firstLine="0"/>
            </w:pPr>
            <w:r>
              <w:t xml:space="preserve">    public Date </w:t>
            </w:r>
            <w:proofErr w:type="gramStart"/>
            <w:r>
              <w:t>getNgayBan(</w:t>
            </w:r>
            <w:proofErr w:type="gramEnd"/>
            <w:r>
              <w:t>) {</w:t>
            </w:r>
          </w:p>
          <w:p w14:paraId="68C1C169" w14:textId="77777777" w:rsidR="00336CD4" w:rsidRDefault="00336CD4" w:rsidP="0024614A">
            <w:pPr>
              <w:keepNext/>
              <w:ind w:firstLine="0"/>
            </w:pPr>
            <w:r>
              <w:t>//        SimpleDateFormat df = new SimpleDateFormat("dd-MM-yyyy"</w:t>
            </w:r>
            <w:proofErr w:type="gramStart"/>
            <w:r>
              <w:t>);</w:t>
            </w:r>
            <w:proofErr w:type="gramEnd"/>
          </w:p>
          <w:p w14:paraId="6C25BAB3" w14:textId="77777777" w:rsidR="00336CD4" w:rsidRDefault="00336CD4" w:rsidP="0024614A">
            <w:pPr>
              <w:keepNext/>
              <w:ind w:firstLine="0"/>
            </w:pPr>
            <w:r>
              <w:t xml:space="preserve">        return </w:t>
            </w:r>
            <w:proofErr w:type="gramStart"/>
            <w:r>
              <w:t>ngayBan;</w:t>
            </w:r>
            <w:proofErr w:type="gramEnd"/>
          </w:p>
          <w:p w14:paraId="7E7851E5" w14:textId="77777777" w:rsidR="00336CD4" w:rsidRDefault="00336CD4" w:rsidP="0024614A">
            <w:pPr>
              <w:keepNext/>
              <w:ind w:firstLine="0"/>
            </w:pPr>
            <w:r>
              <w:lastRenderedPageBreak/>
              <w:t xml:space="preserve">    }</w:t>
            </w:r>
          </w:p>
          <w:p w14:paraId="68EABB8B" w14:textId="77777777" w:rsidR="00336CD4" w:rsidRDefault="00336CD4" w:rsidP="0024614A">
            <w:pPr>
              <w:keepNext/>
              <w:ind w:firstLine="0"/>
            </w:pPr>
          </w:p>
          <w:p w14:paraId="1029BF5B" w14:textId="77777777" w:rsidR="00336CD4" w:rsidRDefault="00336CD4" w:rsidP="0024614A">
            <w:pPr>
              <w:keepNext/>
              <w:ind w:firstLine="0"/>
            </w:pPr>
            <w:r>
              <w:t xml:space="preserve">    public void </w:t>
            </w:r>
            <w:proofErr w:type="gramStart"/>
            <w:r>
              <w:t>setNgayBan(</w:t>
            </w:r>
            <w:proofErr w:type="gramEnd"/>
            <w:r>
              <w:t>Date ngayBan) {</w:t>
            </w:r>
          </w:p>
          <w:p w14:paraId="2C9EC334" w14:textId="77777777" w:rsidR="00336CD4" w:rsidRDefault="00336CD4" w:rsidP="0024614A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this.ngayBan</w:t>
            </w:r>
            <w:proofErr w:type="gramEnd"/>
            <w:r>
              <w:t xml:space="preserve"> = ngayBan;</w:t>
            </w:r>
          </w:p>
          <w:p w14:paraId="61B35DC2" w14:textId="77777777" w:rsidR="00336CD4" w:rsidRDefault="00336CD4" w:rsidP="0024614A">
            <w:pPr>
              <w:keepNext/>
              <w:ind w:firstLine="0"/>
            </w:pPr>
            <w:r>
              <w:t xml:space="preserve">    }</w:t>
            </w:r>
          </w:p>
          <w:p w14:paraId="3920BA56" w14:textId="77777777" w:rsidR="00336CD4" w:rsidRDefault="00336CD4" w:rsidP="0024614A">
            <w:pPr>
              <w:keepNext/>
              <w:ind w:firstLine="0"/>
            </w:pPr>
          </w:p>
          <w:p w14:paraId="37994D6F" w14:textId="77777777" w:rsidR="00336CD4" w:rsidRDefault="00336CD4" w:rsidP="0024614A">
            <w:pPr>
              <w:keepNext/>
              <w:ind w:firstLine="0"/>
            </w:pPr>
            <w:r>
              <w:t xml:space="preserve">    public int </w:t>
            </w:r>
            <w:proofErr w:type="gramStart"/>
            <w:r>
              <w:t>getTongTien(</w:t>
            </w:r>
            <w:proofErr w:type="gramEnd"/>
            <w:r>
              <w:t>) {</w:t>
            </w:r>
          </w:p>
          <w:p w14:paraId="0F3C6D26" w14:textId="77777777" w:rsidR="00336CD4" w:rsidRDefault="00336CD4" w:rsidP="0024614A">
            <w:pPr>
              <w:keepNext/>
              <w:ind w:firstLine="0"/>
            </w:pPr>
            <w:r>
              <w:t xml:space="preserve">        return </w:t>
            </w:r>
            <w:proofErr w:type="gramStart"/>
            <w:r>
              <w:t>tongTien;</w:t>
            </w:r>
            <w:proofErr w:type="gramEnd"/>
          </w:p>
          <w:p w14:paraId="1C340BC5" w14:textId="77777777" w:rsidR="00336CD4" w:rsidRDefault="00336CD4" w:rsidP="0024614A">
            <w:pPr>
              <w:keepNext/>
              <w:ind w:firstLine="0"/>
            </w:pPr>
            <w:r>
              <w:t xml:space="preserve">    }</w:t>
            </w:r>
          </w:p>
          <w:p w14:paraId="13B44A8D" w14:textId="77777777" w:rsidR="00336CD4" w:rsidRDefault="00336CD4" w:rsidP="0024614A">
            <w:pPr>
              <w:keepNext/>
              <w:ind w:firstLine="0"/>
            </w:pPr>
          </w:p>
          <w:p w14:paraId="069CCFBA" w14:textId="77777777" w:rsidR="00336CD4" w:rsidRDefault="00336CD4" w:rsidP="0024614A">
            <w:pPr>
              <w:keepNext/>
              <w:ind w:firstLine="0"/>
            </w:pPr>
            <w:r>
              <w:t xml:space="preserve">    public void </w:t>
            </w:r>
            <w:proofErr w:type="gramStart"/>
            <w:r>
              <w:t>setTongTien(</w:t>
            </w:r>
            <w:proofErr w:type="gramEnd"/>
            <w:r>
              <w:t>int tongTien) {</w:t>
            </w:r>
          </w:p>
          <w:p w14:paraId="48D9D781" w14:textId="77777777" w:rsidR="00336CD4" w:rsidRDefault="00336CD4" w:rsidP="0024614A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this.tongTien</w:t>
            </w:r>
            <w:proofErr w:type="gramEnd"/>
            <w:r>
              <w:t xml:space="preserve"> = tongTien;</w:t>
            </w:r>
          </w:p>
          <w:p w14:paraId="682D4DE5" w14:textId="77777777" w:rsidR="00336CD4" w:rsidRDefault="00336CD4" w:rsidP="0024614A">
            <w:pPr>
              <w:keepNext/>
              <w:ind w:firstLine="0"/>
            </w:pPr>
            <w:r>
              <w:t xml:space="preserve">    }</w:t>
            </w:r>
          </w:p>
          <w:p w14:paraId="2D1248D2" w14:textId="77777777" w:rsidR="00336CD4" w:rsidRDefault="00336CD4" w:rsidP="0024614A">
            <w:pPr>
              <w:keepNext/>
              <w:ind w:firstLine="0"/>
            </w:pPr>
          </w:p>
          <w:p w14:paraId="31807915" w14:textId="77777777" w:rsidR="00336CD4" w:rsidRDefault="00336CD4" w:rsidP="0024614A">
            <w:pPr>
              <w:keepNext/>
              <w:ind w:firstLine="0"/>
            </w:pPr>
            <w:r>
              <w:t xml:space="preserve">    public String </w:t>
            </w:r>
            <w:proofErr w:type="gramStart"/>
            <w:r>
              <w:t>getTrangThai(</w:t>
            </w:r>
            <w:proofErr w:type="gramEnd"/>
            <w:r>
              <w:t>) {</w:t>
            </w:r>
          </w:p>
          <w:p w14:paraId="28B1D779" w14:textId="77777777" w:rsidR="00336CD4" w:rsidRDefault="00336CD4" w:rsidP="0024614A">
            <w:pPr>
              <w:keepNext/>
              <w:ind w:firstLine="0"/>
            </w:pPr>
            <w:r>
              <w:t xml:space="preserve">        return </w:t>
            </w:r>
            <w:proofErr w:type="gramStart"/>
            <w:r>
              <w:t>trangThai;</w:t>
            </w:r>
            <w:proofErr w:type="gramEnd"/>
          </w:p>
          <w:p w14:paraId="49A40350" w14:textId="77777777" w:rsidR="00336CD4" w:rsidRDefault="00336CD4" w:rsidP="0024614A">
            <w:pPr>
              <w:keepNext/>
              <w:ind w:firstLine="0"/>
            </w:pPr>
            <w:r>
              <w:t xml:space="preserve">    }</w:t>
            </w:r>
          </w:p>
          <w:p w14:paraId="34200368" w14:textId="77777777" w:rsidR="00336CD4" w:rsidRDefault="00336CD4" w:rsidP="0024614A">
            <w:pPr>
              <w:keepNext/>
              <w:ind w:firstLine="0"/>
            </w:pPr>
          </w:p>
          <w:p w14:paraId="4B2F8379" w14:textId="77777777" w:rsidR="00336CD4" w:rsidRDefault="00336CD4" w:rsidP="0024614A">
            <w:pPr>
              <w:keepNext/>
              <w:ind w:firstLine="0"/>
            </w:pPr>
            <w:r>
              <w:t xml:space="preserve">    public void </w:t>
            </w:r>
            <w:proofErr w:type="gramStart"/>
            <w:r>
              <w:t>setTrangThai(</w:t>
            </w:r>
            <w:proofErr w:type="gramEnd"/>
            <w:r>
              <w:t>String trangThai) {</w:t>
            </w:r>
          </w:p>
          <w:p w14:paraId="78D398DD" w14:textId="77777777" w:rsidR="00336CD4" w:rsidRDefault="00336CD4" w:rsidP="0024614A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this.trangThai</w:t>
            </w:r>
            <w:proofErr w:type="gramEnd"/>
            <w:r>
              <w:t xml:space="preserve"> = trangThai;</w:t>
            </w:r>
          </w:p>
          <w:p w14:paraId="689C434E" w14:textId="77777777" w:rsidR="00336CD4" w:rsidRDefault="00336CD4" w:rsidP="0024614A">
            <w:pPr>
              <w:keepNext/>
              <w:ind w:firstLine="0"/>
            </w:pPr>
            <w:r>
              <w:t xml:space="preserve">    }</w:t>
            </w:r>
          </w:p>
          <w:p w14:paraId="4DCEEC44" w14:textId="77777777" w:rsidR="00336CD4" w:rsidRDefault="00336CD4" w:rsidP="0024614A">
            <w:pPr>
              <w:keepNext/>
              <w:ind w:firstLine="0"/>
            </w:pPr>
          </w:p>
          <w:p w14:paraId="164AB9E2" w14:textId="77777777" w:rsidR="00336CD4" w:rsidRDefault="00336CD4" w:rsidP="0024614A">
            <w:pPr>
              <w:keepNext/>
              <w:ind w:firstLine="0"/>
            </w:pPr>
            <w:r>
              <w:t xml:space="preserve">    public int </w:t>
            </w:r>
            <w:proofErr w:type="gramStart"/>
            <w:r>
              <w:t>getTienKhachDua(</w:t>
            </w:r>
            <w:proofErr w:type="gramEnd"/>
            <w:r>
              <w:t>) {</w:t>
            </w:r>
          </w:p>
          <w:p w14:paraId="4BC9CA06" w14:textId="77777777" w:rsidR="00336CD4" w:rsidRDefault="00336CD4" w:rsidP="0024614A">
            <w:pPr>
              <w:keepNext/>
              <w:ind w:firstLine="0"/>
            </w:pPr>
            <w:r>
              <w:t xml:space="preserve">        return </w:t>
            </w:r>
            <w:proofErr w:type="gramStart"/>
            <w:r>
              <w:t>tienKhachDua;</w:t>
            </w:r>
            <w:proofErr w:type="gramEnd"/>
          </w:p>
          <w:p w14:paraId="1758277E" w14:textId="77777777" w:rsidR="00336CD4" w:rsidRDefault="00336CD4" w:rsidP="0024614A">
            <w:pPr>
              <w:keepNext/>
              <w:ind w:firstLine="0"/>
            </w:pPr>
            <w:r>
              <w:t xml:space="preserve">    }</w:t>
            </w:r>
          </w:p>
          <w:p w14:paraId="2BEFC20D" w14:textId="77777777" w:rsidR="00336CD4" w:rsidRDefault="00336CD4" w:rsidP="0024614A">
            <w:pPr>
              <w:keepNext/>
              <w:ind w:firstLine="0"/>
            </w:pPr>
          </w:p>
          <w:p w14:paraId="27F425D2" w14:textId="77777777" w:rsidR="00336CD4" w:rsidRDefault="00336CD4" w:rsidP="0024614A">
            <w:pPr>
              <w:keepNext/>
              <w:ind w:firstLine="0"/>
            </w:pPr>
            <w:r>
              <w:t xml:space="preserve">    public void </w:t>
            </w:r>
            <w:proofErr w:type="gramStart"/>
            <w:r>
              <w:t>setTienKhachDua(</w:t>
            </w:r>
            <w:proofErr w:type="gramEnd"/>
            <w:r>
              <w:t>int tienKhachDua) {</w:t>
            </w:r>
          </w:p>
          <w:p w14:paraId="5C5BAC80" w14:textId="77777777" w:rsidR="00336CD4" w:rsidRDefault="00336CD4" w:rsidP="0024614A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this.tienKhachDua</w:t>
            </w:r>
            <w:proofErr w:type="gramEnd"/>
            <w:r>
              <w:t xml:space="preserve"> = tienKhachDua;</w:t>
            </w:r>
          </w:p>
          <w:p w14:paraId="43F581B7" w14:textId="77777777" w:rsidR="00336CD4" w:rsidRDefault="00336CD4" w:rsidP="0024614A">
            <w:pPr>
              <w:keepNext/>
              <w:ind w:firstLine="0"/>
            </w:pPr>
            <w:r>
              <w:t xml:space="preserve">    }</w:t>
            </w:r>
          </w:p>
          <w:p w14:paraId="3C7E33CE" w14:textId="77777777" w:rsidR="00336CD4" w:rsidRDefault="00336CD4" w:rsidP="0024614A">
            <w:pPr>
              <w:keepNext/>
              <w:ind w:firstLine="0"/>
            </w:pPr>
          </w:p>
          <w:p w14:paraId="50963602" w14:textId="77777777" w:rsidR="00336CD4" w:rsidRDefault="00336CD4" w:rsidP="0024614A">
            <w:pPr>
              <w:keepNext/>
              <w:ind w:firstLine="0"/>
            </w:pPr>
            <w:r>
              <w:t xml:space="preserve">    public int </w:t>
            </w:r>
            <w:proofErr w:type="gramStart"/>
            <w:r>
              <w:t>getTienThuaTraKhach(</w:t>
            </w:r>
            <w:proofErr w:type="gramEnd"/>
            <w:r>
              <w:t>) {</w:t>
            </w:r>
          </w:p>
          <w:p w14:paraId="2DA2D234" w14:textId="77777777" w:rsidR="00336CD4" w:rsidRDefault="00336CD4" w:rsidP="0024614A">
            <w:pPr>
              <w:keepNext/>
              <w:ind w:firstLine="0"/>
            </w:pPr>
            <w:r>
              <w:t xml:space="preserve">        return </w:t>
            </w:r>
            <w:proofErr w:type="gramStart"/>
            <w:r>
              <w:t>tienThuaTraKhach;</w:t>
            </w:r>
            <w:proofErr w:type="gramEnd"/>
          </w:p>
          <w:p w14:paraId="5A66E8CF" w14:textId="77777777" w:rsidR="00336CD4" w:rsidRDefault="00336CD4" w:rsidP="0024614A">
            <w:pPr>
              <w:keepNext/>
              <w:ind w:firstLine="0"/>
            </w:pPr>
            <w:r>
              <w:t xml:space="preserve">    }</w:t>
            </w:r>
          </w:p>
          <w:p w14:paraId="38FE37D3" w14:textId="77777777" w:rsidR="00336CD4" w:rsidRDefault="00336CD4" w:rsidP="0024614A">
            <w:pPr>
              <w:keepNext/>
              <w:ind w:firstLine="0"/>
            </w:pPr>
          </w:p>
          <w:p w14:paraId="0BB05F57" w14:textId="77777777" w:rsidR="00336CD4" w:rsidRDefault="00336CD4" w:rsidP="0024614A">
            <w:pPr>
              <w:keepNext/>
              <w:ind w:firstLine="0"/>
            </w:pPr>
            <w:r>
              <w:t xml:space="preserve">    public void </w:t>
            </w:r>
            <w:proofErr w:type="gramStart"/>
            <w:r>
              <w:t>setTienThuaTraKhach(</w:t>
            </w:r>
            <w:proofErr w:type="gramEnd"/>
            <w:r>
              <w:t>int tienThuaTraKhach) {</w:t>
            </w:r>
          </w:p>
          <w:p w14:paraId="08463D3D" w14:textId="77777777" w:rsidR="00336CD4" w:rsidRDefault="00336CD4" w:rsidP="0024614A">
            <w:pPr>
              <w:keepNext/>
              <w:ind w:firstLine="0"/>
            </w:pPr>
            <w:r>
              <w:t xml:space="preserve">        </w:t>
            </w:r>
            <w:proofErr w:type="gramStart"/>
            <w:r>
              <w:t>this.tienThuaTraKhach</w:t>
            </w:r>
            <w:proofErr w:type="gramEnd"/>
            <w:r>
              <w:t xml:space="preserve"> = tienThuaTraKhach;</w:t>
            </w:r>
          </w:p>
          <w:p w14:paraId="09A7FC38" w14:textId="77777777" w:rsidR="00336CD4" w:rsidRDefault="00336CD4" w:rsidP="0024614A">
            <w:pPr>
              <w:keepNext/>
              <w:ind w:firstLine="0"/>
            </w:pPr>
            <w:r>
              <w:t xml:space="preserve">    }</w:t>
            </w:r>
          </w:p>
          <w:p w14:paraId="0C83A685" w14:textId="77777777" w:rsidR="00336CD4" w:rsidRDefault="00336CD4" w:rsidP="0024614A">
            <w:pPr>
              <w:keepNext/>
              <w:ind w:firstLine="0"/>
            </w:pPr>
            <w:r>
              <w:t xml:space="preserve">        </w:t>
            </w:r>
          </w:p>
          <w:p w14:paraId="4D29D06C" w14:textId="3197FC4E" w:rsidR="00336CD4" w:rsidRPr="00336CD4" w:rsidRDefault="00336CD4" w:rsidP="0024614A">
            <w:pPr>
              <w:keepNext/>
              <w:ind w:firstLine="0"/>
            </w:pPr>
            <w:r>
              <w:t>}</w:t>
            </w:r>
          </w:p>
        </w:tc>
      </w:tr>
    </w:tbl>
    <w:p w14:paraId="1E871CC8" w14:textId="6F10DBC2" w:rsidR="0072233E" w:rsidRDefault="0072233E">
      <w:pPr>
        <w:spacing w:before="0" w:after="200" w:line="276" w:lineRule="auto"/>
        <w:ind w:firstLine="0"/>
        <w:jc w:val="left"/>
        <w:rPr>
          <w:b/>
          <w:bCs/>
          <w:szCs w:val="18"/>
        </w:rPr>
      </w:pPr>
    </w:p>
    <w:p w14:paraId="1808606C" w14:textId="23E7CBD2" w:rsidR="00A87072" w:rsidRPr="00A87072" w:rsidRDefault="00A87072" w:rsidP="00A87072">
      <w:pPr>
        <w:spacing w:before="0" w:after="200" w:line="276" w:lineRule="auto"/>
        <w:ind w:firstLine="0"/>
        <w:jc w:val="left"/>
        <w:rPr>
          <w:b/>
          <w:bCs/>
          <w:szCs w:val="18"/>
        </w:rPr>
      </w:pPr>
      <w:r>
        <w:rPr>
          <w:b/>
          <w:bCs/>
          <w:szCs w:val="18"/>
        </w:rPr>
        <w:t>HoaDonDAO.java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A87072" w14:paraId="5F45E8FF" w14:textId="77777777" w:rsidTr="00A87072">
        <w:tc>
          <w:tcPr>
            <w:tcW w:w="9059" w:type="dxa"/>
          </w:tcPr>
          <w:p w14:paraId="610A2F6E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package </w:t>
            </w:r>
            <w:proofErr w:type="gramStart"/>
            <w:r w:rsidRPr="00A87072">
              <w:rPr>
                <w:sz w:val="24"/>
                <w:szCs w:val="18"/>
              </w:rPr>
              <w:t>model;</w:t>
            </w:r>
            <w:proofErr w:type="gramEnd"/>
          </w:p>
          <w:p w14:paraId="5ECA6C3F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</w:p>
          <w:p w14:paraId="16A78C33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>import Database.</w:t>
            </w:r>
            <w:proofErr w:type="gramStart"/>
            <w:r w:rsidRPr="00A87072">
              <w:rPr>
                <w:sz w:val="24"/>
                <w:szCs w:val="18"/>
              </w:rPr>
              <w:t>DatabaseUtils;</w:t>
            </w:r>
            <w:proofErr w:type="gramEnd"/>
          </w:p>
          <w:p w14:paraId="34BA35CD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import </w:t>
            </w:r>
            <w:proofErr w:type="gramStart"/>
            <w:r w:rsidRPr="00A87072">
              <w:rPr>
                <w:sz w:val="24"/>
                <w:szCs w:val="18"/>
              </w:rPr>
              <w:t>com.mysql</w:t>
            </w:r>
            <w:proofErr w:type="gramEnd"/>
            <w:r w:rsidRPr="00A87072">
              <w:rPr>
                <w:sz w:val="24"/>
                <w:szCs w:val="18"/>
              </w:rPr>
              <w:t>.jdbc.Connection;</w:t>
            </w:r>
          </w:p>
          <w:p w14:paraId="66AED8EE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import </w:t>
            </w:r>
            <w:proofErr w:type="gramStart"/>
            <w:r w:rsidRPr="00A87072">
              <w:rPr>
                <w:sz w:val="24"/>
                <w:szCs w:val="18"/>
              </w:rPr>
              <w:t>com.mysql</w:t>
            </w:r>
            <w:proofErr w:type="gramEnd"/>
            <w:r w:rsidRPr="00A87072">
              <w:rPr>
                <w:sz w:val="24"/>
                <w:szCs w:val="18"/>
              </w:rPr>
              <w:t>.jdbc.PreparedStatement;</w:t>
            </w:r>
          </w:p>
          <w:p w14:paraId="5CC50C09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import </w:t>
            </w:r>
            <w:proofErr w:type="gramStart"/>
            <w:r w:rsidRPr="00A87072">
              <w:rPr>
                <w:sz w:val="24"/>
                <w:szCs w:val="18"/>
              </w:rPr>
              <w:t>java.sql.ResultSet</w:t>
            </w:r>
            <w:proofErr w:type="gramEnd"/>
            <w:r w:rsidRPr="00A87072">
              <w:rPr>
                <w:sz w:val="24"/>
                <w:szCs w:val="18"/>
              </w:rPr>
              <w:t>;</w:t>
            </w:r>
          </w:p>
          <w:p w14:paraId="0E6B8C7D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>import java.</w:t>
            </w:r>
            <w:proofErr w:type="gramStart"/>
            <w:r w:rsidRPr="00A87072">
              <w:rPr>
                <w:sz w:val="24"/>
                <w:szCs w:val="18"/>
              </w:rPr>
              <w:t>text.SimpleDateFormat</w:t>
            </w:r>
            <w:proofErr w:type="gramEnd"/>
            <w:r w:rsidRPr="00A87072">
              <w:rPr>
                <w:sz w:val="24"/>
                <w:szCs w:val="18"/>
              </w:rPr>
              <w:t>;</w:t>
            </w:r>
          </w:p>
          <w:p w14:paraId="4EF95B5F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import </w:t>
            </w:r>
            <w:proofErr w:type="gramStart"/>
            <w:r w:rsidRPr="00A87072">
              <w:rPr>
                <w:sz w:val="24"/>
                <w:szCs w:val="18"/>
              </w:rPr>
              <w:t>java.util</w:t>
            </w:r>
            <w:proofErr w:type="gramEnd"/>
            <w:r w:rsidRPr="00A87072">
              <w:rPr>
                <w:sz w:val="24"/>
                <w:szCs w:val="18"/>
              </w:rPr>
              <w:t>.ArrayList;</w:t>
            </w:r>
          </w:p>
          <w:p w14:paraId="4F331BAF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import </w:t>
            </w:r>
            <w:proofErr w:type="gramStart"/>
            <w:r w:rsidRPr="00A87072">
              <w:rPr>
                <w:sz w:val="24"/>
                <w:szCs w:val="18"/>
              </w:rPr>
              <w:t>java.util</w:t>
            </w:r>
            <w:proofErr w:type="gramEnd"/>
            <w:r w:rsidRPr="00A87072">
              <w:rPr>
                <w:sz w:val="24"/>
                <w:szCs w:val="18"/>
              </w:rPr>
              <w:t>.List;</w:t>
            </w:r>
          </w:p>
          <w:p w14:paraId="76B9F00C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</w:p>
          <w:p w14:paraId="563AF6A4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>public class HoaDonDAO {</w:t>
            </w:r>
          </w:p>
          <w:p w14:paraId="2F14DC34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SimpleDateFormat df = new SimpleDateFormat("yyyy-MM-dd"</w:t>
            </w:r>
            <w:proofErr w:type="gramStart"/>
            <w:r w:rsidRPr="00A87072">
              <w:rPr>
                <w:sz w:val="24"/>
                <w:szCs w:val="18"/>
              </w:rPr>
              <w:t>);</w:t>
            </w:r>
            <w:proofErr w:type="gramEnd"/>
          </w:p>
          <w:p w14:paraId="4E507C93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public void </w:t>
            </w:r>
            <w:proofErr w:type="gramStart"/>
            <w:r w:rsidRPr="00A87072">
              <w:rPr>
                <w:sz w:val="24"/>
                <w:szCs w:val="18"/>
              </w:rPr>
              <w:t>ThemHoaDon(</w:t>
            </w:r>
            <w:proofErr w:type="gramEnd"/>
            <w:r w:rsidRPr="00A87072">
              <w:rPr>
                <w:sz w:val="24"/>
                <w:szCs w:val="18"/>
              </w:rPr>
              <w:t>HoaDon hd){</w:t>
            </w:r>
          </w:p>
          <w:p w14:paraId="00C7EA66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Connection con = </w:t>
            </w:r>
            <w:proofErr w:type="gramStart"/>
            <w:r w:rsidRPr="00A87072">
              <w:rPr>
                <w:sz w:val="24"/>
                <w:szCs w:val="18"/>
              </w:rPr>
              <w:t>null;</w:t>
            </w:r>
            <w:proofErr w:type="gramEnd"/>
          </w:p>
          <w:p w14:paraId="1077FA1D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PreparedStatement sttm = </w:t>
            </w:r>
            <w:proofErr w:type="gramStart"/>
            <w:r w:rsidRPr="00A87072">
              <w:rPr>
                <w:sz w:val="24"/>
                <w:szCs w:val="18"/>
              </w:rPr>
              <w:t>null;</w:t>
            </w:r>
            <w:proofErr w:type="gramEnd"/>
          </w:p>
          <w:p w14:paraId="65C2E0B5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lastRenderedPageBreak/>
              <w:t xml:space="preserve">        try {</w:t>
            </w:r>
          </w:p>
          <w:p w14:paraId="0033719D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String sSQL = "insert into </w:t>
            </w:r>
            <w:proofErr w:type="gramStart"/>
            <w:r w:rsidRPr="00A87072">
              <w:rPr>
                <w:sz w:val="24"/>
                <w:szCs w:val="18"/>
              </w:rPr>
              <w:t>hoadon(</w:t>
            </w:r>
            <w:proofErr w:type="gramEnd"/>
            <w:r w:rsidRPr="00A87072">
              <w:rPr>
                <w:sz w:val="24"/>
                <w:szCs w:val="18"/>
              </w:rPr>
              <w:t>IDNhanVien, IDKhachHang, NgayBan, TongTien, trangthai, tienkhachdua, tienthuatrakhach)"</w:t>
            </w:r>
          </w:p>
          <w:p w14:paraId="509A3467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    + "value</w:t>
            </w:r>
            <w:proofErr w:type="gramStart"/>
            <w:r w:rsidRPr="00A87072">
              <w:rPr>
                <w:sz w:val="24"/>
                <w:szCs w:val="18"/>
              </w:rPr>
              <w:t>(?,?,?,?,?,?,?</w:t>
            </w:r>
            <w:proofErr w:type="gramEnd"/>
            <w:r w:rsidRPr="00A87072">
              <w:rPr>
                <w:sz w:val="24"/>
                <w:szCs w:val="18"/>
              </w:rPr>
              <w:t>)";</w:t>
            </w:r>
          </w:p>
          <w:p w14:paraId="46D93F3E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con = DatabaseUtils.getDBConnect(</w:t>
            </w:r>
            <w:proofErr w:type="gramStart"/>
            <w:r w:rsidRPr="00A87072">
              <w:rPr>
                <w:sz w:val="24"/>
                <w:szCs w:val="18"/>
              </w:rPr>
              <w:t>);</w:t>
            </w:r>
            <w:proofErr w:type="gramEnd"/>
          </w:p>
          <w:p w14:paraId="175BFE00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sttm = (PreparedStatement) </w:t>
            </w:r>
            <w:proofErr w:type="gramStart"/>
            <w:r w:rsidRPr="00A87072">
              <w:rPr>
                <w:sz w:val="24"/>
                <w:szCs w:val="18"/>
              </w:rPr>
              <w:t>con.prepareStatement</w:t>
            </w:r>
            <w:proofErr w:type="gramEnd"/>
            <w:r w:rsidRPr="00A87072">
              <w:rPr>
                <w:sz w:val="24"/>
                <w:szCs w:val="18"/>
              </w:rPr>
              <w:t>(sSQL);</w:t>
            </w:r>
          </w:p>
          <w:p w14:paraId="3F2BFCA0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</w:t>
            </w:r>
            <w:proofErr w:type="gramStart"/>
            <w:r w:rsidRPr="00A87072">
              <w:rPr>
                <w:sz w:val="24"/>
                <w:szCs w:val="18"/>
              </w:rPr>
              <w:t>sttm.setString</w:t>
            </w:r>
            <w:proofErr w:type="gramEnd"/>
            <w:r w:rsidRPr="00A87072">
              <w:rPr>
                <w:sz w:val="24"/>
                <w:szCs w:val="18"/>
              </w:rPr>
              <w:t>(1, hd.getIdNhanVien());</w:t>
            </w:r>
          </w:p>
          <w:p w14:paraId="15874990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</w:t>
            </w:r>
            <w:proofErr w:type="gramStart"/>
            <w:r w:rsidRPr="00A87072">
              <w:rPr>
                <w:sz w:val="24"/>
                <w:szCs w:val="18"/>
              </w:rPr>
              <w:t>sttm.setInt</w:t>
            </w:r>
            <w:proofErr w:type="gramEnd"/>
            <w:r w:rsidRPr="00A87072">
              <w:rPr>
                <w:sz w:val="24"/>
                <w:szCs w:val="18"/>
              </w:rPr>
              <w:t>(2, hd.getIdKhachHang());</w:t>
            </w:r>
          </w:p>
          <w:p w14:paraId="021DDF13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</w:t>
            </w:r>
            <w:proofErr w:type="gramStart"/>
            <w:r w:rsidRPr="00A87072">
              <w:rPr>
                <w:sz w:val="24"/>
                <w:szCs w:val="18"/>
              </w:rPr>
              <w:t>sttm.setString</w:t>
            </w:r>
            <w:proofErr w:type="gramEnd"/>
            <w:r w:rsidRPr="00A87072">
              <w:rPr>
                <w:sz w:val="24"/>
                <w:szCs w:val="18"/>
              </w:rPr>
              <w:t>(3, df.format(hd.getNgayBan()));</w:t>
            </w:r>
          </w:p>
          <w:p w14:paraId="4F039380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</w:t>
            </w:r>
            <w:proofErr w:type="gramStart"/>
            <w:r w:rsidRPr="00A87072">
              <w:rPr>
                <w:sz w:val="24"/>
                <w:szCs w:val="18"/>
              </w:rPr>
              <w:t>sttm.setInt</w:t>
            </w:r>
            <w:proofErr w:type="gramEnd"/>
            <w:r w:rsidRPr="00A87072">
              <w:rPr>
                <w:sz w:val="24"/>
                <w:szCs w:val="18"/>
              </w:rPr>
              <w:t>(4, hd.getTongTien());</w:t>
            </w:r>
          </w:p>
          <w:p w14:paraId="573E66CC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</w:t>
            </w:r>
            <w:proofErr w:type="gramStart"/>
            <w:r w:rsidRPr="00A87072">
              <w:rPr>
                <w:sz w:val="24"/>
                <w:szCs w:val="18"/>
              </w:rPr>
              <w:t>sttm.setString</w:t>
            </w:r>
            <w:proofErr w:type="gramEnd"/>
            <w:r w:rsidRPr="00A87072">
              <w:rPr>
                <w:sz w:val="24"/>
                <w:szCs w:val="18"/>
              </w:rPr>
              <w:t>(5, hd.getTrangThai());</w:t>
            </w:r>
          </w:p>
          <w:p w14:paraId="0FFA9407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</w:t>
            </w:r>
            <w:proofErr w:type="gramStart"/>
            <w:r w:rsidRPr="00A87072">
              <w:rPr>
                <w:sz w:val="24"/>
                <w:szCs w:val="18"/>
              </w:rPr>
              <w:t>sttm.setInt</w:t>
            </w:r>
            <w:proofErr w:type="gramEnd"/>
            <w:r w:rsidRPr="00A87072">
              <w:rPr>
                <w:sz w:val="24"/>
                <w:szCs w:val="18"/>
              </w:rPr>
              <w:t>(6, hd.getTienKhachDua());</w:t>
            </w:r>
          </w:p>
          <w:p w14:paraId="1B0D83F2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</w:t>
            </w:r>
            <w:proofErr w:type="gramStart"/>
            <w:r w:rsidRPr="00A87072">
              <w:rPr>
                <w:sz w:val="24"/>
                <w:szCs w:val="18"/>
              </w:rPr>
              <w:t>sttm.setInt</w:t>
            </w:r>
            <w:proofErr w:type="gramEnd"/>
            <w:r w:rsidRPr="00A87072">
              <w:rPr>
                <w:sz w:val="24"/>
                <w:szCs w:val="18"/>
              </w:rPr>
              <w:t>(7, hd.getTienThuaTraKhach());</w:t>
            </w:r>
          </w:p>
          <w:p w14:paraId="708BA59D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</w:t>
            </w:r>
            <w:proofErr w:type="gramStart"/>
            <w:r w:rsidRPr="00A87072">
              <w:rPr>
                <w:sz w:val="24"/>
                <w:szCs w:val="18"/>
              </w:rPr>
              <w:t>sttm.executeUpdate</w:t>
            </w:r>
            <w:proofErr w:type="gramEnd"/>
            <w:r w:rsidRPr="00A87072">
              <w:rPr>
                <w:sz w:val="24"/>
                <w:szCs w:val="18"/>
              </w:rPr>
              <w:t>();</w:t>
            </w:r>
          </w:p>
          <w:p w14:paraId="385D7BE9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</w:t>
            </w:r>
          </w:p>
          <w:p w14:paraId="7567677E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} catch (Exception e) {</w:t>
            </w:r>
          </w:p>
          <w:p w14:paraId="1AFA426A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System.out.println("Error!"</w:t>
            </w:r>
            <w:proofErr w:type="gramStart"/>
            <w:r w:rsidRPr="00A87072">
              <w:rPr>
                <w:sz w:val="24"/>
                <w:szCs w:val="18"/>
              </w:rPr>
              <w:t>);</w:t>
            </w:r>
            <w:proofErr w:type="gramEnd"/>
          </w:p>
          <w:p w14:paraId="0DD296E1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System.out.println(</w:t>
            </w:r>
            <w:proofErr w:type="gramStart"/>
            <w:r w:rsidRPr="00A87072">
              <w:rPr>
                <w:sz w:val="24"/>
                <w:szCs w:val="18"/>
              </w:rPr>
              <w:t>e.getMessage</w:t>
            </w:r>
            <w:proofErr w:type="gramEnd"/>
            <w:r w:rsidRPr="00A87072">
              <w:rPr>
                <w:sz w:val="24"/>
                <w:szCs w:val="18"/>
              </w:rPr>
              <w:t>());</w:t>
            </w:r>
          </w:p>
          <w:p w14:paraId="62F2FC52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}</w:t>
            </w:r>
          </w:p>
          <w:p w14:paraId="1EC6B3AD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</w:t>
            </w:r>
            <w:proofErr w:type="gramStart"/>
            <w:r w:rsidRPr="00A87072">
              <w:rPr>
                <w:sz w:val="24"/>
                <w:szCs w:val="18"/>
              </w:rPr>
              <w:t>finally{</w:t>
            </w:r>
            <w:proofErr w:type="gramEnd"/>
          </w:p>
          <w:p w14:paraId="47E7BE2D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try {</w:t>
            </w:r>
          </w:p>
          <w:p w14:paraId="2077A562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</w:t>
            </w:r>
            <w:proofErr w:type="gramStart"/>
            <w:r w:rsidRPr="00A87072">
              <w:rPr>
                <w:sz w:val="24"/>
                <w:szCs w:val="18"/>
              </w:rPr>
              <w:t>con.close</w:t>
            </w:r>
            <w:proofErr w:type="gramEnd"/>
            <w:r w:rsidRPr="00A87072">
              <w:rPr>
                <w:sz w:val="24"/>
                <w:szCs w:val="18"/>
              </w:rPr>
              <w:t>();</w:t>
            </w:r>
          </w:p>
          <w:p w14:paraId="29105CB2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</w:t>
            </w:r>
            <w:proofErr w:type="gramStart"/>
            <w:r w:rsidRPr="00A87072">
              <w:rPr>
                <w:sz w:val="24"/>
                <w:szCs w:val="18"/>
              </w:rPr>
              <w:t>sttm.close</w:t>
            </w:r>
            <w:proofErr w:type="gramEnd"/>
            <w:r w:rsidRPr="00A87072">
              <w:rPr>
                <w:sz w:val="24"/>
                <w:szCs w:val="18"/>
              </w:rPr>
              <w:t>();</w:t>
            </w:r>
          </w:p>
          <w:p w14:paraId="73C0E610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} catch (Exception e) {</w:t>
            </w:r>
          </w:p>
          <w:p w14:paraId="4A46E601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}</w:t>
            </w:r>
          </w:p>
          <w:p w14:paraId="1CF28750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}</w:t>
            </w:r>
          </w:p>
          <w:p w14:paraId="1F3DBE76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}</w:t>
            </w:r>
          </w:p>
          <w:p w14:paraId="1EC089C3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lastRenderedPageBreak/>
              <w:t xml:space="preserve">    </w:t>
            </w:r>
          </w:p>
          <w:p w14:paraId="5B71CFF6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public void </w:t>
            </w:r>
            <w:proofErr w:type="gramStart"/>
            <w:r w:rsidRPr="00A87072">
              <w:rPr>
                <w:sz w:val="24"/>
                <w:szCs w:val="18"/>
              </w:rPr>
              <w:t>XoaHoaDon(</w:t>
            </w:r>
            <w:proofErr w:type="gramEnd"/>
            <w:r w:rsidRPr="00A87072">
              <w:rPr>
                <w:sz w:val="24"/>
                <w:szCs w:val="18"/>
              </w:rPr>
              <w:t>int idhd){</w:t>
            </w:r>
          </w:p>
          <w:p w14:paraId="3843ED34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Connection con = </w:t>
            </w:r>
            <w:proofErr w:type="gramStart"/>
            <w:r w:rsidRPr="00A87072">
              <w:rPr>
                <w:sz w:val="24"/>
                <w:szCs w:val="18"/>
              </w:rPr>
              <w:t>null;</w:t>
            </w:r>
            <w:proofErr w:type="gramEnd"/>
          </w:p>
          <w:p w14:paraId="20EFBFC1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PreparedStatement sttm = </w:t>
            </w:r>
            <w:proofErr w:type="gramStart"/>
            <w:r w:rsidRPr="00A87072">
              <w:rPr>
                <w:sz w:val="24"/>
                <w:szCs w:val="18"/>
              </w:rPr>
              <w:t>null;</w:t>
            </w:r>
            <w:proofErr w:type="gramEnd"/>
          </w:p>
          <w:p w14:paraId="289C1D1E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try {</w:t>
            </w:r>
          </w:p>
          <w:p w14:paraId="0815BEC0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String sSQL = "delete from hoadon where idhoadon </w:t>
            </w:r>
            <w:proofErr w:type="gramStart"/>
            <w:r w:rsidRPr="00A87072">
              <w:rPr>
                <w:sz w:val="24"/>
                <w:szCs w:val="18"/>
              </w:rPr>
              <w:t>= ?</w:t>
            </w:r>
            <w:proofErr w:type="gramEnd"/>
            <w:r w:rsidRPr="00A87072">
              <w:rPr>
                <w:sz w:val="24"/>
                <w:szCs w:val="18"/>
              </w:rPr>
              <w:t>";</w:t>
            </w:r>
          </w:p>
          <w:p w14:paraId="45437DBA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con = DatabaseUtils.getDBConnect(</w:t>
            </w:r>
            <w:proofErr w:type="gramStart"/>
            <w:r w:rsidRPr="00A87072">
              <w:rPr>
                <w:sz w:val="24"/>
                <w:szCs w:val="18"/>
              </w:rPr>
              <w:t>);</w:t>
            </w:r>
            <w:proofErr w:type="gramEnd"/>
          </w:p>
          <w:p w14:paraId="493B2854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sttm = (PreparedStatement) </w:t>
            </w:r>
            <w:proofErr w:type="gramStart"/>
            <w:r w:rsidRPr="00A87072">
              <w:rPr>
                <w:sz w:val="24"/>
                <w:szCs w:val="18"/>
              </w:rPr>
              <w:t>con.prepareStatement</w:t>
            </w:r>
            <w:proofErr w:type="gramEnd"/>
            <w:r w:rsidRPr="00A87072">
              <w:rPr>
                <w:sz w:val="24"/>
                <w:szCs w:val="18"/>
              </w:rPr>
              <w:t>(sSQL);</w:t>
            </w:r>
          </w:p>
          <w:p w14:paraId="7D86FD99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</w:t>
            </w:r>
            <w:proofErr w:type="gramStart"/>
            <w:r w:rsidRPr="00A87072">
              <w:rPr>
                <w:sz w:val="24"/>
                <w:szCs w:val="18"/>
              </w:rPr>
              <w:t>sttm.setInt</w:t>
            </w:r>
            <w:proofErr w:type="gramEnd"/>
            <w:r w:rsidRPr="00A87072">
              <w:rPr>
                <w:sz w:val="24"/>
                <w:szCs w:val="18"/>
              </w:rPr>
              <w:t>(1, idhd);</w:t>
            </w:r>
          </w:p>
          <w:p w14:paraId="3EBBC3AE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</w:t>
            </w:r>
            <w:proofErr w:type="gramStart"/>
            <w:r w:rsidRPr="00A87072">
              <w:rPr>
                <w:sz w:val="24"/>
                <w:szCs w:val="18"/>
              </w:rPr>
              <w:t>sttm.executeUpdate</w:t>
            </w:r>
            <w:proofErr w:type="gramEnd"/>
            <w:r w:rsidRPr="00A87072">
              <w:rPr>
                <w:sz w:val="24"/>
                <w:szCs w:val="18"/>
              </w:rPr>
              <w:t xml:space="preserve">();    </w:t>
            </w:r>
          </w:p>
          <w:p w14:paraId="444EAFAB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</w:t>
            </w:r>
          </w:p>
          <w:p w14:paraId="19B61B93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} catch (Exception e) {</w:t>
            </w:r>
          </w:p>
          <w:p w14:paraId="7A4C91D1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System.out.println("Error!"</w:t>
            </w:r>
            <w:proofErr w:type="gramStart"/>
            <w:r w:rsidRPr="00A87072">
              <w:rPr>
                <w:sz w:val="24"/>
                <w:szCs w:val="18"/>
              </w:rPr>
              <w:t>);</w:t>
            </w:r>
            <w:proofErr w:type="gramEnd"/>
          </w:p>
          <w:p w14:paraId="668300B3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System.out.println(</w:t>
            </w:r>
            <w:proofErr w:type="gramStart"/>
            <w:r w:rsidRPr="00A87072">
              <w:rPr>
                <w:sz w:val="24"/>
                <w:szCs w:val="18"/>
              </w:rPr>
              <w:t>e.getMessage</w:t>
            </w:r>
            <w:proofErr w:type="gramEnd"/>
            <w:r w:rsidRPr="00A87072">
              <w:rPr>
                <w:sz w:val="24"/>
                <w:szCs w:val="18"/>
              </w:rPr>
              <w:t>());</w:t>
            </w:r>
          </w:p>
          <w:p w14:paraId="4ABEC3F2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}</w:t>
            </w:r>
          </w:p>
          <w:p w14:paraId="136FEA7E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</w:t>
            </w:r>
            <w:proofErr w:type="gramStart"/>
            <w:r w:rsidRPr="00A87072">
              <w:rPr>
                <w:sz w:val="24"/>
                <w:szCs w:val="18"/>
              </w:rPr>
              <w:t>finally{</w:t>
            </w:r>
            <w:proofErr w:type="gramEnd"/>
          </w:p>
          <w:p w14:paraId="47839381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try {</w:t>
            </w:r>
          </w:p>
          <w:p w14:paraId="1DBE8A64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</w:t>
            </w:r>
            <w:proofErr w:type="gramStart"/>
            <w:r w:rsidRPr="00A87072">
              <w:rPr>
                <w:sz w:val="24"/>
                <w:szCs w:val="18"/>
              </w:rPr>
              <w:t>con.close</w:t>
            </w:r>
            <w:proofErr w:type="gramEnd"/>
            <w:r w:rsidRPr="00A87072">
              <w:rPr>
                <w:sz w:val="24"/>
                <w:szCs w:val="18"/>
              </w:rPr>
              <w:t>();</w:t>
            </w:r>
          </w:p>
          <w:p w14:paraId="31CFDF98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</w:t>
            </w:r>
            <w:proofErr w:type="gramStart"/>
            <w:r w:rsidRPr="00A87072">
              <w:rPr>
                <w:sz w:val="24"/>
                <w:szCs w:val="18"/>
              </w:rPr>
              <w:t>sttm.close</w:t>
            </w:r>
            <w:proofErr w:type="gramEnd"/>
            <w:r w:rsidRPr="00A87072">
              <w:rPr>
                <w:sz w:val="24"/>
                <w:szCs w:val="18"/>
              </w:rPr>
              <w:t>();</w:t>
            </w:r>
          </w:p>
          <w:p w14:paraId="0EC185B7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} catch (Exception e) {</w:t>
            </w:r>
          </w:p>
          <w:p w14:paraId="31337980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}</w:t>
            </w:r>
          </w:p>
          <w:p w14:paraId="1EC8E9EF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}</w:t>
            </w:r>
          </w:p>
          <w:p w14:paraId="1CC345C6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}</w:t>
            </w:r>
          </w:p>
          <w:p w14:paraId="0A588F81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</w:t>
            </w:r>
          </w:p>
          <w:p w14:paraId="028601C9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public List&lt;HoaDon&gt; </w:t>
            </w:r>
            <w:proofErr w:type="gramStart"/>
            <w:r w:rsidRPr="00A87072">
              <w:rPr>
                <w:sz w:val="24"/>
                <w:szCs w:val="18"/>
              </w:rPr>
              <w:t>getHoaDon(</w:t>
            </w:r>
            <w:proofErr w:type="gramEnd"/>
            <w:r w:rsidRPr="00A87072">
              <w:rPr>
                <w:sz w:val="24"/>
                <w:szCs w:val="18"/>
              </w:rPr>
              <w:t>String TT, String idNhanVien){</w:t>
            </w:r>
          </w:p>
          <w:p w14:paraId="69FF3F27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List&lt;HoaDon&gt; ls = new ArrayList&lt;</w:t>
            </w:r>
            <w:proofErr w:type="gramStart"/>
            <w:r w:rsidRPr="00A87072">
              <w:rPr>
                <w:sz w:val="24"/>
                <w:szCs w:val="18"/>
              </w:rPr>
              <w:t>&gt;(</w:t>
            </w:r>
            <w:proofErr w:type="gramEnd"/>
            <w:r w:rsidRPr="00A87072">
              <w:rPr>
                <w:sz w:val="24"/>
                <w:szCs w:val="18"/>
              </w:rPr>
              <w:t xml:space="preserve">); </w:t>
            </w:r>
          </w:p>
          <w:p w14:paraId="0026B1C9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Connection con = </w:t>
            </w:r>
            <w:proofErr w:type="gramStart"/>
            <w:r w:rsidRPr="00A87072">
              <w:rPr>
                <w:sz w:val="24"/>
                <w:szCs w:val="18"/>
              </w:rPr>
              <w:t>null;</w:t>
            </w:r>
            <w:proofErr w:type="gramEnd"/>
          </w:p>
          <w:p w14:paraId="677F24BD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lastRenderedPageBreak/>
              <w:t xml:space="preserve">        PreparedStatement sttm = </w:t>
            </w:r>
            <w:proofErr w:type="gramStart"/>
            <w:r w:rsidRPr="00A87072">
              <w:rPr>
                <w:sz w:val="24"/>
                <w:szCs w:val="18"/>
              </w:rPr>
              <w:t>null;</w:t>
            </w:r>
            <w:proofErr w:type="gramEnd"/>
          </w:p>
          <w:p w14:paraId="13B153C3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ResultSet rs = </w:t>
            </w:r>
            <w:proofErr w:type="gramStart"/>
            <w:r w:rsidRPr="00A87072">
              <w:rPr>
                <w:sz w:val="24"/>
                <w:szCs w:val="18"/>
              </w:rPr>
              <w:t>null;</w:t>
            </w:r>
            <w:proofErr w:type="gramEnd"/>
          </w:p>
          <w:p w14:paraId="14E70D53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try {</w:t>
            </w:r>
          </w:p>
          <w:p w14:paraId="7EF6E671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String sSQL = "SELECT </w:t>
            </w:r>
            <w:proofErr w:type="gramStart"/>
            <w:r w:rsidRPr="00A87072">
              <w:rPr>
                <w:sz w:val="24"/>
                <w:szCs w:val="18"/>
              </w:rPr>
              <w:t>hd.IDHoaDon</w:t>
            </w:r>
            <w:proofErr w:type="gramEnd"/>
            <w:r w:rsidRPr="00A87072">
              <w:rPr>
                <w:sz w:val="24"/>
                <w:szCs w:val="18"/>
              </w:rPr>
              <w:t>, hd.NgayBan, hd.IDNhanVien, khachhang.TenKhachHang FROM hoadon AS hd "</w:t>
            </w:r>
          </w:p>
          <w:p w14:paraId="60F36D37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    + "JOIN khachhang ON </w:t>
            </w:r>
            <w:proofErr w:type="gramStart"/>
            <w:r w:rsidRPr="00A87072">
              <w:rPr>
                <w:sz w:val="24"/>
                <w:szCs w:val="18"/>
              </w:rPr>
              <w:t>khachhang.IDKhachHang</w:t>
            </w:r>
            <w:proofErr w:type="gramEnd"/>
            <w:r w:rsidRPr="00A87072">
              <w:rPr>
                <w:sz w:val="24"/>
                <w:szCs w:val="18"/>
              </w:rPr>
              <w:t xml:space="preserve"> = hd.IDKhachHang and  hd.trangthai = ? and hd.IDNhanVien = ?";</w:t>
            </w:r>
          </w:p>
          <w:p w14:paraId="75B1D408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con = DatabaseUtils.getDBConnect(</w:t>
            </w:r>
            <w:proofErr w:type="gramStart"/>
            <w:r w:rsidRPr="00A87072">
              <w:rPr>
                <w:sz w:val="24"/>
                <w:szCs w:val="18"/>
              </w:rPr>
              <w:t>);</w:t>
            </w:r>
            <w:proofErr w:type="gramEnd"/>
          </w:p>
          <w:p w14:paraId="42203D2E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sttm = (PreparedStatement) </w:t>
            </w:r>
            <w:proofErr w:type="gramStart"/>
            <w:r w:rsidRPr="00A87072">
              <w:rPr>
                <w:sz w:val="24"/>
                <w:szCs w:val="18"/>
              </w:rPr>
              <w:t>con.prepareStatement</w:t>
            </w:r>
            <w:proofErr w:type="gramEnd"/>
            <w:r w:rsidRPr="00A87072">
              <w:rPr>
                <w:sz w:val="24"/>
                <w:szCs w:val="18"/>
              </w:rPr>
              <w:t>(sSQL);</w:t>
            </w:r>
          </w:p>
          <w:p w14:paraId="69D7D45E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</w:t>
            </w:r>
            <w:proofErr w:type="gramStart"/>
            <w:r w:rsidRPr="00A87072">
              <w:rPr>
                <w:sz w:val="24"/>
                <w:szCs w:val="18"/>
              </w:rPr>
              <w:t>sttm.setString</w:t>
            </w:r>
            <w:proofErr w:type="gramEnd"/>
            <w:r w:rsidRPr="00A87072">
              <w:rPr>
                <w:sz w:val="24"/>
                <w:szCs w:val="18"/>
              </w:rPr>
              <w:t>(1,TT);</w:t>
            </w:r>
          </w:p>
          <w:p w14:paraId="17FAFF01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</w:t>
            </w:r>
            <w:proofErr w:type="gramStart"/>
            <w:r w:rsidRPr="00A87072">
              <w:rPr>
                <w:sz w:val="24"/>
                <w:szCs w:val="18"/>
              </w:rPr>
              <w:t>sttm.setString</w:t>
            </w:r>
            <w:proofErr w:type="gramEnd"/>
            <w:r w:rsidRPr="00A87072">
              <w:rPr>
                <w:sz w:val="24"/>
                <w:szCs w:val="18"/>
              </w:rPr>
              <w:t>(2,idNhanVien);</w:t>
            </w:r>
          </w:p>
          <w:p w14:paraId="13158F93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rs = </w:t>
            </w:r>
            <w:proofErr w:type="gramStart"/>
            <w:r w:rsidRPr="00A87072">
              <w:rPr>
                <w:sz w:val="24"/>
                <w:szCs w:val="18"/>
              </w:rPr>
              <w:t>sttm.executeQuery</w:t>
            </w:r>
            <w:proofErr w:type="gramEnd"/>
            <w:r w:rsidRPr="00A87072">
              <w:rPr>
                <w:sz w:val="24"/>
                <w:szCs w:val="18"/>
              </w:rPr>
              <w:t>();</w:t>
            </w:r>
          </w:p>
          <w:p w14:paraId="3D31B572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while(</w:t>
            </w:r>
            <w:proofErr w:type="gramStart"/>
            <w:r w:rsidRPr="00A87072">
              <w:rPr>
                <w:sz w:val="24"/>
                <w:szCs w:val="18"/>
              </w:rPr>
              <w:t>rs.next</w:t>
            </w:r>
            <w:proofErr w:type="gramEnd"/>
            <w:r w:rsidRPr="00A87072">
              <w:rPr>
                <w:sz w:val="24"/>
                <w:szCs w:val="18"/>
              </w:rPr>
              <w:t>()){</w:t>
            </w:r>
          </w:p>
          <w:p w14:paraId="370AB559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HoaDon hd = new </w:t>
            </w:r>
            <w:proofErr w:type="gramStart"/>
            <w:r w:rsidRPr="00A87072">
              <w:rPr>
                <w:sz w:val="24"/>
                <w:szCs w:val="18"/>
              </w:rPr>
              <w:t>HoaDon(</w:t>
            </w:r>
            <w:proofErr w:type="gramEnd"/>
            <w:r w:rsidRPr="00A87072">
              <w:rPr>
                <w:sz w:val="24"/>
                <w:szCs w:val="18"/>
              </w:rPr>
              <w:t>);</w:t>
            </w:r>
          </w:p>
          <w:p w14:paraId="30DBF67E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</w:t>
            </w:r>
            <w:proofErr w:type="gramStart"/>
            <w:r w:rsidRPr="00A87072">
              <w:rPr>
                <w:sz w:val="24"/>
                <w:szCs w:val="18"/>
              </w:rPr>
              <w:t>hd.setIdHoaDon</w:t>
            </w:r>
            <w:proofErr w:type="gramEnd"/>
            <w:r w:rsidRPr="00A87072">
              <w:rPr>
                <w:sz w:val="24"/>
                <w:szCs w:val="18"/>
              </w:rPr>
              <w:t>(rs.getInt(1));</w:t>
            </w:r>
          </w:p>
          <w:p w14:paraId="018C0D7A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</w:t>
            </w:r>
            <w:proofErr w:type="gramStart"/>
            <w:r w:rsidRPr="00A87072">
              <w:rPr>
                <w:sz w:val="24"/>
                <w:szCs w:val="18"/>
              </w:rPr>
              <w:t>hd.setNgayBan</w:t>
            </w:r>
            <w:proofErr w:type="gramEnd"/>
            <w:r w:rsidRPr="00A87072">
              <w:rPr>
                <w:sz w:val="24"/>
                <w:szCs w:val="18"/>
              </w:rPr>
              <w:t>(rs.getDate(2));</w:t>
            </w:r>
          </w:p>
          <w:p w14:paraId="74EDC2A8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</w:t>
            </w:r>
            <w:proofErr w:type="gramStart"/>
            <w:r w:rsidRPr="00A87072">
              <w:rPr>
                <w:sz w:val="24"/>
                <w:szCs w:val="18"/>
              </w:rPr>
              <w:t>hd.setIdNhanVien</w:t>
            </w:r>
            <w:proofErr w:type="gramEnd"/>
            <w:r w:rsidRPr="00A87072">
              <w:rPr>
                <w:sz w:val="24"/>
                <w:szCs w:val="18"/>
              </w:rPr>
              <w:t>(rs.getString(3));</w:t>
            </w:r>
          </w:p>
          <w:p w14:paraId="60518FDB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</w:t>
            </w:r>
            <w:proofErr w:type="gramStart"/>
            <w:r w:rsidRPr="00A87072">
              <w:rPr>
                <w:sz w:val="24"/>
                <w:szCs w:val="18"/>
              </w:rPr>
              <w:t>hd.setTrangThai</w:t>
            </w:r>
            <w:proofErr w:type="gramEnd"/>
            <w:r w:rsidRPr="00A87072">
              <w:rPr>
                <w:sz w:val="24"/>
                <w:szCs w:val="18"/>
              </w:rPr>
              <w:t>(rs.getString(4));</w:t>
            </w:r>
          </w:p>
          <w:p w14:paraId="3408AE6F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ls.add(hd</w:t>
            </w:r>
            <w:proofErr w:type="gramStart"/>
            <w:r w:rsidRPr="00A87072">
              <w:rPr>
                <w:sz w:val="24"/>
                <w:szCs w:val="18"/>
              </w:rPr>
              <w:t>);</w:t>
            </w:r>
            <w:proofErr w:type="gramEnd"/>
          </w:p>
          <w:p w14:paraId="4C18A50D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}</w:t>
            </w:r>
          </w:p>
          <w:p w14:paraId="6880BD8F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return </w:t>
            </w:r>
            <w:proofErr w:type="gramStart"/>
            <w:r w:rsidRPr="00A87072">
              <w:rPr>
                <w:sz w:val="24"/>
                <w:szCs w:val="18"/>
              </w:rPr>
              <w:t>ls;</w:t>
            </w:r>
            <w:proofErr w:type="gramEnd"/>
          </w:p>
          <w:p w14:paraId="2DF50EFC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} catch (Exception e) {</w:t>
            </w:r>
          </w:p>
          <w:p w14:paraId="2D4CB2F0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System.out.println("Error!"</w:t>
            </w:r>
            <w:proofErr w:type="gramStart"/>
            <w:r w:rsidRPr="00A87072">
              <w:rPr>
                <w:sz w:val="24"/>
                <w:szCs w:val="18"/>
              </w:rPr>
              <w:t>);</w:t>
            </w:r>
            <w:proofErr w:type="gramEnd"/>
          </w:p>
          <w:p w14:paraId="72796F69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}</w:t>
            </w:r>
          </w:p>
          <w:p w14:paraId="37B40143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</w:t>
            </w:r>
            <w:proofErr w:type="gramStart"/>
            <w:r w:rsidRPr="00A87072">
              <w:rPr>
                <w:sz w:val="24"/>
                <w:szCs w:val="18"/>
              </w:rPr>
              <w:t>finally{</w:t>
            </w:r>
            <w:proofErr w:type="gramEnd"/>
          </w:p>
          <w:p w14:paraId="0FA13365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try {</w:t>
            </w:r>
          </w:p>
          <w:p w14:paraId="363D6B2E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</w:t>
            </w:r>
            <w:proofErr w:type="gramStart"/>
            <w:r w:rsidRPr="00A87072">
              <w:rPr>
                <w:sz w:val="24"/>
                <w:szCs w:val="18"/>
              </w:rPr>
              <w:t>con.close</w:t>
            </w:r>
            <w:proofErr w:type="gramEnd"/>
            <w:r w:rsidRPr="00A87072">
              <w:rPr>
                <w:sz w:val="24"/>
                <w:szCs w:val="18"/>
              </w:rPr>
              <w:t>();</w:t>
            </w:r>
          </w:p>
          <w:p w14:paraId="6D45941B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</w:t>
            </w:r>
            <w:proofErr w:type="gramStart"/>
            <w:r w:rsidRPr="00A87072">
              <w:rPr>
                <w:sz w:val="24"/>
                <w:szCs w:val="18"/>
              </w:rPr>
              <w:t>rs.close</w:t>
            </w:r>
            <w:proofErr w:type="gramEnd"/>
            <w:r w:rsidRPr="00A87072">
              <w:rPr>
                <w:sz w:val="24"/>
                <w:szCs w:val="18"/>
              </w:rPr>
              <w:t>();</w:t>
            </w:r>
          </w:p>
          <w:p w14:paraId="214FCC31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lastRenderedPageBreak/>
              <w:t xml:space="preserve">                </w:t>
            </w:r>
            <w:proofErr w:type="gramStart"/>
            <w:r w:rsidRPr="00A87072">
              <w:rPr>
                <w:sz w:val="24"/>
                <w:szCs w:val="18"/>
              </w:rPr>
              <w:t>sttm.close</w:t>
            </w:r>
            <w:proofErr w:type="gramEnd"/>
            <w:r w:rsidRPr="00A87072">
              <w:rPr>
                <w:sz w:val="24"/>
                <w:szCs w:val="18"/>
              </w:rPr>
              <w:t>();</w:t>
            </w:r>
          </w:p>
          <w:p w14:paraId="0D593B5C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} catch (Exception e) {</w:t>
            </w:r>
          </w:p>
          <w:p w14:paraId="3346FDCE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}</w:t>
            </w:r>
          </w:p>
          <w:p w14:paraId="4583A951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}</w:t>
            </w:r>
          </w:p>
          <w:p w14:paraId="67036E54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return </w:t>
            </w:r>
            <w:proofErr w:type="gramStart"/>
            <w:r w:rsidRPr="00A87072">
              <w:rPr>
                <w:sz w:val="24"/>
                <w:szCs w:val="18"/>
              </w:rPr>
              <w:t>null;</w:t>
            </w:r>
            <w:proofErr w:type="gramEnd"/>
          </w:p>
          <w:p w14:paraId="09AC678F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}</w:t>
            </w:r>
          </w:p>
          <w:p w14:paraId="360D80AA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public HoaDon </w:t>
            </w:r>
            <w:proofErr w:type="gramStart"/>
            <w:r w:rsidRPr="00A87072">
              <w:rPr>
                <w:sz w:val="24"/>
                <w:szCs w:val="18"/>
              </w:rPr>
              <w:t>getHoaDonByID(</w:t>
            </w:r>
            <w:proofErr w:type="gramEnd"/>
            <w:r w:rsidRPr="00A87072">
              <w:rPr>
                <w:sz w:val="24"/>
                <w:szCs w:val="18"/>
              </w:rPr>
              <w:t>int idHoaDon){</w:t>
            </w:r>
          </w:p>
          <w:p w14:paraId="3F0DB793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HoaDon hd = new </w:t>
            </w:r>
            <w:proofErr w:type="gramStart"/>
            <w:r w:rsidRPr="00A87072">
              <w:rPr>
                <w:sz w:val="24"/>
                <w:szCs w:val="18"/>
              </w:rPr>
              <w:t>HoaDon(</w:t>
            </w:r>
            <w:proofErr w:type="gramEnd"/>
            <w:r w:rsidRPr="00A87072">
              <w:rPr>
                <w:sz w:val="24"/>
                <w:szCs w:val="18"/>
              </w:rPr>
              <w:t>);</w:t>
            </w:r>
          </w:p>
          <w:p w14:paraId="0C4856A0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Connection con = </w:t>
            </w:r>
            <w:proofErr w:type="gramStart"/>
            <w:r w:rsidRPr="00A87072">
              <w:rPr>
                <w:sz w:val="24"/>
                <w:szCs w:val="18"/>
              </w:rPr>
              <w:t>null;</w:t>
            </w:r>
            <w:proofErr w:type="gramEnd"/>
          </w:p>
          <w:p w14:paraId="4E2FF1E5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PreparedStatement sttm = </w:t>
            </w:r>
            <w:proofErr w:type="gramStart"/>
            <w:r w:rsidRPr="00A87072">
              <w:rPr>
                <w:sz w:val="24"/>
                <w:szCs w:val="18"/>
              </w:rPr>
              <w:t>null;</w:t>
            </w:r>
            <w:proofErr w:type="gramEnd"/>
          </w:p>
          <w:p w14:paraId="205FB9C2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ResultSet rs = </w:t>
            </w:r>
            <w:proofErr w:type="gramStart"/>
            <w:r w:rsidRPr="00A87072">
              <w:rPr>
                <w:sz w:val="24"/>
                <w:szCs w:val="18"/>
              </w:rPr>
              <w:t>null;</w:t>
            </w:r>
            <w:proofErr w:type="gramEnd"/>
          </w:p>
          <w:p w14:paraId="1365F99B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try {</w:t>
            </w:r>
          </w:p>
          <w:p w14:paraId="4A2576A4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String sSQL = "SELECT * FROM hoadon where idhoadon </w:t>
            </w:r>
            <w:proofErr w:type="gramStart"/>
            <w:r w:rsidRPr="00A87072">
              <w:rPr>
                <w:sz w:val="24"/>
                <w:szCs w:val="18"/>
              </w:rPr>
              <w:t>= ?</w:t>
            </w:r>
            <w:proofErr w:type="gramEnd"/>
            <w:r w:rsidRPr="00A87072">
              <w:rPr>
                <w:sz w:val="24"/>
                <w:szCs w:val="18"/>
              </w:rPr>
              <w:t>";</w:t>
            </w:r>
          </w:p>
          <w:p w14:paraId="1A45486C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con = DatabaseUtils.getDBConnect(</w:t>
            </w:r>
            <w:proofErr w:type="gramStart"/>
            <w:r w:rsidRPr="00A87072">
              <w:rPr>
                <w:sz w:val="24"/>
                <w:szCs w:val="18"/>
              </w:rPr>
              <w:t>);</w:t>
            </w:r>
            <w:proofErr w:type="gramEnd"/>
          </w:p>
          <w:p w14:paraId="6EF81EB7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sttm = (PreparedStatement) </w:t>
            </w:r>
            <w:proofErr w:type="gramStart"/>
            <w:r w:rsidRPr="00A87072">
              <w:rPr>
                <w:sz w:val="24"/>
                <w:szCs w:val="18"/>
              </w:rPr>
              <w:t>con.prepareStatement</w:t>
            </w:r>
            <w:proofErr w:type="gramEnd"/>
            <w:r w:rsidRPr="00A87072">
              <w:rPr>
                <w:sz w:val="24"/>
                <w:szCs w:val="18"/>
              </w:rPr>
              <w:t>(sSQL);</w:t>
            </w:r>
          </w:p>
          <w:p w14:paraId="3FBF3742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</w:t>
            </w:r>
            <w:proofErr w:type="gramStart"/>
            <w:r w:rsidRPr="00A87072">
              <w:rPr>
                <w:sz w:val="24"/>
                <w:szCs w:val="18"/>
              </w:rPr>
              <w:t>sttm.setInt</w:t>
            </w:r>
            <w:proofErr w:type="gramEnd"/>
            <w:r w:rsidRPr="00A87072">
              <w:rPr>
                <w:sz w:val="24"/>
                <w:szCs w:val="18"/>
              </w:rPr>
              <w:t>(1,idHoaDon);</w:t>
            </w:r>
          </w:p>
          <w:p w14:paraId="25B7C4A8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rs = </w:t>
            </w:r>
            <w:proofErr w:type="gramStart"/>
            <w:r w:rsidRPr="00A87072">
              <w:rPr>
                <w:sz w:val="24"/>
                <w:szCs w:val="18"/>
              </w:rPr>
              <w:t>sttm.executeQuery</w:t>
            </w:r>
            <w:proofErr w:type="gramEnd"/>
            <w:r w:rsidRPr="00A87072">
              <w:rPr>
                <w:sz w:val="24"/>
                <w:szCs w:val="18"/>
              </w:rPr>
              <w:t>();</w:t>
            </w:r>
          </w:p>
          <w:p w14:paraId="1600272B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while(</w:t>
            </w:r>
            <w:proofErr w:type="gramStart"/>
            <w:r w:rsidRPr="00A87072">
              <w:rPr>
                <w:sz w:val="24"/>
                <w:szCs w:val="18"/>
              </w:rPr>
              <w:t>rs.next</w:t>
            </w:r>
            <w:proofErr w:type="gramEnd"/>
            <w:r w:rsidRPr="00A87072">
              <w:rPr>
                <w:sz w:val="24"/>
                <w:szCs w:val="18"/>
              </w:rPr>
              <w:t>()){</w:t>
            </w:r>
          </w:p>
          <w:p w14:paraId="1EEB50B3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</w:t>
            </w:r>
            <w:proofErr w:type="gramStart"/>
            <w:r w:rsidRPr="00A87072">
              <w:rPr>
                <w:sz w:val="24"/>
                <w:szCs w:val="18"/>
              </w:rPr>
              <w:t>hd.setIdHoaDon</w:t>
            </w:r>
            <w:proofErr w:type="gramEnd"/>
            <w:r w:rsidRPr="00A87072">
              <w:rPr>
                <w:sz w:val="24"/>
                <w:szCs w:val="18"/>
              </w:rPr>
              <w:t>(rs.getInt(1));</w:t>
            </w:r>
          </w:p>
          <w:p w14:paraId="44839FB8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</w:t>
            </w:r>
            <w:proofErr w:type="gramStart"/>
            <w:r w:rsidRPr="00A87072">
              <w:rPr>
                <w:sz w:val="24"/>
                <w:szCs w:val="18"/>
              </w:rPr>
              <w:t>hd.setIdNhanVien</w:t>
            </w:r>
            <w:proofErr w:type="gramEnd"/>
            <w:r w:rsidRPr="00A87072">
              <w:rPr>
                <w:sz w:val="24"/>
                <w:szCs w:val="18"/>
              </w:rPr>
              <w:t>(rs.getString(2));</w:t>
            </w:r>
          </w:p>
          <w:p w14:paraId="089334A2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</w:t>
            </w:r>
            <w:proofErr w:type="gramStart"/>
            <w:r w:rsidRPr="00A87072">
              <w:rPr>
                <w:sz w:val="24"/>
                <w:szCs w:val="18"/>
              </w:rPr>
              <w:t>hd.setIdKhachHang</w:t>
            </w:r>
            <w:proofErr w:type="gramEnd"/>
            <w:r w:rsidRPr="00A87072">
              <w:rPr>
                <w:sz w:val="24"/>
                <w:szCs w:val="18"/>
              </w:rPr>
              <w:t>(rs.getInt(3));</w:t>
            </w:r>
          </w:p>
          <w:p w14:paraId="1256D5B7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</w:t>
            </w:r>
            <w:proofErr w:type="gramStart"/>
            <w:r w:rsidRPr="00A87072">
              <w:rPr>
                <w:sz w:val="24"/>
                <w:szCs w:val="18"/>
              </w:rPr>
              <w:t>hd.setNgayBan</w:t>
            </w:r>
            <w:proofErr w:type="gramEnd"/>
            <w:r w:rsidRPr="00A87072">
              <w:rPr>
                <w:sz w:val="24"/>
                <w:szCs w:val="18"/>
              </w:rPr>
              <w:t>(rs.getDate(4));</w:t>
            </w:r>
          </w:p>
          <w:p w14:paraId="28517D10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</w:t>
            </w:r>
            <w:proofErr w:type="gramStart"/>
            <w:r w:rsidRPr="00A87072">
              <w:rPr>
                <w:sz w:val="24"/>
                <w:szCs w:val="18"/>
              </w:rPr>
              <w:t>hd.setTongTien</w:t>
            </w:r>
            <w:proofErr w:type="gramEnd"/>
            <w:r w:rsidRPr="00A87072">
              <w:rPr>
                <w:sz w:val="24"/>
                <w:szCs w:val="18"/>
              </w:rPr>
              <w:t>(rs.getInt(5));</w:t>
            </w:r>
          </w:p>
          <w:p w14:paraId="59378F66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</w:t>
            </w:r>
            <w:proofErr w:type="gramStart"/>
            <w:r w:rsidRPr="00A87072">
              <w:rPr>
                <w:sz w:val="24"/>
                <w:szCs w:val="18"/>
              </w:rPr>
              <w:t>hd.setTrangThai</w:t>
            </w:r>
            <w:proofErr w:type="gramEnd"/>
            <w:r w:rsidRPr="00A87072">
              <w:rPr>
                <w:sz w:val="24"/>
                <w:szCs w:val="18"/>
              </w:rPr>
              <w:t>(rs.getString(6));</w:t>
            </w:r>
          </w:p>
          <w:p w14:paraId="43852BEC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</w:t>
            </w:r>
            <w:proofErr w:type="gramStart"/>
            <w:r w:rsidRPr="00A87072">
              <w:rPr>
                <w:sz w:val="24"/>
                <w:szCs w:val="18"/>
              </w:rPr>
              <w:t>hd.setTienKhachDua</w:t>
            </w:r>
            <w:proofErr w:type="gramEnd"/>
            <w:r w:rsidRPr="00A87072">
              <w:rPr>
                <w:sz w:val="24"/>
                <w:szCs w:val="18"/>
              </w:rPr>
              <w:t>(rs.getInt(7));</w:t>
            </w:r>
          </w:p>
          <w:p w14:paraId="66F2DDD7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</w:t>
            </w:r>
            <w:proofErr w:type="gramStart"/>
            <w:r w:rsidRPr="00A87072">
              <w:rPr>
                <w:sz w:val="24"/>
                <w:szCs w:val="18"/>
              </w:rPr>
              <w:t>hd.setTienThuaTraKhach</w:t>
            </w:r>
            <w:proofErr w:type="gramEnd"/>
            <w:r w:rsidRPr="00A87072">
              <w:rPr>
                <w:sz w:val="24"/>
                <w:szCs w:val="18"/>
              </w:rPr>
              <w:t>(rs.getInt(8));</w:t>
            </w:r>
          </w:p>
          <w:p w14:paraId="0E356A88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return </w:t>
            </w:r>
            <w:proofErr w:type="gramStart"/>
            <w:r w:rsidRPr="00A87072">
              <w:rPr>
                <w:sz w:val="24"/>
                <w:szCs w:val="18"/>
              </w:rPr>
              <w:t>hd;</w:t>
            </w:r>
            <w:proofErr w:type="gramEnd"/>
          </w:p>
          <w:p w14:paraId="3244ACB0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lastRenderedPageBreak/>
              <w:t xml:space="preserve">            }</w:t>
            </w:r>
          </w:p>
          <w:p w14:paraId="0FA1A825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} catch (Exception e) {</w:t>
            </w:r>
          </w:p>
          <w:p w14:paraId="47BC3C81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System.out.println("Error!"</w:t>
            </w:r>
            <w:proofErr w:type="gramStart"/>
            <w:r w:rsidRPr="00A87072">
              <w:rPr>
                <w:sz w:val="24"/>
                <w:szCs w:val="18"/>
              </w:rPr>
              <w:t>);</w:t>
            </w:r>
            <w:proofErr w:type="gramEnd"/>
          </w:p>
          <w:p w14:paraId="1B69E906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}</w:t>
            </w:r>
          </w:p>
          <w:p w14:paraId="491D3B95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</w:t>
            </w:r>
            <w:proofErr w:type="gramStart"/>
            <w:r w:rsidRPr="00A87072">
              <w:rPr>
                <w:sz w:val="24"/>
                <w:szCs w:val="18"/>
              </w:rPr>
              <w:t>finally{</w:t>
            </w:r>
            <w:proofErr w:type="gramEnd"/>
          </w:p>
          <w:p w14:paraId="0183AA02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try {</w:t>
            </w:r>
          </w:p>
          <w:p w14:paraId="331DD144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</w:t>
            </w:r>
            <w:proofErr w:type="gramStart"/>
            <w:r w:rsidRPr="00A87072">
              <w:rPr>
                <w:sz w:val="24"/>
                <w:szCs w:val="18"/>
              </w:rPr>
              <w:t>con.close</w:t>
            </w:r>
            <w:proofErr w:type="gramEnd"/>
            <w:r w:rsidRPr="00A87072">
              <w:rPr>
                <w:sz w:val="24"/>
                <w:szCs w:val="18"/>
              </w:rPr>
              <w:t>();</w:t>
            </w:r>
          </w:p>
          <w:p w14:paraId="19F1DC92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</w:t>
            </w:r>
            <w:proofErr w:type="gramStart"/>
            <w:r w:rsidRPr="00A87072">
              <w:rPr>
                <w:sz w:val="24"/>
                <w:szCs w:val="18"/>
              </w:rPr>
              <w:t>rs.close</w:t>
            </w:r>
            <w:proofErr w:type="gramEnd"/>
            <w:r w:rsidRPr="00A87072">
              <w:rPr>
                <w:sz w:val="24"/>
                <w:szCs w:val="18"/>
              </w:rPr>
              <w:t>();</w:t>
            </w:r>
          </w:p>
          <w:p w14:paraId="6EA79B39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</w:t>
            </w:r>
            <w:proofErr w:type="gramStart"/>
            <w:r w:rsidRPr="00A87072">
              <w:rPr>
                <w:sz w:val="24"/>
                <w:szCs w:val="18"/>
              </w:rPr>
              <w:t>sttm.close</w:t>
            </w:r>
            <w:proofErr w:type="gramEnd"/>
            <w:r w:rsidRPr="00A87072">
              <w:rPr>
                <w:sz w:val="24"/>
                <w:szCs w:val="18"/>
              </w:rPr>
              <w:t>();</w:t>
            </w:r>
          </w:p>
          <w:p w14:paraId="2EFADB86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} catch (Exception e) {</w:t>
            </w:r>
          </w:p>
          <w:p w14:paraId="68C45EA5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}</w:t>
            </w:r>
          </w:p>
          <w:p w14:paraId="506FDE45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}</w:t>
            </w:r>
          </w:p>
          <w:p w14:paraId="6EAEE058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return </w:t>
            </w:r>
            <w:proofErr w:type="gramStart"/>
            <w:r w:rsidRPr="00A87072">
              <w:rPr>
                <w:sz w:val="24"/>
                <w:szCs w:val="18"/>
              </w:rPr>
              <w:t>null;</w:t>
            </w:r>
            <w:proofErr w:type="gramEnd"/>
          </w:p>
          <w:p w14:paraId="45E183A8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}</w:t>
            </w:r>
          </w:p>
          <w:p w14:paraId="7784AF40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</w:t>
            </w:r>
          </w:p>
          <w:p w14:paraId="384427AE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public void </w:t>
            </w:r>
            <w:proofErr w:type="gramStart"/>
            <w:r w:rsidRPr="00A87072">
              <w:rPr>
                <w:sz w:val="24"/>
                <w:szCs w:val="18"/>
              </w:rPr>
              <w:t>UpdateIdkhHoaDon(</w:t>
            </w:r>
            <w:proofErr w:type="gramEnd"/>
            <w:r w:rsidRPr="00A87072">
              <w:rPr>
                <w:sz w:val="24"/>
                <w:szCs w:val="18"/>
              </w:rPr>
              <w:t>int IDHD, int IDKH){</w:t>
            </w:r>
          </w:p>
          <w:p w14:paraId="29B31AC0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Connection con = </w:t>
            </w:r>
            <w:proofErr w:type="gramStart"/>
            <w:r w:rsidRPr="00A87072">
              <w:rPr>
                <w:sz w:val="24"/>
                <w:szCs w:val="18"/>
              </w:rPr>
              <w:t>null;</w:t>
            </w:r>
            <w:proofErr w:type="gramEnd"/>
          </w:p>
          <w:p w14:paraId="5715F7BD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PreparedStatement sttm = </w:t>
            </w:r>
            <w:proofErr w:type="gramStart"/>
            <w:r w:rsidRPr="00A87072">
              <w:rPr>
                <w:sz w:val="24"/>
                <w:szCs w:val="18"/>
              </w:rPr>
              <w:t>null;</w:t>
            </w:r>
            <w:proofErr w:type="gramEnd"/>
          </w:p>
          <w:p w14:paraId="00CDEC26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try {</w:t>
            </w:r>
          </w:p>
          <w:p w14:paraId="76E92327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String sSQL = "update hoadon set idkhachhang </w:t>
            </w:r>
            <w:proofErr w:type="gramStart"/>
            <w:r w:rsidRPr="00A87072">
              <w:rPr>
                <w:sz w:val="24"/>
                <w:szCs w:val="18"/>
              </w:rPr>
              <w:t>= ?</w:t>
            </w:r>
            <w:proofErr w:type="gramEnd"/>
            <w:r w:rsidRPr="00A87072">
              <w:rPr>
                <w:sz w:val="24"/>
                <w:szCs w:val="18"/>
              </w:rPr>
              <w:t xml:space="preserve"> where idhoadon = ?";</w:t>
            </w:r>
          </w:p>
          <w:p w14:paraId="68F67598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con = DatabaseUtils.getDBConnect(</w:t>
            </w:r>
            <w:proofErr w:type="gramStart"/>
            <w:r w:rsidRPr="00A87072">
              <w:rPr>
                <w:sz w:val="24"/>
                <w:szCs w:val="18"/>
              </w:rPr>
              <w:t>);</w:t>
            </w:r>
            <w:proofErr w:type="gramEnd"/>
          </w:p>
          <w:p w14:paraId="520A3949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sttm = (PreparedStatement) </w:t>
            </w:r>
            <w:proofErr w:type="gramStart"/>
            <w:r w:rsidRPr="00A87072">
              <w:rPr>
                <w:sz w:val="24"/>
                <w:szCs w:val="18"/>
              </w:rPr>
              <w:t>con.prepareStatement</w:t>
            </w:r>
            <w:proofErr w:type="gramEnd"/>
            <w:r w:rsidRPr="00A87072">
              <w:rPr>
                <w:sz w:val="24"/>
                <w:szCs w:val="18"/>
              </w:rPr>
              <w:t>(sSQL);</w:t>
            </w:r>
          </w:p>
          <w:p w14:paraId="6D448307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</w:t>
            </w:r>
            <w:proofErr w:type="gramStart"/>
            <w:r w:rsidRPr="00A87072">
              <w:rPr>
                <w:sz w:val="24"/>
                <w:szCs w:val="18"/>
              </w:rPr>
              <w:t>sttm.setInt</w:t>
            </w:r>
            <w:proofErr w:type="gramEnd"/>
            <w:r w:rsidRPr="00A87072">
              <w:rPr>
                <w:sz w:val="24"/>
                <w:szCs w:val="18"/>
              </w:rPr>
              <w:t>(1, IDKH);</w:t>
            </w:r>
          </w:p>
          <w:p w14:paraId="786397C1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</w:t>
            </w:r>
            <w:proofErr w:type="gramStart"/>
            <w:r w:rsidRPr="00A87072">
              <w:rPr>
                <w:sz w:val="24"/>
                <w:szCs w:val="18"/>
              </w:rPr>
              <w:t>sttm.setInt</w:t>
            </w:r>
            <w:proofErr w:type="gramEnd"/>
            <w:r w:rsidRPr="00A87072">
              <w:rPr>
                <w:sz w:val="24"/>
                <w:szCs w:val="18"/>
              </w:rPr>
              <w:t>(2, IDHD);</w:t>
            </w:r>
          </w:p>
          <w:p w14:paraId="1FC1BCD4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</w:t>
            </w:r>
            <w:proofErr w:type="gramStart"/>
            <w:r w:rsidRPr="00A87072">
              <w:rPr>
                <w:sz w:val="24"/>
                <w:szCs w:val="18"/>
              </w:rPr>
              <w:t>sttm.executeUpdate</w:t>
            </w:r>
            <w:proofErr w:type="gramEnd"/>
            <w:r w:rsidRPr="00A87072">
              <w:rPr>
                <w:sz w:val="24"/>
                <w:szCs w:val="18"/>
              </w:rPr>
              <w:t>();</w:t>
            </w:r>
          </w:p>
          <w:p w14:paraId="6675D247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</w:t>
            </w:r>
          </w:p>
          <w:p w14:paraId="5110CFA6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} catch (Exception e) {</w:t>
            </w:r>
          </w:p>
          <w:p w14:paraId="0CFAF5B0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lastRenderedPageBreak/>
              <w:t xml:space="preserve">            System.out.println("Error!"</w:t>
            </w:r>
            <w:proofErr w:type="gramStart"/>
            <w:r w:rsidRPr="00A87072">
              <w:rPr>
                <w:sz w:val="24"/>
                <w:szCs w:val="18"/>
              </w:rPr>
              <w:t>);</w:t>
            </w:r>
            <w:proofErr w:type="gramEnd"/>
          </w:p>
          <w:p w14:paraId="12B02760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System.out.println(</w:t>
            </w:r>
            <w:proofErr w:type="gramStart"/>
            <w:r w:rsidRPr="00A87072">
              <w:rPr>
                <w:sz w:val="24"/>
                <w:szCs w:val="18"/>
              </w:rPr>
              <w:t>e.getMessage</w:t>
            </w:r>
            <w:proofErr w:type="gramEnd"/>
            <w:r w:rsidRPr="00A87072">
              <w:rPr>
                <w:sz w:val="24"/>
                <w:szCs w:val="18"/>
              </w:rPr>
              <w:t>());</w:t>
            </w:r>
          </w:p>
          <w:p w14:paraId="0AE33777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}</w:t>
            </w:r>
          </w:p>
          <w:p w14:paraId="49D37C70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</w:t>
            </w:r>
            <w:proofErr w:type="gramStart"/>
            <w:r w:rsidRPr="00A87072">
              <w:rPr>
                <w:sz w:val="24"/>
                <w:szCs w:val="18"/>
              </w:rPr>
              <w:t>finally{</w:t>
            </w:r>
            <w:proofErr w:type="gramEnd"/>
          </w:p>
          <w:p w14:paraId="5159B4F8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try {</w:t>
            </w:r>
          </w:p>
          <w:p w14:paraId="79807797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</w:t>
            </w:r>
            <w:proofErr w:type="gramStart"/>
            <w:r w:rsidRPr="00A87072">
              <w:rPr>
                <w:sz w:val="24"/>
                <w:szCs w:val="18"/>
              </w:rPr>
              <w:t>con.close</w:t>
            </w:r>
            <w:proofErr w:type="gramEnd"/>
            <w:r w:rsidRPr="00A87072">
              <w:rPr>
                <w:sz w:val="24"/>
                <w:szCs w:val="18"/>
              </w:rPr>
              <w:t>();</w:t>
            </w:r>
          </w:p>
          <w:p w14:paraId="5078D277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    </w:t>
            </w:r>
            <w:proofErr w:type="gramStart"/>
            <w:r w:rsidRPr="00A87072">
              <w:rPr>
                <w:sz w:val="24"/>
                <w:szCs w:val="18"/>
              </w:rPr>
              <w:t>sttm.close</w:t>
            </w:r>
            <w:proofErr w:type="gramEnd"/>
            <w:r w:rsidRPr="00A87072">
              <w:rPr>
                <w:sz w:val="24"/>
                <w:szCs w:val="18"/>
              </w:rPr>
              <w:t>();</w:t>
            </w:r>
          </w:p>
          <w:p w14:paraId="462F0DC0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} catch (Exception e) {</w:t>
            </w:r>
          </w:p>
          <w:p w14:paraId="162F5585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    }</w:t>
            </w:r>
          </w:p>
          <w:p w14:paraId="30F08FD5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    }</w:t>
            </w:r>
          </w:p>
          <w:p w14:paraId="17CAA0EB" w14:textId="77777777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 xml:space="preserve">    }</w:t>
            </w:r>
          </w:p>
          <w:p w14:paraId="5F1261FC" w14:textId="538C163C" w:rsidR="00A87072" w:rsidRPr="00A87072" w:rsidRDefault="00A87072" w:rsidP="00A87072">
            <w:pPr>
              <w:spacing w:before="0" w:after="200" w:line="276" w:lineRule="auto"/>
              <w:ind w:firstLine="0"/>
              <w:jc w:val="left"/>
              <w:rPr>
                <w:sz w:val="24"/>
                <w:szCs w:val="18"/>
              </w:rPr>
            </w:pPr>
            <w:r w:rsidRPr="00A87072">
              <w:rPr>
                <w:sz w:val="24"/>
                <w:szCs w:val="18"/>
              </w:rPr>
              <w:t>}</w:t>
            </w:r>
          </w:p>
        </w:tc>
      </w:tr>
    </w:tbl>
    <w:p w14:paraId="205F2540" w14:textId="77777777" w:rsidR="00A87072" w:rsidRDefault="00A87072">
      <w:pPr>
        <w:spacing w:before="0" w:after="200" w:line="276" w:lineRule="auto"/>
        <w:ind w:firstLine="0"/>
        <w:jc w:val="left"/>
        <w:rPr>
          <w:b/>
          <w:bCs/>
          <w:sz w:val="24"/>
          <w:szCs w:val="18"/>
        </w:rPr>
      </w:pPr>
    </w:p>
    <w:p w14:paraId="1C89483D" w14:textId="52AAA913" w:rsidR="00A87072" w:rsidRDefault="00A87072" w:rsidP="00A87072">
      <w:pPr>
        <w:pStyle w:val="Caption"/>
        <w:jc w:val="both"/>
      </w:pPr>
      <w:r>
        <w:t>KhachHang.java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A87072" w14:paraId="7C9C8AE4" w14:textId="77777777" w:rsidTr="00A87072">
        <w:tc>
          <w:tcPr>
            <w:tcW w:w="9059" w:type="dxa"/>
          </w:tcPr>
          <w:p w14:paraId="5FA484D0" w14:textId="77777777" w:rsidR="00A87072" w:rsidRDefault="00A87072" w:rsidP="00A87072">
            <w:pPr>
              <w:ind w:firstLine="0"/>
            </w:pPr>
            <w:r>
              <w:t xml:space="preserve">package </w:t>
            </w:r>
            <w:proofErr w:type="gramStart"/>
            <w:r>
              <w:t>model;</w:t>
            </w:r>
            <w:proofErr w:type="gramEnd"/>
          </w:p>
          <w:p w14:paraId="45880BFC" w14:textId="77777777" w:rsidR="00A87072" w:rsidRDefault="00A87072" w:rsidP="00A87072">
            <w:pPr>
              <w:ind w:firstLine="0"/>
            </w:pPr>
          </w:p>
          <w:p w14:paraId="0F409605" w14:textId="77777777" w:rsidR="00A87072" w:rsidRDefault="00A87072" w:rsidP="00A87072">
            <w:pPr>
              <w:ind w:firstLine="0"/>
            </w:pPr>
            <w:r>
              <w:t>public class KhachHang {</w:t>
            </w:r>
          </w:p>
          <w:p w14:paraId="3BC7FEA1" w14:textId="77777777" w:rsidR="00A87072" w:rsidRDefault="00A87072" w:rsidP="00A87072">
            <w:pPr>
              <w:ind w:firstLine="0"/>
            </w:pPr>
            <w:r>
              <w:t xml:space="preserve">    private int </w:t>
            </w:r>
            <w:proofErr w:type="gramStart"/>
            <w:r>
              <w:t>idKhachHang;</w:t>
            </w:r>
            <w:proofErr w:type="gramEnd"/>
          </w:p>
          <w:p w14:paraId="028044E7" w14:textId="77777777" w:rsidR="00A87072" w:rsidRDefault="00A87072" w:rsidP="00A87072">
            <w:pPr>
              <w:ind w:firstLine="0"/>
            </w:pPr>
            <w:r>
              <w:t xml:space="preserve">    private String </w:t>
            </w:r>
            <w:proofErr w:type="gramStart"/>
            <w:r>
              <w:t>tenKhachHang;</w:t>
            </w:r>
            <w:proofErr w:type="gramEnd"/>
          </w:p>
          <w:p w14:paraId="0DE0004D" w14:textId="77777777" w:rsidR="00A87072" w:rsidRDefault="00A87072" w:rsidP="00A87072">
            <w:pPr>
              <w:ind w:firstLine="0"/>
            </w:pPr>
            <w:r>
              <w:t xml:space="preserve">    private int </w:t>
            </w:r>
            <w:proofErr w:type="gramStart"/>
            <w:r>
              <w:t>soDienThoai;</w:t>
            </w:r>
            <w:proofErr w:type="gramEnd"/>
          </w:p>
          <w:p w14:paraId="65784E28" w14:textId="77777777" w:rsidR="00A87072" w:rsidRDefault="00A87072" w:rsidP="00A87072">
            <w:pPr>
              <w:ind w:firstLine="0"/>
            </w:pPr>
            <w:r>
              <w:t xml:space="preserve">    private String </w:t>
            </w:r>
            <w:proofErr w:type="gramStart"/>
            <w:r>
              <w:t>gioiTinh;</w:t>
            </w:r>
            <w:proofErr w:type="gramEnd"/>
          </w:p>
          <w:p w14:paraId="535B509D" w14:textId="77777777" w:rsidR="00A87072" w:rsidRDefault="00A87072" w:rsidP="00A87072">
            <w:pPr>
              <w:ind w:firstLine="0"/>
            </w:pPr>
            <w:r>
              <w:t xml:space="preserve">    private String </w:t>
            </w:r>
            <w:proofErr w:type="gramStart"/>
            <w:r>
              <w:t>diaChi;</w:t>
            </w:r>
            <w:proofErr w:type="gramEnd"/>
          </w:p>
          <w:p w14:paraId="71306914" w14:textId="77777777" w:rsidR="00A87072" w:rsidRDefault="00A87072" w:rsidP="00A87072">
            <w:pPr>
              <w:ind w:firstLine="0"/>
            </w:pPr>
            <w:r>
              <w:t xml:space="preserve">    private String </w:t>
            </w:r>
            <w:proofErr w:type="gramStart"/>
            <w:r>
              <w:t>ghiChu;</w:t>
            </w:r>
            <w:proofErr w:type="gramEnd"/>
          </w:p>
          <w:p w14:paraId="693C207F" w14:textId="77777777" w:rsidR="00A87072" w:rsidRDefault="00A87072" w:rsidP="00A87072">
            <w:pPr>
              <w:ind w:firstLine="0"/>
            </w:pPr>
          </w:p>
          <w:p w14:paraId="42B78845" w14:textId="77777777" w:rsidR="00A87072" w:rsidRDefault="00A87072" w:rsidP="00A87072">
            <w:pPr>
              <w:ind w:firstLine="0"/>
            </w:pPr>
            <w:r>
              <w:t xml:space="preserve">    public </w:t>
            </w:r>
            <w:proofErr w:type="gramStart"/>
            <w:r>
              <w:t>KhachHang(</w:t>
            </w:r>
            <w:proofErr w:type="gramEnd"/>
            <w:r>
              <w:t>) {</w:t>
            </w:r>
          </w:p>
          <w:p w14:paraId="15F39AA2" w14:textId="77777777" w:rsidR="00A87072" w:rsidRDefault="00A87072" w:rsidP="00A87072">
            <w:pPr>
              <w:ind w:firstLine="0"/>
            </w:pPr>
            <w:r>
              <w:t xml:space="preserve">    }</w:t>
            </w:r>
          </w:p>
          <w:p w14:paraId="3D7FEAFB" w14:textId="77777777" w:rsidR="00A87072" w:rsidRDefault="00A87072" w:rsidP="00A87072">
            <w:pPr>
              <w:ind w:firstLine="0"/>
            </w:pPr>
          </w:p>
          <w:p w14:paraId="6F666683" w14:textId="77777777" w:rsidR="00A87072" w:rsidRDefault="00A87072" w:rsidP="00A87072">
            <w:pPr>
              <w:ind w:firstLine="0"/>
            </w:pPr>
            <w:r>
              <w:lastRenderedPageBreak/>
              <w:t xml:space="preserve">    public </w:t>
            </w:r>
            <w:proofErr w:type="gramStart"/>
            <w:r>
              <w:t>KhachHang(</w:t>
            </w:r>
            <w:proofErr w:type="gramEnd"/>
            <w:r>
              <w:t>int idKhachHang, String tenKhachHang, int soDienThoai, String gioiTinh, String diaChi, String ghiChu) {</w:t>
            </w:r>
          </w:p>
          <w:p w14:paraId="4677ACCC" w14:textId="77777777" w:rsidR="00A87072" w:rsidRDefault="00A87072" w:rsidP="00A87072">
            <w:pPr>
              <w:ind w:firstLine="0"/>
            </w:pPr>
            <w:r>
              <w:t xml:space="preserve">        </w:t>
            </w:r>
            <w:proofErr w:type="gramStart"/>
            <w:r>
              <w:t>this.idKhachHang</w:t>
            </w:r>
            <w:proofErr w:type="gramEnd"/>
            <w:r>
              <w:t xml:space="preserve"> = idKhachHang;</w:t>
            </w:r>
          </w:p>
          <w:p w14:paraId="782CD5AA" w14:textId="77777777" w:rsidR="00A87072" w:rsidRDefault="00A87072" w:rsidP="00A87072">
            <w:pPr>
              <w:ind w:firstLine="0"/>
            </w:pPr>
            <w:r>
              <w:t xml:space="preserve">        </w:t>
            </w:r>
            <w:proofErr w:type="gramStart"/>
            <w:r>
              <w:t>this.tenKhachHang</w:t>
            </w:r>
            <w:proofErr w:type="gramEnd"/>
            <w:r>
              <w:t xml:space="preserve"> = tenKhachHang;</w:t>
            </w:r>
          </w:p>
          <w:p w14:paraId="6B0DC681" w14:textId="77777777" w:rsidR="00A87072" w:rsidRDefault="00A87072" w:rsidP="00A87072">
            <w:pPr>
              <w:ind w:firstLine="0"/>
            </w:pPr>
            <w:r>
              <w:t xml:space="preserve">        </w:t>
            </w:r>
            <w:proofErr w:type="gramStart"/>
            <w:r>
              <w:t>this.soDienThoai</w:t>
            </w:r>
            <w:proofErr w:type="gramEnd"/>
            <w:r>
              <w:t xml:space="preserve"> = soDienThoai;</w:t>
            </w:r>
          </w:p>
          <w:p w14:paraId="0A852480" w14:textId="77777777" w:rsidR="00A87072" w:rsidRDefault="00A87072" w:rsidP="00A87072">
            <w:pPr>
              <w:ind w:firstLine="0"/>
            </w:pPr>
            <w:r>
              <w:t xml:space="preserve">        </w:t>
            </w:r>
            <w:proofErr w:type="gramStart"/>
            <w:r>
              <w:t>this.gioiTinh</w:t>
            </w:r>
            <w:proofErr w:type="gramEnd"/>
            <w:r>
              <w:t xml:space="preserve"> = gioiTinh;</w:t>
            </w:r>
          </w:p>
          <w:p w14:paraId="30D5E9B0" w14:textId="77777777" w:rsidR="00A87072" w:rsidRDefault="00A87072" w:rsidP="00A87072">
            <w:pPr>
              <w:ind w:firstLine="0"/>
            </w:pPr>
            <w:r>
              <w:t xml:space="preserve">        </w:t>
            </w:r>
            <w:proofErr w:type="gramStart"/>
            <w:r>
              <w:t>this.diaChi</w:t>
            </w:r>
            <w:proofErr w:type="gramEnd"/>
            <w:r>
              <w:t xml:space="preserve"> = diaChi;</w:t>
            </w:r>
          </w:p>
          <w:p w14:paraId="1972DEB4" w14:textId="77777777" w:rsidR="00A87072" w:rsidRDefault="00A87072" w:rsidP="00A87072">
            <w:pPr>
              <w:ind w:firstLine="0"/>
            </w:pPr>
            <w:r>
              <w:t xml:space="preserve">        </w:t>
            </w:r>
            <w:proofErr w:type="gramStart"/>
            <w:r>
              <w:t>this.ghiChu</w:t>
            </w:r>
            <w:proofErr w:type="gramEnd"/>
            <w:r>
              <w:t xml:space="preserve"> = ghiChu;</w:t>
            </w:r>
          </w:p>
          <w:p w14:paraId="66D66A18" w14:textId="77777777" w:rsidR="00A87072" w:rsidRDefault="00A87072" w:rsidP="00A87072">
            <w:pPr>
              <w:ind w:firstLine="0"/>
            </w:pPr>
            <w:r>
              <w:t xml:space="preserve">    }</w:t>
            </w:r>
          </w:p>
          <w:p w14:paraId="4AB0F83B" w14:textId="77777777" w:rsidR="00A87072" w:rsidRDefault="00A87072" w:rsidP="00A87072">
            <w:pPr>
              <w:ind w:firstLine="0"/>
            </w:pPr>
          </w:p>
          <w:p w14:paraId="022FBD4A" w14:textId="77777777" w:rsidR="00A87072" w:rsidRDefault="00A87072" w:rsidP="00A87072">
            <w:pPr>
              <w:ind w:firstLine="0"/>
            </w:pPr>
            <w:r>
              <w:t xml:space="preserve">    public </w:t>
            </w:r>
            <w:proofErr w:type="gramStart"/>
            <w:r>
              <w:t>KhachHang(</w:t>
            </w:r>
            <w:proofErr w:type="gramEnd"/>
            <w:r>
              <w:t>String tenKhachHang, int soDienThoai) {</w:t>
            </w:r>
          </w:p>
          <w:p w14:paraId="7C7D68CA" w14:textId="77777777" w:rsidR="00A87072" w:rsidRDefault="00A87072" w:rsidP="00A87072">
            <w:pPr>
              <w:ind w:firstLine="0"/>
            </w:pPr>
            <w:r>
              <w:t xml:space="preserve">        </w:t>
            </w:r>
            <w:proofErr w:type="gramStart"/>
            <w:r>
              <w:t>this.tenKhachHang</w:t>
            </w:r>
            <w:proofErr w:type="gramEnd"/>
            <w:r>
              <w:t xml:space="preserve"> = tenKhachHang;</w:t>
            </w:r>
          </w:p>
          <w:p w14:paraId="722A1454" w14:textId="77777777" w:rsidR="00A87072" w:rsidRDefault="00A87072" w:rsidP="00A87072">
            <w:pPr>
              <w:ind w:firstLine="0"/>
            </w:pPr>
            <w:r>
              <w:t xml:space="preserve">        </w:t>
            </w:r>
            <w:proofErr w:type="gramStart"/>
            <w:r>
              <w:t>this.soDienThoai</w:t>
            </w:r>
            <w:proofErr w:type="gramEnd"/>
            <w:r>
              <w:t xml:space="preserve"> = soDienThoai;</w:t>
            </w:r>
          </w:p>
          <w:p w14:paraId="535AD087" w14:textId="77777777" w:rsidR="00A87072" w:rsidRDefault="00A87072" w:rsidP="00A87072">
            <w:pPr>
              <w:ind w:firstLine="0"/>
            </w:pPr>
            <w:r>
              <w:t xml:space="preserve">    }</w:t>
            </w:r>
          </w:p>
          <w:p w14:paraId="5DFEA82D" w14:textId="77777777" w:rsidR="00A87072" w:rsidRDefault="00A87072" w:rsidP="00A87072">
            <w:pPr>
              <w:ind w:firstLine="0"/>
            </w:pPr>
            <w:r>
              <w:t xml:space="preserve">    </w:t>
            </w:r>
          </w:p>
          <w:p w14:paraId="0D86BE16" w14:textId="77777777" w:rsidR="00A87072" w:rsidRDefault="00A87072" w:rsidP="00A87072">
            <w:pPr>
              <w:ind w:firstLine="0"/>
            </w:pPr>
            <w:r>
              <w:t xml:space="preserve">    public int </w:t>
            </w:r>
            <w:proofErr w:type="gramStart"/>
            <w:r>
              <w:t>getIdKhachHang(</w:t>
            </w:r>
            <w:proofErr w:type="gramEnd"/>
            <w:r>
              <w:t>) {</w:t>
            </w:r>
          </w:p>
          <w:p w14:paraId="05370F83" w14:textId="77777777" w:rsidR="00A87072" w:rsidRDefault="00A87072" w:rsidP="00A87072">
            <w:pPr>
              <w:ind w:firstLine="0"/>
            </w:pPr>
            <w:r>
              <w:t xml:space="preserve">        return </w:t>
            </w:r>
            <w:proofErr w:type="gramStart"/>
            <w:r>
              <w:t>idKhachHang;</w:t>
            </w:r>
            <w:proofErr w:type="gramEnd"/>
          </w:p>
          <w:p w14:paraId="2C5ACCF0" w14:textId="77777777" w:rsidR="00A87072" w:rsidRDefault="00A87072" w:rsidP="00A87072">
            <w:pPr>
              <w:ind w:firstLine="0"/>
            </w:pPr>
            <w:r>
              <w:t xml:space="preserve">    }</w:t>
            </w:r>
          </w:p>
          <w:p w14:paraId="3274DD71" w14:textId="77777777" w:rsidR="00A87072" w:rsidRDefault="00A87072" w:rsidP="00A87072">
            <w:pPr>
              <w:ind w:firstLine="0"/>
            </w:pPr>
          </w:p>
          <w:p w14:paraId="4860121D" w14:textId="77777777" w:rsidR="00A87072" w:rsidRDefault="00A87072" w:rsidP="00A87072">
            <w:pPr>
              <w:ind w:firstLine="0"/>
            </w:pPr>
            <w:r>
              <w:t xml:space="preserve">    public void </w:t>
            </w:r>
            <w:proofErr w:type="gramStart"/>
            <w:r>
              <w:t>setIdKhachHang(</w:t>
            </w:r>
            <w:proofErr w:type="gramEnd"/>
            <w:r>
              <w:t>int idKhachHang) {</w:t>
            </w:r>
          </w:p>
          <w:p w14:paraId="28A3C91D" w14:textId="77777777" w:rsidR="00A87072" w:rsidRDefault="00A87072" w:rsidP="00A87072">
            <w:pPr>
              <w:ind w:firstLine="0"/>
            </w:pPr>
            <w:r>
              <w:t xml:space="preserve">        </w:t>
            </w:r>
            <w:proofErr w:type="gramStart"/>
            <w:r>
              <w:t>this.idKhachHang</w:t>
            </w:r>
            <w:proofErr w:type="gramEnd"/>
            <w:r>
              <w:t xml:space="preserve"> = idKhachHang;</w:t>
            </w:r>
          </w:p>
          <w:p w14:paraId="2E672A90" w14:textId="77777777" w:rsidR="00A87072" w:rsidRDefault="00A87072" w:rsidP="00A87072">
            <w:pPr>
              <w:ind w:firstLine="0"/>
            </w:pPr>
            <w:r>
              <w:t xml:space="preserve">    }</w:t>
            </w:r>
          </w:p>
          <w:p w14:paraId="46D8A5A9" w14:textId="77777777" w:rsidR="00A87072" w:rsidRDefault="00A87072" w:rsidP="00A87072">
            <w:pPr>
              <w:ind w:firstLine="0"/>
            </w:pPr>
          </w:p>
          <w:p w14:paraId="00582BF3" w14:textId="77777777" w:rsidR="00A87072" w:rsidRDefault="00A87072" w:rsidP="00A87072">
            <w:pPr>
              <w:ind w:firstLine="0"/>
            </w:pPr>
            <w:r>
              <w:t xml:space="preserve">    public String </w:t>
            </w:r>
            <w:proofErr w:type="gramStart"/>
            <w:r>
              <w:t>getTenKhachHang(</w:t>
            </w:r>
            <w:proofErr w:type="gramEnd"/>
            <w:r>
              <w:t>) {</w:t>
            </w:r>
          </w:p>
          <w:p w14:paraId="519ABDCD" w14:textId="77777777" w:rsidR="00A87072" w:rsidRDefault="00A87072" w:rsidP="00A87072">
            <w:pPr>
              <w:ind w:firstLine="0"/>
            </w:pPr>
            <w:r>
              <w:t xml:space="preserve">        return </w:t>
            </w:r>
            <w:proofErr w:type="gramStart"/>
            <w:r>
              <w:t>tenKhachHang;</w:t>
            </w:r>
            <w:proofErr w:type="gramEnd"/>
          </w:p>
          <w:p w14:paraId="387047FA" w14:textId="77777777" w:rsidR="00A87072" w:rsidRDefault="00A87072" w:rsidP="00A87072">
            <w:pPr>
              <w:ind w:firstLine="0"/>
            </w:pPr>
            <w:r>
              <w:t xml:space="preserve">    }</w:t>
            </w:r>
          </w:p>
          <w:p w14:paraId="46861644" w14:textId="77777777" w:rsidR="00A87072" w:rsidRDefault="00A87072" w:rsidP="00A87072">
            <w:pPr>
              <w:ind w:firstLine="0"/>
            </w:pPr>
          </w:p>
          <w:p w14:paraId="2110FD61" w14:textId="77777777" w:rsidR="00A87072" w:rsidRDefault="00A87072" w:rsidP="00A87072">
            <w:pPr>
              <w:ind w:firstLine="0"/>
            </w:pPr>
            <w:r>
              <w:t xml:space="preserve">    public void </w:t>
            </w:r>
            <w:proofErr w:type="gramStart"/>
            <w:r>
              <w:t>setTenKhachHang(</w:t>
            </w:r>
            <w:proofErr w:type="gramEnd"/>
            <w:r>
              <w:t>String tenKhachHang) {</w:t>
            </w:r>
          </w:p>
          <w:p w14:paraId="23D54171" w14:textId="77777777" w:rsidR="00A87072" w:rsidRDefault="00A87072" w:rsidP="00A87072">
            <w:pPr>
              <w:ind w:firstLine="0"/>
            </w:pPr>
            <w:r>
              <w:t xml:space="preserve">        </w:t>
            </w:r>
            <w:proofErr w:type="gramStart"/>
            <w:r>
              <w:t>this.tenKhachHang</w:t>
            </w:r>
            <w:proofErr w:type="gramEnd"/>
            <w:r>
              <w:t xml:space="preserve"> = tenKhachHang;</w:t>
            </w:r>
          </w:p>
          <w:p w14:paraId="473C3F4D" w14:textId="77777777" w:rsidR="00A87072" w:rsidRDefault="00A87072" w:rsidP="00A87072">
            <w:pPr>
              <w:ind w:firstLine="0"/>
            </w:pPr>
            <w:r>
              <w:t xml:space="preserve">    }</w:t>
            </w:r>
          </w:p>
          <w:p w14:paraId="6D55501A" w14:textId="77777777" w:rsidR="00A87072" w:rsidRDefault="00A87072" w:rsidP="00A87072">
            <w:pPr>
              <w:ind w:firstLine="0"/>
            </w:pPr>
          </w:p>
          <w:p w14:paraId="7CEEDB32" w14:textId="77777777" w:rsidR="00A87072" w:rsidRDefault="00A87072" w:rsidP="00A87072">
            <w:pPr>
              <w:ind w:firstLine="0"/>
            </w:pPr>
            <w:r>
              <w:t xml:space="preserve">    public int </w:t>
            </w:r>
            <w:proofErr w:type="gramStart"/>
            <w:r>
              <w:t>getSoDienThoai(</w:t>
            </w:r>
            <w:proofErr w:type="gramEnd"/>
            <w:r>
              <w:t>) {</w:t>
            </w:r>
          </w:p>
          <w:p w14:paraId="725C00C7" w14:textId="77777777" w:rsidR="00A87072" w:rsidRDefault="00A87072" w:rsidP="00A87072">
            <w:pPr>
              <w:ind w:firstLine="0"/>
            </w:pPr>
            <w:r>
              <w:t xml:space="preserve">        return </w:t>
            </w:r>
            <w:proofErr w:type="gramStart"/>
            <w:r>
              <w:t>soDienThoai;</w:t>
            </w:r>
            <w:proofErr w:type="gramEnd"/>
          </w:p>
          <w:p w14:paraId="4E96B69F" w14:textId="77777777" w:rsidR="00A87072" w:rsidRDefault="00A87072" w:rsidP="00A87072">
            <w:pPr>
              <w:ind w:firstLine="0"/>
            </w:pPr>
            <w:r>
              <w:t xml:space="preserve">    }</w:t>
            </w:r>
          </w:p>
          <w:p w14:paraId="06E8D3FF" w14:textId="77777777" w:rsidR="00A87072" w:rsidRDefault="00A87072" w:rsidP="00A87072">
            <w:pPr>
              <w:ind w:firstLine="0"/>
            </w:pPr>
          </w:p>
          <w:p w14:paraId="2D199622" w14:textId="77777777" w:rsidR="00A87072" w:rsidRDefault="00A87072" w:rsidP="00A87072">
            <w:pPr>
              <w:ind w:firstLine="0"/>
            </w:pPr>
            <w:r>
              <w:t xml:space="preserve">    public void </w:t>
            </w:r>
            <w:proofErr w:type="gramStart"/>
            <w:r>
              <w:t>setSoDienThoai(</w:t>
            </w:r>
            <w:proofErr w:type="gramEnd"/>
            <w:r>
              <w:t>int soDienThoai) {</w:t>
            </w:r>
          </w:p>
          <w:p w14:paraId="49A16E8B" w14:textId="77777777" w:rsidR="00A87072" w:rsidRDefault="00A87072" w:rsidP="00A87072">
            <w:pPr>
              <w:ind w:firstLine="0"/>
            </w:pPr>
            <w:r>
              <w:t xml:space="preserve">        </w:t>
            </w:r>
            <w:proofErr w:type="gramStart"/>
            <w:r>
              <w:t>this.soDienThoai</w:t>
            </w:r>
            <w:proofErr w:type="gramEnd"/>
            <w:r>
              <w:t xml:space="preserve"> = soDienThoai;</w:t>
            </w:r>
          </w:p>
          <w:p w14:paraId="511A9C51" w14:textId="77777777" w:rsidR="00A87072" w:rsidRDefault="00A87072" w:rsidP="00A87072">
            <w:pPr>
              <w:ind w:firstLine="0"/>
            </w:pPr>
            <w:r>
              <w:t xml:space="preserve">    }</w:t>
            </w:r>
          </w:p>
          <w:p w14:paraId="04EBB6C1" w14:textId="77777777" w:rsidR="00A87072" w:rsidRDefault="00A87072" w:rsidP="00A87072">
            <w:pPr>
              <w:ind w:firstLine="0"/>
            </w:pPr>
            <w:r>
              <w:t xml:space="preserve">    public String </w:t>
            </w:r>
            <w:proofErr w:type="gramStart"/>
            <w:r>
              <w:t>getGioiTinh(</w:t>
            </w:r>
            <w:proofErr w:type="gramEnd"/>
            <w:r>
              <w:t>) {</w:t>
            </w:r>
          </w:p>
          <w:p w14:paraId="61CED018" w14:textId="77777777" w:rsidR="00A87072" w:rsidRDefault="00A87072" w:rsidP="00A87072">
            <w:pPr>
              <w:ind w:firstLine="0"/>
            </w:pPr>
            <w:r>
              <w:t xml:space="preserve">        return </w:t>
            </w:r>
            <w:proofErr w:type="gramStart"/>
            <w:r>
              <w:t>gioiTinh;</w:t>
            </w:r>
            <w:proofErr w:type="gramEnd"/>
          </w:p>
          <w:p w14:paraId="56121B95" w14:textId="77777777" w:rsidR="00A87072" w:rsidRDefault="00A87072" w:rsidP="00A87072">
            <w:pPr>
              <w:ind w:firstLine="0"/>
            </w:pPr>
            <w:r>
              <w:t xml:space="preserve">    }</w:t>
            </w:r>
          </w:p>
          <w:p w14:paraId="0FB90E6E" w14:textId="77777777" w:rsidR="00A87072" w:rsidRDefault="00A87072" w:rsidP="00A87072">
            <w:pPr>
              <w:ind w:firstLine="0"/>
            </w:pPr>
          </w:p>
          <w:p w14:paraId="496B49A2" w14:textId="77777777" w:rsidR="00A87072" w:rsidRDefault="00A87072" w:rsidP="00A87072">
            <w:pPr>
              <w:ind w:firstLine="0"/>
            </w:pPr>
            <w:r>
              <w:t xml:space="preserve">    public void </w:t>
            </w:r>
            <w:proofErr w:type="gramStart"/>
            <w:r>
              <w:t>setGioiTinh(</w:t>
            </w:r>
            <w:proofErr w:type="gramEnd"/>
            <w:r>
              <w:t>String gioiTinh) {</w:t>
            </w:r>
          </w:p>
          <w:p w14:paraId="33F4A41E" w14:textId="77777777" w:rsidR="00A87072" w:rsidRDefault="00A87072" w:rsidP="00A87072">
            <w:pPr>
              <w:ind w:firstLine="0"/>
            </w:pPr>
            <w:r>
              <w:t xml:space="preserve">        </w:t>
            </w:r>
            <w:proofErr w:type="gramStart"/>
            <w:r>
              <w:t>this.gioiTinh</w:t>
            </w:r>
            <w:proofErr w:type="gramEnd"/>
            <w:r>
              <w:t xml:space="preserve">=gioiTinh;    </w:t>
            </w:r>
          </w:p>
          <w:p w14:paraId="4B48EBB0" w14:textId="77777777" w:rsidR="00A87072" w:rsidRDefault="00A87072" w:rsidP="00A87072">
            <w:pPr>
              <w:ind w:firstLine="0"/>
            </w:pPr>
            <w:r>
              <w:t xml:space="preserve">    }</w:t>
            </w:r>
          </w:p>
          <w:p w14:paraId="4786A224" w14:textId="77777777" w:rsidR="00A87072" w:rsidRDefault="00A87072" w:rsidP="00A87072">
            <w:pPr>
              <w:ind w:firstLine="0"/>
            </w:pPr>
            <w:r>
              <w:t xml:space="preserve">    public String </w:t>
            </w:r>
            <w:proofErr w:type="gramStart"/>
            <w:r>
              <w:t>getDiaChi(</w:t>
            </w:r>
            <w:proofErr w:type="gramEnd"/>
            <w:r>
              <w:t>) {</w:t>
            </w:r>
          </w:p>
          <w:p w14:paraId="13072BCD" w14:textId="77777777" w:rsidR="00A87072" w:rsidRDefault="00A87072" w:rsidP="00A87072">
            <w:pPr>
              <w:ind w:firstLine="0"/>
            </w:pPr>
            <w:r>
              <w:t xml:space="preserve">        return </w:t>
            </w:r>
            <w:proofErr w:type="gramStart"/>
            <w:r>
              <w:t>diaChi;</w:t>
            </w:r>
            <w:proofErr w:type="gramEnd"/>
          </w:p>
          <w:p w14:paraId="15282075" w14:textId="77777777" w:rsidR="00A87072" w:rsidRDefault="00A87072" w:rsidP="00A87072">
            <w:pPr>
              <w:ind w:firstLine="0"/>
            </w:pPr>
            <w:r>
              <w:t xml:space="preserve">    }</w:t>
            </w:r>
          </w:p>
          <w:p w14:paraId="3F71D8D5" w14:textId="77777777" w:rsidR="00A87072" w:rsidRDefault="00A87072" w:rsidP="00A87072">
            <w:pPr>
              <w:ind w:firstLine="0"/>
            </w:pPr>
          </w:p>
          <w:p w14:paraId="0D98434A" w14:textId="77777777" w:rsidR="00A87072" w:rsidRDefault="00A87072" w:rsidP="00A87072">
            <w:pPr>
              <w:ind w:firstLine="0"/>
            </w:pPr>
            <w:r>
              <w:t xml:space="preserve">    public void </w:t>
            </w:r>
            <w:proofErr w:type="gramStart"/>
            <w:r>
              <w:t>setDiaChi(</w:t>
            </w:r>
            <w:proofErr w:type="gramEnd"/>
            <w:r>
              <w:t>String diaChi) {</w:t>
            </w:r>
          </w:p>
          <w:p w14:paraId="255A348B" w14:textId="77777777" w:rsidR="00A87072" w:rsidRDefault="00A87072" w:rsidP="00A87072">
            <w:pPr>
              <w:ind w:firstLine="0"/>
            </w:pPr>
            <w:r>
              <w:t xml:space="preserve">        </w:t>
            </w:r>
            <w:proofErr w:type="gramStart"/>
            <w:r>
              <w:t>this.diaChi</w:t>
            </w:r>
            <w:proofErr w:type="gramEnd"/>
            <w:r>
              <w:t xml:space="preserve"> = diaChi;</w:t>
            </w:r>
          </w:p>
          <w:p w14:paraId="109E76FD" w14:textId="77777777" w:rsidR="00A87072" w:rsidRDefault="00A87072" w:rsidP="00A87072">
            <w:pPr>
              <w:ind w:firstLine="0"/>
            </w:pPr>
            <w:r>
              <w:t xml:space="preserve">    }</w:t>
            </w:r>
          </w:p>
          <w:p w14:paraId="2A478E1F" w14:textId="77777777" w:rsidR="00A87072" w:rsidRDefault="00A87072" w:rsidP="00A87072">
            <w:pPr>
              <w:ind w:firstLine="0"/>
            </w:pPr>
            <w:r>
              <w:t xml:space="preserve">    public String </w:t>
            </w:r>
            <w:proofErr w:type="gramStart"/>
            <w:r>
              <w:t>getGhiChu(</w:t>
            </w:r>
            <w:proofErr w:type="gramEnd"/>
            <w:r>
              <w:t>) {</w:t>
            </w:r>
          </w:p>
          <w:p w14:paraId="1623F64F" w14:textId="77777777" w:rsidR="00A87072" w:rsidRDefault="00A87072" w:rsidP="00A87072">
            <w:pPr>
              <w:ind w:firstLine="0"/>
            </w:pPr>
            <w:r>
              <w:t xml:space="preserve">        return </w:t>
            </w:r>
            <w:proofErr w:type="gramStart"/>
            <w:r>
              <w:t>ghiChu;</w:t>
            </w:r>
            <w:proofErr w:type="gramEnd"/>
          </w:p>
          <w:p w14:paraId="7CACED44" w14:textId="77777777" w:rsidR="00A87072" w:rsidRDefault="00A87072" w:rsidP="00A87072">
            <w:pPr>
              <w:ind w:firstLine="0"/>
            </w:pPr>
            <w:r>
              <w:t xml:space="preserve">    }</w:t>
            </w:r>
          </w:p>
          <w:p w14:paraId="11174F3B" w14:textId="77777777" w:rsidR="00A87072" w:rsidRDefault="00A87072" w:rsidP="00A87072">
            <w:pPr>
              <w:ind w:firstLine="0"/>
            </w:pPr>
          </w:p>
          <w:p w14:paraId="464731EC" w14:textId="77777777" w:rsidR="00A87072" w:rsidRDefault="00A87072" w:rsidP="00A87072">
            <w:pPr>
              <w:ind w:firstLine="0"/>
            </w:pPr>
            <w:r>
              <w:t xml:space="preserve">    public void </w:t>
            </w:r>
            <w:proofErr w:type="gramStart"/>
            <w:r>
              <w:t>setGhiChu(</w:t>
            </w:r>
            <w:proofErr w:type="gramEnd"/>
            <w:r>
              <w:t>String ghiChu) {</w:t>
            </w:r>
          </w:p>
          <w:p w14:paraId="3452FA02" w14:textId="77777777" w:rsidR="00A87072" w:rsidRDefault="00A87072" w:rsidP="00A87072">
            <w:pPr>
              <w:ind w:firstLine="0"/>
            </w:pPr>
            <w:r>
              <w:t xml:space="preserve">        </w:t>
            </w:r>
            <w:proofErr w:type="gramStart"/>
            <w:r>
              <w:t>this.ghiChu</w:t>
            </w:r>
            <w:proofErr w:type="gramEnd"/>
            <w:r>
              <w:t xml:space="preserve"> = ghiChu;</w:t>
            </w:r>
          </w:p>
          <w:p w14:paraId="6E4DFF4E" w14:textId="77777777" w:rsidR="00A87072" w:rsidRDefault="00A87072" w:rsidP="00A87072">
            <w:pPr>
              <w:ind w:firstLine="0"/>
            </w:pPr>
            <w:r>
              <w:t xml:space="preserve">    }</w:t>
            </w:r>
          </w:p>
          <w:p w14:paraId="400AE268" w14:textId="414858B5" w:rsidR="00A87072" w:rsidRPr="00A87072" w:rsidRDefault="00A87072" w:rsidP="00A87072">
            <w:pPr>
              <w:ind w:firstLine="0"/>
            </w:pPr>
            <w:r>
              <w:lastRenderedPageBreak/>
              <w:t>}</w:t>
            </w:r>
          </w:p>
        </w:tc>
      </w:tr>
    </w:tbl>
    <w:p w14:paraId="1C865DFB" w14:textId="1CA6EF55" w:rsidR="00EC4312" w:rsidRPr="00EC4312" w:rsidRDefault="00EC4312" w:rsidP="00EC4312">
      <w:pPr>
        <w:ind w:firstLine="0"/>
        <w:rPr>
          <w:b/>
          <w:bCs/>
        </w:rPr>
      </w:pPr>
      <w:r>
        <w:rPr>
          <w:b/>
          <w:bCs/>
        </w:rPr>
        <w:lastRenderedPageBreak/>
        <w:t>KhachHangDAO.java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EC4312" w14:paraId="4E793F83" w14:textId="77777777" w:rsidTr="00EC4312">
        <w:tc>
          <w:tcPr>
            <w:tcW w:w="9059" w:type="dxa"/>
          </w:tcPr>
          <w:p w14:paraId="023DE2F4" w14:textId="77777777" w:rsidR="00EC4312" w:rsidRDefault="00EC4312" w:rsidP="00EC4312">
            <w:pPr>
              <w:ind w:firstLine="0"/>
            </w:pPr>
            <w:r>
              <w:t xml:space="preserve">package </w:t>
            </w:r>
            <w:proofErr w:type="gramStart"/>
            <w:r>
              <w:t>model;</w:t>
            </w:r>
            <w:proofErr w:type="gramEnd"/>
          </w:p>
          <w:p w14:paraId="1B384FCF" w14:textId="77777777" w:rsidR="00EC4312" w:rsidRDefault="00EC4312" w:rsidP="00EC4312">
            <w:pPr>
              <w:ind w:firstLine="0"/>
            </w:pPr>
          </w:p>
          <w:p w14:paraId="5A5A6F46" w14:textId="77777777" w:rsidR="00EC4312" w:rsidRDefault="00EC4312" w:rsidP="00EC4312">
            <w:pPr>
              <w:ind w:firstLine="0"/>
            </w:pPr>
            <w:r>
              <w:t>import Database.</w:t>
            </w:r>
            <w:proofErr w:type="gramStart"/>
            <w:r>
              <w:t>DatabaseUtils;</w:t>
            </w:r>
            <w:proofErr w:type="gramEnd"/>
          </w:p>
          <w:p w14:paraId="5A6BAE50" w14:textId="77777777" w:rsidR="00EC4312" w:rsidRDefault="00EC4312" w:rsidP="00EC4312">
            <w:pPr>
              <w:ind w:firstLine="0"/>
            </w:pPr>
            <w:r>
              <w:t xml:space="preserve">import </w:t>
            </w:r>
            <w:proofErr w:type="gramStart"/>
            <w:r>
              <w:t>com.mysql</w:t>
            </w:r>
            <w:proofErr w:type="gramEnd"/>
            <w:r>
              <w:t>.jdbc.Connection;</w:t>
            </w:r>
          </w:p>
          <w:p w14:paraId="700B23C1" w14:textId="77777777" w:rsidR="00EC4312" w:rsidRDefault="00EC4312" w:rsidP="00EC4312">
            <w:pPr>
              <w:ind w:firstLine="0"/>
            </w:pPr>
            <w:r>
              <w:t xml:space="preserve">import </w:t>
            </w:r>
            <w:proofErr w:type="gramStart"/>
            <w:r>
              <w:t>com.mysql</w:t>
            </w:r>
            <w:proofErr w:type="gramEnd"/>
            <w:r>
              <w:t>.jdbc.PreparedStatement;</w:t>
            </w:r>
          </w:p>
          <w:p w14:paraId="76678424" w14:textId="77777777" w:rsidR="00EC4312" w:rsidRDefault="00EC4312" w:rsidP="00EC4312">
            <w:pPr>
              <w:ind w:firstLine="0"/>
            </w:pPr>
            <w:r>
              <w:t xml:space="preserve">import </w:t>
            </w:r>
            <w:proofErr w:type="gramStart"/>
            <w:r>
              <w:t>java.sql.ResultSet</w:t>
            </w:r>
            <w:proofErr w:type="gramEnd"/>
            <w:r>
              <w:t>;</w:t>
            </w:r>
          </w:p>
          <w:p w14:paraId="7C4561F8" w14:textId="77777777" w:rsidR="00EC4312" w:rsidRDefault="00EC4312" w:rsidP="00EC4312">
            <w:pPr>
              <w:ind w:firstLine="0"/>
            </w:pPr>
            <w:r>
              <w:t xml:space="preserve">import </w:t>
            </w:r>
            <w:proofErr w:type="gramStart"/>
            <w:r>
              <w:t>java.util</w:t>
            </w:r>
            <w:proofErr w:type="gramEnd"/>
            <w:r>
              <w:t>.ArrayList;</w:t>
            </w:r>
          </w:p>
          <w:p w14:paraId="0CCC61E8" w14:textId="77777777" w:rsidR="00EC4312" w:rsidRDefault="00EC4312" w:rsidP="00EC4312">
            <w:pPr>
              <w:ind w:firstLine="0"/>
            </w:pPr>
            <w:r>
              <w:t xml:space="preserve">import </w:t>
            </w:r>
            <w:proofErr w:type="gramStart"/>
            <w:r>
              <w:t>java.util</w:t>
            </w:r>
            <w:proofErr w:type="gramEnd"/>
            <w:r>
              <w:t>.List;</w:t>
            </w:r>
          </w:p>
          <w:p w14:paraId="17D4A9AC" w14:textId="77777777" w:rsidR="00EC4312" w:rsidRDefault="00EC4312" w:rsidP="00EC4312">
            <w:pPr>
              <w:ind w:firstLine="0"/>
            </w:pPr>
          </w:p>
          <w:p w14:paraId="547DDB4A" w14:textId="77777777" w:rsidR="00EC4312" w:rsidRDefault="00EC4312" w:rsidP="00EC4312">
            <w:pPr>
              <w:ind w:firstLine="0"/>
            </w:pPr>
            <w:r>
              <w:t>public class KhachHangDAO {</w:t>
            </w:r>
          </w:p>
          <w:p w14:paraId="7B527B5F" w14:textId="77777777" w:rsidR="00EC4312" w:rsidRDefault="00EC4312" w:rsidP="00EC4312">
            <w:pPr>
              <w:ind w:firstLine="0"/>
            </w:pPr>
            <w:r>
              <w:t xml:space="preserve">    </w:t>
            </w:r>
          </w:p>
          <w:p w14:paraId="2653F562" w14:textId="77777777" w:rsidR="00EC4312" w:rsidRDefault="00EC4312" w:rsidP="00EC4312">
            <w:pPr>
              <w:ind w:firstLine="0"/>
            </w:pPr>
            <w:r>
              <w:t xml:space="preserve">    public List&lt;KhachHang&gt; </w:t>
            </w:r>
            <w:proofErr w:type="gramStart"/>
            <w:r>
              <w:t>getAllKhachHang(</w:t>
            </w:r>
            <w:proofErr w:type="gramEnd"/>
            <w:r>
              <w:t>){</w:t>
            </w:r>
          </w:p>
          <w:p w14:paraId="7DF96C77" w14:textId="77777777" w:rsidR="00EC4312" w:rsidRDefault="00EC4312" w:rsidP="00EC4312">
            <w:pPr>
              <w:ind w:firstLine="0"/>
            </w:pPr>
            <w:r>
              <w:t xml:space="preserve">        List&lt;KhachHang&gt; ls = new ArrayList&lt;</w:t>
            </w:r>
            <w:proofErr w:type="gramStart"/>
            <w:r>
              <w:t>&gt;(</w:t>
            </w:r>
            <w:proofErr w:type="gramEnd"/>
            <w:r>
              <w:t xml:space="preserve">); </w:t>
            </w:r>
          </w:p>
          <w:p w14:paraId="64C31673" w14:textId="77777777" w:rsidR="00EC4312" w:rsidRDefault="00EC4312" w:rsidP="00EC4312">
            <w:pPr>
              <w:ind w:firstLine="0"/>
            </w:pPr>
            <w:r>
              <w:t xml:space="preserve">        Connection con = </w:t>
            </w:r>
            <w:proofErr w:type="gramStart"/>
            <w:r>
              <w:t>null;</w:t>
            </w:r>
            <w:proofErr w:type="gramEnd"/>
          </w:p>
          <w:p w14:paraId="2B41387C" w14:textId="77777777" w:rsidR="00EC4312" w:rsidRDefault="00EC4312" w:rsidP="00EC4312">
            <w:pPr>
              <w:ind w:firstLine="0"/>
            </w:pPr>
            <w:r>
              <w:t xml:space="preserve">        PreparedStatement sttm = </w:t>
            </w:r>
            <w:proofErr w:type="gramStart"/>
            <w:r>
              <w:t>null;</w:t>
            </w:r>
            <w:proofErr w:type="gramEnd"/>
          </w:p>
          <w:p w14:paraId="0020A672" w14:textId="77777777" w:rsidR="00EC4312" w:rsidRDefault="00EC4312" w:rsidP="00EC4312">
            <w:pPr>
              <w:ind w:firstLine="0"/>
            </w:pPr>
            <w:r>
              <w:t xml:space="preserve">        ResultSet rs = </w:t>
            </w:r>
            <w:proofErr w:type="gramStart"/>
            <w:r>
              <w:t>null;</w:t>
            </w:r>
            <w:proofErr w:type="gramEnd"/>
          </w:p>
          <w:p w14:paraId="7F9E1C22" w14:textId="77777777" w:rsidR="00EC4312" w:rsidRDefault="00EC4312" w:rsidP="00EC4312">
            <w:pPr>
              <w:ind w:firstLine="0"/>
            </w:pPr>
            <w:r>
              <w:t xml:space="preserve">        try {</w:t>
            </w:r>
          </w:p>
          <w:p w14:paraId="6FAA3172" w14:textId="77777777" w:rsidR="00EC4312" w:rsidRDefault="00EC4312" w:rsidP="00EC4312">
            <w:pPr>
              <w:ind w:firstLine="0"/>
            </w:pPr>
            <w:r>
              <w:t xml:space="preserve">            String sSQL = "select * from khachhang</w:t>
            </w:r>
            <w:proofErr w:type="gramStart"/>
            <w:r>
              <w:t>";</w:t>
            </w:r>
            <w:proofErr w:type="gramEnd"/>
          </w:p>
          <w:p w14:paraId="6F37DC9F" w14:textId="77777777" w:rsidR="00EC4312" w:rsidRDefault="00EC4312" w:rsidP="00EC4312">
            <w:pPr>
              <w:ind w:firstLine="0"/>
            </w:pPr>
            <w:r>
              <w:t xml:space="preserve">            con = DatabaseUtils.getDBConnect(</w:t>
            </w:r>
            <w:proofErr w:type="gramStart"/>
            <w:r>
              <w:t>);</w:t>
            </w:r>
            <w:proofErr w:type="gramEnd"/>
          </w:p>
          <w:p w14:paraId="4D17A37E" w14:textId="77777777" w:rsidR="00EC4312" w:rsidRDefault="00EC4312" w:rsidP="00EC4312">
            <w:pPr>
              <w:ind w:firstLine="0"/>
            </w:pPr>
            <w:r>
              <w:t xml:space="preserve">            sttm = (PreparedStatement) </w:t>
            </w:r>
            <w:proofErr w:type="gramStart"/>
            <w:r>
              <w:t>con.prepareStatement</w:t>
            </w:r>
            <w:proofErr w:type="gramEnd"/>
            <w:r>
              <w:t>(sSQL);</w:t>
            </w:r>
          </w:p>
          <w:p w14:paraId="1EE7E9A0" w14:textId="77777777" w:rsidR="00EC4312" w:rsidRDefault="00EC4312" w:rsidP="00EC4312">
            <w:pPr>
              <w:ind w:firstLine="0"/>
            </w:pPr>
            <w:r>
              <w:t xml:space="preserve">            rs = </w:t>
            </w:r>
            <w:proofErr w:type="gramStart"/>
            <w:r>
              <w:t>sttm.executeQuery</w:t>
            </w:r>
            <w:proofErr w:type="gramEnd"/>
            <w:r>
              <w:t>();</w:t>
            </w:r>
          </w:p>
          <w:p w14:paraId="41FA523A" w14:textId="77777777" w:rsidR="00EC4312" w:rsidRDefault="00EC4312" w:rsidP="00EC4312">
            <w:pPr>
              <w:ind w:firstLine="0"/>
            </w:pPr>
            <w:r>
              <w:t xml:space="preserve">            while(</w:t>
            </w:r>
            <w:proofErr w:type="gramStart"/>
            <w:r>
              <w:t>rs.next</w:t>
            </w:r>
            <w:proofErr w:type="gramEnd"/>
            <w:r>
              <w:t>()){</w:t>
            </w:r>
          </w:p>
          <w:p w14:paraId="3B315044" w14:textId="77777777" w:rsidR="00EC4312" w:rsidRDefault="00EC4312" w:rsidP="00EC4312">
            <w:pPr>
              <w:ind w:firstLine="0"/>
            </w:pPr>
            <w:r>
              <w:t xml:space="preserve">                KhachHang kh = new </w:t>
            </w:r>
            <w:proofErr w:type="gramStart"/>
            <w:r>
              <w:t>KhachHang(</w:t>
            </w:r>
            <w:proofErr w:type="gramEnd"/>
            <w:r>
              <w:t>);</w:t>
            </w:r>
          </w:p>
          <w:p w14:paraId="6DE10855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kh.setIdKhachHang</w:t>
            </w:r>
            <w:proofErr w:type="gramEnd"/>
            <w:r>
              <w:t>(rs.getInt(1));</w:t>
            </w:r>
          </w:p>
          <w:p w14:paraId="6D099797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kh.setTenKhachHang</w:t>
            </w:r>
            <w:proofErr w:type="gramEnd"/>
            <w:r>
              <w:t>(rs.getString(2));</w:t>
            </w:r>
          </w:p>
          <w:p w14:paraId="24097FA8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kh.setGioiTinh</w:t>
            </w:r>
            <w:proofErr w:type="gramEnd"/>
            <w:r>
              <w:t>(rs.getString(4));</w:t>
            </w:r>
          </w:p>
          <w:p w14:paraId="1B7316FE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kh.setDiaChi</w:t>
            </w:r>
            <w:proofErr w:type="gramEnd"/>
            <w:r>
              <w:t>(rs.getString(5));</w:t>
            </w:r>
          </w:p>
          <w:p w14:paraId="2945C246" w14:textId="77777777" w:rsidR="00EC4312" w:rsidRDefault="00EC4312" w:rsidP="00EC4312">
            <w:pPr>
              <w:ind w:firstLine="0"/>
            </w:pPr>
            <w:r>
              <w:lastRenderedPageBreak/>
              <w:t xml:space="preserve">                </w:t>
            </w:r>
            <w:proofErr w:type="gramStart"/>
            <w:r>
              <w:t>kh.setSoDienThoai</w:t>
            </w:r>
            <w:proofErr w:type="gramEnd"/>
            <w:r>
              <w:t>(rs.getInt(3));</w:t>
            </w:r>
          </w:p>
          <w:p w14:paraId="743AD384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kh.setGhiChu</w:t>
            </w:r>
            <w:proofErr w:type="gramEnd"/>
            <w:r>
              <w:t>(rs.getString(6));</w:t>
            </w:r>
          </w:p>
          <w:p w14:paraId="0FD151DD" w14:textId="77777777" w:rsidR="00EC4312" w:rsidRDefault="00EC4312" w:rsidP="00EC4312">
            <w:pPr>
              <w:ind w:firstLine="0"/>
            </w:pPr>
            <w:r>
              <w:t xml:space="preserve">                ls.add(kh</w:t>
            </w:r>
            <w:proofErr w:type="gramStart"/>
            <w:r>
              <w:t>);</w:t>
            </w:r>
            <w:proofErr w:type="gramEnd"/>
          </w:p>
          <w:p w14:paraId="6C3E35C4" w14:textId="77777777" w:rsidR="00EC4312" w:rsidRDefault="00EC4312" w:rsidP="00EC4312">
            <w:pPr>
              <w:ind w:firstLine="0"/>
            </w:pPr>
            <w:r>
              <w:t xml:space="preserve">            }</w:t>
            </w:r>
          </w:p>
          <w:p w14:paraId="29A1A008" w14:textId="77777777" w:rsidR="00EC4312" w:rsidRDefault="00EC4312" w:rsidP="00EC4312">
            <w:pPr>
              <w:ind w:firstLine="0"/>
            </w:pPr>
            <w:r>
              <w:t xml:space="preserve">            return </w:t>
            </w:r>
            <w:proofErr w:type="gramStart"/>
            <w:r>
              <w:t>ls;</w:t>
            </w:r>
            <w:proofErr w:type="gramEnd"/>
          </w:p>
          <w:p w14:paraId="38852840" w14:textId="77777777" w:rsidR="00EC4312" w:rsidRDefault="00EC4312" w:rsidP="00EC4312">
            <w:pPr>
              <w:ind w:firstLine="0"/>
            </w:pPr>
            <w:r>
              <w:t xml:space="preserve">        } catch (Exception e) {</w:t>
            </w:r>
          </w:p>
          <w:p w14:paraId="6765F4D1" w14:textId="77777777" w:rsidR="00EC4312" w:rsidRDefault="00EC4312" w:rsidP="00EC4312">
            <w:pPr>
              <w:ind w:firstLine="0"/>
            </w:pPr>
            <w:r>
              <w:t xml:space="preserve">            System.out.println("Error!"</w:t>
            </w:r>
            <w:proofErr w:type="gramStart"/>
            <w:r>
              <w:t>);</w:t>
            </w:r>
            <w:proofErr w:type="gramEnd"/>
          </w:p>
          <w:p w14:paraId="4D6DE066" w14:textId="77777777" w:rsidR="00EC4312" w:rsidRDefault="00EC4312" w:rsidP="00EC4312">
            <w:pPr>
              <w:ind w:firstLine="0"/>
            </w:pPr>
            <w:r>
              <w:t xml:space="preserve">        }</w:t>
            </w:r>
          </w:p>
          <w:p w14:paraId="0B46872B" w14:textId="77777777" w:rsidR="00EC4312" w:rsidRDefault="00EC4312" w:rsidP="00EC4312">
            <w:pPr>
              <w:ind w:firstLine="0"/>
            </w:pPr>
            <w:r>
              <w:t xml:space="preserve">        </w:t>
            </w:r>
            <w:proofErr w:type="gramStart"/>
            <w:r>
              <w:t>finally{</w:t>
            </w:r>
            <w:proofErr w:type="gramEnd"/>
          </w:p>
          <w:p w14:paraId="2BBC357E" w14:textId="77777777" w:rsidR="00EC4312" w:rsidRDefault="00EC4312" w:rsidP="00EC4312">
            <w:pPr>
              <w:ind w:firstLine="0"/>
            </w:pPr>
            <w:r>
              <w:t xml:space="preserve">            try {</w:t>
            </w:r>
          </w:p>
          <w:p w14:paraId="6E5CF771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con.close</w:t>
            </w:r>
            <w:proofErr w:type="gramEnd"/>
            <w:r>
              <w:t>();</w:t>
            </w:r>
          </w:p>
          <w:p w14:paraId="7F8D8DA0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rs.close</w:t>
            </w:r>
            <w:proofErr w:type="gramEnd"/>
            <w:r>
              <w:t>();</w:t>
            </w:r>
          </w:p>
          <w:p w14:paraId="747F42C2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sttm.close</w:t>
            </w:r>
            <w:proofErr w:type="gramEnd"/>
            <w:r>
              <w:t>();</w:t>
            </w:r>
          </w:p>
          <w:p w14:paraId="5131149F" w14:textId="77777777" w:rsidR="00EC4312" w:rsidRDefault="00EC4312" w:rsidP="00EC4312">
            <w:pPr>
              <w:ind w:firstLine="0"/>
            </w:pPr>
            <w:r>
              <w:t xml:space="preserve">            } catch (Exception e) {</w:t>
            </w:r>
          </w:p>
          <w:p w14:paraId="62F0F33F" w14:textId="77777777" w:rsidR="00EC4312" w:rsidRDefault="00EC4312" w:rsidP="00EC4312">
            <w:pPr>
              <w:ind w:firstLine="0"/>
            </w:pPr>
            <w:r>
              <w:t xml:space="preserve">            }</w:t>
            </w:r>
          </w:p>
          <w:p w14:paraId="50B0AFC5" w14:textId="77777777" w:rsidR="00EC4312" w:rsidRDefault="00EC4312" w:rsidP="00EC4312">
            <w:pPr>
              <w:ind w:firstLine="0"/>
            </w:pPr>
            <w:r>
              <w:t xml:space="preserve">        }</w:t>
            </w:r>
          </w:p>
          <w:p w14:paraId="25540A62" w14:textId="77777777" w:rsidR="00EC4312" w:rsidRDefault="00EC4312" w:rsidP="00EC4312">
            <w:pPr>
              <w:ind w:firstLine="0"/>
            </w:pPr>
            <w:r>
              <w:t xml:space="preserve">        return </w:t>
            </w:r>
            <w:proofErr w:type="gramStart"/>
            <w:r>
              <w:t>null;</w:t>
            </w:r>
            <w:proofErr w:type="gramEnd"/>
          </w:p>
          <w:p w14:paraId="241F2812" w14:textId="77777777" w:rsidR="00EC4312" w:rsidRDefault="00EC4312" w:rsidP="00EC4312">
            <w:pPr>
              <w:ind w:firstLine="0"/>
            </w:pPr>
            <w:r>
              <w:t xml:space="preserve">    }</w:t>
            </w:r>
          </w:p>
          <w:p w14:paraId="5A51058A" w14:textId="77777777" w:rsidR="00EC4312" w:rsidRDefault="00EC4312" w:rsidP="00EC4312">
            <w:pPr>
              <w:ind w:firstLine="0"/>
            </w:pPr>
            <w:r>
              <w:t xml:space="preserve">    </w:t>
            </w:r>
          </w:p>
          <w:p w14:paraId="714E7884" w14:textId="77777777" w:rsidR="00EC4312" w:rsidRDefault="00EC4312" w:rsidP="00EC4312">
            <w:pPr>
              <w:ind w:firstLine="0"/>
            </w:pPr>
            <w:r>
              <w:t xml:space="preserve">    public List&lt;KhachHang&gt; </w:t>
            </w:r>
            <w:proofErr w:type="gramStart"/>
            <w:r>
              <w:t>getKhachHangBySDT(</w:t>
            </w:r>
            <w:proofErr w:type="gramEnd"/>
            <w:r>
              <w:t>int SDT){</w:t>
            </w:r>
          </w:p>
          <w:p w14:paraId="6A7243AE" w14:textId="77777777" w:rsidR="00EC4312" w:rsidRDefault="00EC4312" w:rsidP="00EC4312">
            <w:pPr>
              <w:ind w:firstLine="0"/>
            </w:pPr>
            <w:r>
              <w:t xml:space="preserve">        List&lt;KhachHang&gt; ls = new ArrayList&lt;</w:t>
            </w:r>
            <w:proofErr w:type="gramStart"/>
            <w:r>
              <w:t>&gt;(</w:t>
            </w:r>
            <w:proofErr w:type="gramEnd"/>
            <w:r>
              <w:t xml:space="preserve">); </w:t>
            </w:r>
          </w:p>
          <w:p w14:paraId="3C9B616C" w14:textId="77777777" w:rsidR="00EC4312" w:rsidRDefault="00EC4312" w:rsidP="00EC4312">
            <w:pPr>
              <w:ind w:firstLine="0"/>
            </w:pPr>
            <w:r>
              <w:t xml:space="preserve">        Connection con = </w:t>
            </w:r>
            <w:proofErr w:type="gramStart"/>
            <w:r>
              <w:t>null;</w:t>
            </w:r>
            <w:proofErr w:type="gramEnd"/>
          </w:p>
          <w:p w14:paraId="2FF545B3" w14:textId="77777777" w:rsidR="00EC4312" w:rsidRDefault="00EC4312" w:rsidP="00EC4312">
            <w:pPr>
              <w:ind w:firstLine="0"/>
            </w:pPr>
            <w:r>
              <w:t xml:space="preserve">        PreparedStatement sttm = </w:t>
            </w:r>
            <w:proofErr w:type="gramStart"/>
            <w:r>
              <w:t>null;</w:t>
            </w:r>
            <w:proofErr w:type="gramEnd"/>
          </w:p>
          <w:p w14:paraId="6F7FB938" w14:textId="77777777" w:rsidR="00EC4312" w:rsidRDefault="00EC4312" w:rsidP="00EC4312">
            <w:pPr>
              <w:ind w:firstLine="0"/>
            </w:pPr>
            <w:r>
              <w:t xml:space="preserve">        ResultSet rs = </w:t>
            </w:r>
            <w:proofErr w:type="gramStart"/>
            <w:r>
              <w:t>null;</w:t>
            </w:r>
            <w:proofErr w:type="gramEnd"/>
          </w:p>
          <w:p w14:paraId="11F18757" w14:textId="77777777" w:rsidR="00EC4312" w:rsidRDefault="00EC4312" w:rsidP="00EC4312">
            <w:pPr>
              <w:ind w:firstLine="0"/>
            </w:pPr>
            <w:r>
              <w:t xml:space="preserve">        try {</w:t>
            </w:r>
          </w:p>
          <w:p w14:paraId="79E1E0F4" w14:textId="77777777" w:rsidR="00EC4312" w:rsidRDefault="00EC4312" w:rsidP="00EC4312">
            <w:pPr>
              <w:ind w:firstLine="0"/>
            </w:pPr>
            <w:r>
              <w:t xml:space="preserve">            String sSQL = "select * from khachhang where sodienthoai like </w:t>
            </w:r>
            <w:proofErr w:type="gramStart"/>
            <w:r>
              <w:t>";</w:t>
            </w:r>
            <w:proofErr w:type="gramEnd"/>
          </w:p>
          <w:p w14:paraId="697FF45D" w14:textId="77777777" w:rsidR="00EC4312" w:rsidRDefault="00EC4312" w:rsidP="00EC4312">
            <w:pPr>
              <w:ind w:firstLine="0"/>
            </w:pPr>
            <w:r>
              <w:t xml:space="preserve">            String sSDT = "\"" + SDT + "%\"</w:t>
            </w:r>
            <w:proofErr w:type="gramStart"/>
            <w:r>
              <w:t>"  ;</w:t>
            </w:r>
            <w:proofErr w:type="gramEnd"/>
          </w:p>
          <w:p w14:paraId="6CCE7A36" w14:textId="77777777" w:rsidR="00EC4312" w:rsidRDefault="00EC4312" w:rsidP="00EC4312">
            <w:pPr>
              <w:ind w:firstLine="0"/>
            </w:pPr>
            <w:r>
              <w:t xml:space="preserve">            con = DatabaseUtils.getDBConnect(</w:t>
            </w:r>
            <w:proofErr w:type="gramStart"/>
            <w:r>
              <w:t>);</w:t>
            </w:r>
            <w:proofErr w:type="gramEnd"/>
          </w:p>
          <w:p w14:paraId="48334F12" w14:textId="77777777" w:rsidR="00EC4312" w:rsidRDefault="00EC4312" w:rsidP="00EC4312">
            <w:pPr>
              <w:ind w:firstLine="0"/>
            </w:pPr>
            <w:r>
              <w:t xml:space="preserve">            sttm = (PreparedStatement) </w:t>
            </w:r>
            <w:proofErr w:type="gramStart"/>
            <w:r>
              <w:t>con.prepareStatement</w:t>
            </w:r>
            <w:proofErr w:type="gramEnd"/>
            <w:r>
              <w:t>(sSQL+sSDT);</w:t>
            </w:r>
          </w:p>
          <w:p w14:paraId="736D3D47" w14:textId="77777777" w:rsidR="00EC4312" w:rsidRDefault="00EC4312" w:rsidP="00EC4312">
            <w:pPr>
              <w:ind w:firstLine="0"/>
            </w:pPr>
            <w:r>
              <w:lastRenderedPageBreak/>
              <w:t xml:space="preserve">            rs = </w:t>
            </w:r>
            <w:proofErr w:type="gramStart"/>
            <w:r>
              <w:t>sttm.executeQuery</w:t>
            </w:r>
            <w:proofErr w:type="gramEnd"/>
            <w:r>
              <w:t>();</w:t>
            </w:r>
          </w:p>
          <w:p w14:paraId="40D4C188" w14:textId="77777777" w:rsidR="00EC4312" w:rsidRDefault="00EC4312" w:rsidP="00EC4312">
            <w:pPr>
              <w:ind w:firstLine="0"/>
            </w:pPr>
            <w:r>
              <w:t xml:space="preserve">            while(</w:t>
            </w:r>
            <w:proofErr w:type="gramStart"/>
            <w:r>
              <w:t>rs.next</w:t>
            </w:r>
            <w:proofErr w:type="gramEnd"/>
            <w:r>
              <w:t>()){</w:t>
            </w:r>
          </w:p>
          <w:p w14:paraId="3D11583F" w14:textId="77777777" w:rsidR="00EC4312" w:rsidRDefault="00EC4312" w:rsidP="00EC4312">
            <w:pPr>
              <w:ind w:firstLine="0"/>
            </w:pPr>
            <w:r>
              <w:t xml:space="preserve">                KhachHang kh = new </w:t>
            </w:r>
            <w:proofErr w:type="gramStart"/>
            <w:r>
              <w:t>KhachHang(</w:t>
            </w:r>
            <w:proofErr w:type="gramEnd"/>
            <w:r>
              <w:t>);</w:t>
            </w:r>
          </w:p>
          <w:p w14:paraId="5D733A8F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kh.setIdKhachHang</w:t>
            </w:r>
            <w:proofErr w:type="gramEnd"/>
            <w:r>
              <w:t>(rs.getInt(1));</w:t>
            </w:r>
          </w:p>
          <w:p w14:paraId="289A5957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kh.setTenKhachHang</w:t>
            </w:r>
            <w:proofErr w:type="gramEnd"/>
            <w:r>
              <w:t>(rs.getString(2));</w:t>
            </w:r>
          </w:p>
          <w:p w14:paraId="44622CD5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kh.setGioiTinh</w:t>
            </w:r>
            <w:proofErr w:type="gramEnd"/>
            <w:r>
              <w:t>(rs.getString(3));</w:t>
            </w:r>
          </w:p>
          <w:p w14:paraId="055EB323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kh.setDiaChi</w:t>
            </w:r>
            <w:proofErr w:type="gramEnd"/>
            <w:r>
              <w:t>(rs.getString(4));</w:t>
            </w:r>
          </w:p>
          <w:p w14:paraId="1D0AEB55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kh.setSoDienThoai</w:t>
            </w:r>
            <w:proofErr w:type="gramEnd"/>
            <w:r>
              <w:t>(rs.getInt(5));</w:t>
            </w:r>
          </w:p>
          <w:p w14:paraId="46F2D666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kh.setGhiChu</w:t>
            </w:r>
            <w:proofErr w:type="gramEnd"/>
            <w:r>
              <w:t>(rs.getString(6));</w:t>
            </w:r>
          </w:p>
          <w:p w14:paraId="6D17DB92" w14:textId="77777777" w:rsidR="00EC4312" w:rsidRDefault="00EC4312" w:rsidP="00EC4312">
            <w:pPr>
              <w:ind w:firstLine="0"/>
            </w:pPr>
            <w:r>
              <w:t xml:space="preserve">                ls.add(kh</w:t>
            </w:r>
            <w:proofErr w:type="gramStart"/>
            <w:r>
              <w:t>);</w:t>
            </w:r>
            <w:proofErr w:type="gramEnd"/>
          </w:p>
          <w:p w14:paraId="474F6C0C" w14:textId="77777777" w:rsidR="00EC4312" w:rsidRDefault="00EC4312" w:rsidP="00EC4312">
            <w:pPr>
              <w:ind w:firstLine="0"/>
            </w:pPr>
            <w:r>
              <w:t xml:space="preserve">            }</w:t>
            </w:r>
          </w:p>
          <w:p w14:paraId="4CF0D383" w14:textId="77777777" w:rsidR="00EC4312" w:rsidRDefault="00EC4312" w:rsidP="00EC4312">
            <w:pPr>
              <w:ind w:firstLine="0"/>
            </w:pPr>
            <w:r>
              <w:t xml:space="preserve">            return </w:t>
            </w:r>
            <w:proofErr w:type="gramStart"/>
            <w:r>
              <w:t>ls;</w:t>
            </w:r>
            <w:proofErr w:type="gramEnd"/>
          </w:p>
          <w:p w14:paraId="4DEF298C" w14:textId="77777777" w:rsidR="00EC4312" w:rsidRDefault="00EC4312" w:rsidP="00EC4312">
            <w:pPr>
              <w:ind w:firstLine="0"/>
            </w:pPr>
            <w:r>
              <w:t xml:space="preserve">        } catch (Exception e) {</w:t>
            </w:r>
          </w:p>
          <w:p w14:paraId="6B19BB58" w14:textId="77777777" w:rsidR="00EC4312" w:rsidRDefault="00EC4312" w:rsidP="00EC4312">
            <w:pPr>
              <w:ind w:firstLine="0"/>
            </w:pPr>
            <w:r>
              <w:t xml:space="preserve">            System.out.println("Error!"</w:t>
            </w:r>
            <w:proofErr w:type="gramStart"/>
            <w:r>
              <w:t>);</w:t>
            </w:r>
            <w:proofErr w:type="gramEnd"/>
          </w:p>
          <w:p w14:paraId="553516DA" w14:textId="77777777" w:rsidR="00EC4312" w:rsidRDefault="00EC4312" w:rsidP="00EC4312">
            <w:pPr>
              <w:ind w:firstLine="0"/>
            </w:pPr>
            <w:r>
              <w:t xml:space="preserve">        }</w:t>
            </w:r>
          </w:p>
          <w:p w14:paraId="70BA9B02" w14:textId="77777777" w:rsidR="00EC4312" w:rsidRDefault="00EC4312" w:rsidP="00EC4312">
            <w:pPr>
              <w:ind w:firstLine="0"/>
            </w:pPr>
            <w:r>
              <w:t xml:space="preserve">        </w:t>
            </w:r>
            <w:proofErr w:type="gramStart"/>
            <w:r>
              <w:t>finally{</w:t>
            </w:r>
            <w:proofErr w:type="gramEnd"/>
          </w:p>
          <w:p w14:paraId="41D9988F" w14:textId="77777777" w:rsidR="00EC4312" w:rsidRDefault="00EC4312" w:rsidP="00EC4312">
            <w:pPr>
              <w:ind w:firstLine="0"/>
            </w:pPr>
            <w:r>
              <w:t xml:space="preserve">            try {</w:t>
            </w:r>
          </w:p>
          <w:p w14:paraId="53BE711A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con.close</w:t>
            </w:r>
            <w:proofErr w:type="gramEnd"/>
            <w:r>
              <w:t>();</w:t>
            </w:r>
          </w:p>
          <w:p w14:paraId="4C05D367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rs.close</w:t>
            </w:r>
            <w:proofErr w:type="gramEnd"/>
            <w:r>
              <w:t>();</w:t>
            </w:r>
          </w:p>
          <w:p w14:paraId="168BF1E9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sttm.close</w:t>
            </w:r>
            <w:proofErr w:type="gramEnd"/>
            <w:r>
              <w:t>();</w:t>
            </w:r>
          </w:p>
          <w:p w14:paraId="11CC22CE" w14:textId="77777777" w:rsidR="00EC4312" w:rsidRDefault="00EC4312" w:rsidP="00EC4312">
            <w:pPr>
              <w:ind w:firstLine="0"/>
            </w:pPr>
            <w:r>
              <w:t xml:space="preserve">            } catch (Exception e) {</w:t>
            </w:r>
          </w:p>
          <w:p w14:paraId="5F60044A" w14:textId="77777777" w:rsidR="00EC4312" w:rsidRDefault="00EC4312" w:rsidP="00EC4312">
            <w:pPr>
              <w:ind w:firstLine="0"/>
            </w:pPr>
            <w:r>
              <w:t xml:space="preserve">            }</w:t>
            </w:r>
          </w:p>
          <w:p w14:paraId="0191615B" w14:textId="77777777" w:rsidR="00EC4312" w:rsidRDefault="00EC4312" w:rsidP="00EC4312">
            <w:pPr>
              <w:ind w:firstLine="0"/>
            </w:pPr>
            <w:r>
              <w:t xml:space="preserve">        }</w:t>
            </w:r>
          </w:p>
          <w:p w14:paraId="415084B3" w14:textId="77777777" w:rsidR="00EC4312" w:rsidRDefault="00EC4312" w:rsidP="00EC4312">
            <w:pPr>
              <w:ind w:firstLine="0"/>
            </w:pPr>
            <w:r>
              <w:t xml:space="preserve">        return </w:t>
            </w:r>
            <w:proofErr w:type="gramStart"/>
            <w:r>
              <w:t>null;</w:t>
            </w:r>
            <w:proofErr w:type="gramEnd"/>
          </w:p>
          <w:p w14:paraId="48FF9A0D" w14:textId="77777777" w:rsidR="00EC4312" w:rsidRDefault="00EC4312" w:rsidP="00EC4312">
            <w:pPr>
              <w:ind w:firstLine="0"/>
            </w:pPr>
            <w:r>
              <w:t xml:space="preserve">    }</w:t>
            </w:r>
          </w:p>
          <w:p w14:paraId="10C5AD8E" w14:textId="77777777" w:rsidR="00EC4312" w:rsidRDefault="00EC4312" w:rsidP="00EC4312">
            <w:pPr>
              <w:ind w:firstLine="0"/>
            </w:pPr>
            <w:r>
              <w:t xml:space="preserve">    </w:t>
            </w:r>
          </w:p>
          <w:p w14:paraId="0A9FE958" w14:textId="77777777" w:rsidR="00EC4312" w:rsidRDefault="00EC4312" w:rsidP="00EC4312">
            <w:pPr>
              <w:ind w:firstLine="0"/>
            </w:pPr>
            <w:r>
              <w:t xml:space="preserve">    public void </w:t>
            </w:r>
            <w:proofErr w:type="gramStart"/>
            <w:r>
              <w:t>ThemKhachHang(</w:t>
            </w:r>
            <w:proofErr w:type="gramEnd"/>
            <w:r>
              <w:t>KhachHang kh){</w:t>
            </w:r>
          </w:p>
          <w:p w14:paraId="33C796C2" w14:textId="77777777" w:rsidR="00EC4312" w:rsidRDefault="00EC4312" w:rsidP="00EC4312">
            <w:pPr>
              <w:ind w:firstLine="0"/>
            </w:pPr>
            <w:r>
              <w:t xml:space="preserve">        Connection con = </w:t>
            </w:r>
            <w:proofErr w:type="gramStart"/>
            <w:r>
              <w:t>null;</w:t>
            </w:r>
            <w:proofErr w:type="gramEnd"/>
          </w:p>
          <w:p w14:paraId="0AEF5663" w14:textId="77777777" w:rsidR="00EC4312" w:rsidRDefault="00EC4312" w:rsidP="00EC4312">
            <w:pPr>
              <w:ind w:firstLine="0"/>
            </w:pPr>
            <w:r>
              <w:t xml:space="preserve">        PreparedStatement sttm = </w:t>
            </w:r>
            <w:proofErr w:type="gramStart"/>
            <w:r>
              <w:t>null;</w:t>
            </w:r>
            <w:proofErr w:type="gramEnd"/>
          </w:p>
          <w:p w14:paraId="1AD1D980" w14:textId="77777777" w:rsidR="00EC4312" w:rsidRDefault="00EC4312" w:rsidP="00EC4312">
            <w:pPr>
              <w:ind w:firstLine="0"/>
            </w:pPr>
            <w:r>
              <w:lastRenderedPageBreak/>
              <w:t xml:space="preserve">        try {</w:t>
            </w:r>
          </w:p>
          <w:p w14:paraId="7F91CC8D" w14:textId="77777777" w:rsidR="00EC4312" w:rsidRDefault="00EC4312" w:rsidP="00EC4312">
            <w:pPr>
              <w:ind w:firstLine="0"/>
            </w:pPr>
            <w:r>
              <w:t xml:space="preserve">            String sSQL = "insert into </w:t>
            </w:r>
            <w:proofErr w:type="gramStart"/>
            <w:r>
              <w:t>khachhang(</w:t>
            </w:r>
            <w:proofErr w:type="gramEnd"/>
            <w:r>
              <w:t>tenkhachhang, sodienthoai, gioitinh, diachi, ghichu )"</w:t>
            </w:r>
          </w:p>
          <w:p w14:paraId="17614140" w14:textId="77777777" w:rsidR="00EC4312" w:rsidRDefault="00EC4312" w:rsidP="00EC4312">
            <w:pPr>
              <w:ind w:firstLine="0"/>
            </w:pPr>
            <w:r>
              <w:t xml:space="preserve">                    + "value</w:t>
            </w:r>
            <w:proofErr w:type="gramStart"/>
            <w:r>
              <w:t>(?,?,?,?,?</w:t>
            </w:r>
            <w:proofErr w:type="gramEnd"/>
            <w:r>
              <w:t>)";</w:t>
            </w:r>
          </w:p>
          <w:p w14:paraId="0910E9D4" w14:textId="77777777" w:rsidR="00EC4312" w:rsidRDefault="00EC4312" w:rsidP="00EC4312">
            <w:pPr>
              <w:ind w:firstLine="0"/>
            </w:pPr>
            <w:r>
              <w:t xml:space="preserve">            con = DatabaseUtils.getDBConnect(</w:t>
            </w:r>
            <w:proofErr w:type="gramStart"/>
            <w:r>
              <w:t>);</w:t>
            </w:r>
            <w:proofErr w:type="gramEnd"/>
          </w:p>
          <w:p w14:paraId="68E7189E" w14:textId="77777777" w:rsidR="00EC4312" w:rsidRDefault="00EC4312" w:rsidP="00EC4312">
            <w:pPr>
              <w:ind w:firstLine="0"/>
            </w:pPr>
            <w:r>
              <w:t xml:space="preserve">            sttm = (PreparedStatement) </w:t>
            </w:r>
            <w:proofErr w:type="gramStart"/>
            <w:r>
              <w:t>con.prepareStatement</w:t>
            </w:r>
            <w:proofErr w:type="gramEnd"/>
            <w:r>
              <w:t>(sSQL);</w:t>
            </w:r>
          </w:p>
          <w:p w14:paraId="04A864DB" w14:textId="77777777" w:rsidR="00EC4312" w:rsidRDefault="00EC4312" w:rsidP="00EC4312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(1, kh.getTenKhachHang());</w:t>
            </w:r>
          </w:p>
          <w:p w14:paraId="4B31D7E9" w14:textId="77777777" w:rsidR="00EC4312" w:rsidRDefault="00EC4312" w:rsidP="00EC4312">
            <w:pPr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(2, kh.getSoDienThoai());</w:t>
            </w:r>
          </w:p>
          <w:p w14:paraId="5234E1E1" w14:textId="77777777" w:rsidR="00EC4312" w:rsidRDefault="00EC4312" w:rsidP="00EC4312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(3, kh.getGioiTinh());</w:t>
            </w:r>
          </w:p>
          <w:p w14:paraId="51CA6594" w14:textId="77777777" w:rsidR="00EC4312" w:rsidRDefault="00EC4312" w:rsidP="00EC4312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(4, kh.getDiaChi());</w:t>
            </w:r>
          </w:p>
          <w:p w14:paraId="5CA7CDBC" w14:textId="77777777" w:rsidR="00EC4312" w:rsidRDefault="00EC4312" w:rsidP="00EC4312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(5, kh.getGhiChu());</w:t>
            </w:r>
          </w:p>
          <w:p w14:paraId="2C8C7F83" w14:textId="77777777" w:rsidR="00EC4312" w:rsidRDefault="00EC4312" w:rsidP="00EC4312">
            <w:pPr>
              <w:ind w:firstLine="0"/>
            </w:pPr>
            <w:r>
              <w:t xml:space="preserve">            </w:t>
            </w:r>
            <w:proofErr w:type="gramStart"/>
            <w:r>
              <w:t>sttm.executeUpdate</w:t>
            </w:r>
            <w:proofErr w:type="gramEnd"/>
            <w:r>
              <w:t>();</w:t>
            </w:r>
          </w:p>
          <w:p w14:paraId="250492BE" w14:textId="77777777" w:rsidR="00EC4312" w:rsidRDefault="00EC4312" w:rsidP="00EC4312">
            <w:pPr>
              <w:ind w:firstLine="0"/>
            </w:pPr>
            <w:r>
              <w:t xml:space="preserve">            </w:t>
            </w:r>
          </w:p>
          <w:p w14:paraId="3B7E47CF" w14:textId="77777777" w:rsidR="00EC4312" w:rsidRDefault="00EC4312" w:rsidP="00EC4312">
            <w:pPr>
              <w:ind w:firstLine="0"/>
            </w:pPr>
            <w:r>
              <w:t xml:space="preserve">        } catch (Exception e) {</w:t>
            </w:r>
          </w:p>
          <w:p w14:paraId="7695A04B" w14:textId="77777777" w:rsidR="00EC4312" w:rsidRDefault="00EC4312" w:rsidP="00EC4312">
            <w:pPr>
              <w:ind w:firstLine="0"/>
            </w:pPr>
            <w:r>
              <w:t xml:space="preserve">            System.out.println("Error!"</w:t>
            </w:r>
            <w:proofErr w:type="gramStart"/>
            <w:r>
              <w:t>);</w:t>
            </w:r>
            <w:proofErr w:type="gramEnd"/>
          </w:p>
          <w:p w14:paraId="6533641D" w14:textId="77777777" w:rsidR="00EC4312" w:rsidRDefault="00EC4312" w:rsidP="00EC4312">
            <w:pPr>
              <w:ind w:firstLine="0"/>
            </w:pPr>
            <w:r>
              <w:t xml:space="preserve">            System.out.println(</w:t>
            </w:r>
            <w:proofErr w:type="gramStart"/>
            <w:r>
              <w:t>e.getMessage</w:t>
            </w:r>
            <w:proofErr w:type="gramEnd"/>
            <w:r>
              <w:t>());</w:t>
            </w:r>
          </w:p>
          <w:p w14:paraId="7F94AAF0" w14:textId="77777777" w:rsidR="00EC4312" w:rsidRDefault="00EC4312" w:rsidP="00EC4312">
            <w:pPr>
              <w:ind w:firstLine="0"/>
            </w:pPr>
            <w:r>
              <w:t xml:space="preserve">        }</w:t>
            </w:r>
          </w:p>
          <w:p w14:paraId="056EA371" w14:textId="77777777" w:rsidR="00EC4312" w:rsidRDefault="00EC4312" w:rsidP="00EC4312">
            <w:pPr>
              <w:ind w:firstLine="0"/>
            </w:pPr>
            <w:r>
              <w:t xml:space="preserve">        </w:t>
            </w:r>
            <w:proofErr w:type="gramStart"/>
            <w:r>
              <w:t>finally{</w:t>
            </w:r>
            <w:proofErr w:type="gramEnd"/>
          </w:p>
          <w:p w14:paraId="0080C90C" w14:textId="77777777" w:rsidR="00EC4312" w:rsidRDefault="00EC4312" w:rsidP="00EC4312">
            <w:pPr>
              <w:ind w:firstLine="0"/>
            </w:pPr>
            <w:r>
              <w:t xml:space="preserve">            try {</w:t>
            </w:r>
          </w:p>
          <w:p w14:paraId="67AD7E2A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con.close</w:t>
            </w:r>
            <w:proofErr w:type="gramEnd"/>
            <w:r>
              <w:t>();</w:t>
            </w:r>
          </w:p>
          <w:p w14:paraId="05CE02EE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sttm.close</w:t>
            </w:r>
            <w:proofErr w:type="gramEnd"/>
            <w:r>
              <w:t>();</w:t>
            </w:r>
          </w:p>
          <w:p w14:paraId="4B531218" w14:textId="77777777" w:rsidR="00EC4312" w:rsidRDefault="00EC4312" w:rsidP="00EC4312">
            <w:pPr>
              <w:ind w:firstLine="0"/>
            </w:pPr>
            <w:r>
              <w:t xml:space="preserve">            } catch (Exception e) {</w:t>
            </w:r>
          </w:p>
          <w:p w14:paraId="4CE9EDF2" w14:textId="77777777" w:rsidR="00EC4312" w:rsidRDefault="00EC4312" w:rsidP="00EC4312">
            <w:pPr>
              <w:ind w:firstLine="0"/>
            </w:pPr>
            <w:r>
              <w:t xml:space="preserve">            }</w:t>
            </w:r>
          </w:p>
          <w:p w14:paraId="455A44D7" w14:textId="77777777" w:rsidR="00EC4312" w:rsidRDefault="00EC4312" w:rsidP="00EC4312">
            <w:pPr>
              <w:ind w:firstLine="0"/>
            </w:pPr>
            <w:r>
              <w:t xml:space="preserve">        }</w:t>
            </w:r>
          </w:p>
          <w:p w14:paraId="330FC379" w14:textId="77777777" w:rsidR="00EC4312" w:rsidRDefault="00EC4312" w:rsidP="00EC4312">
            <w:pPr>
              <w:ind w:firstLine="0"/>
            </w:pPr>
            <w:r>
              <w:t xml:space="preserve">    }</w:t>
            </w:r>
          </w:p>
          <w:p w14:paraId="7ECACADA" w14:textId="77777777" w:rsidR="00EC4312" w:rsidRDefault="00EC4312" w:rsidP="00EC4312">
            <w:pPr>
              <w:ind w:firstLine="0"/>
            </w:pPr>
            <w:r>
              <w:t xml:space="preserve">    public void </w:t>
            </w:r>
            <w:proofErr w:type="gramStart"/>
            <w:r>
              <w:t>SuaKhachHang(</w:t>
            </w:r>
            <w:proofErr w:type="gramEnd"/>
            <w:r>
              <w:t>KhachHang kh){</w:t>
            </w:r>
          </w:p>
          <w:p w14:paraId="44D4FB7D" w14:textId="77777777" w:rsidR="00EC4312" w:rsidRDefault="00EC4312" w:rsidP="00EC4312">
            <w:pPr>
              <w:ind w:firstLine="0"/>
            </w:pPr>
            <w:r>
              <w:t xml:space="preserve">        Connection con = </w:t>
            </w:r>
            <w:proofErr w:type="gramStart"/>
            <w:r>
              <w:t>null;</w:t>
            </w:r>
            <w:proofErr w:type="gramEnd"/>
          </w:p>
          <w:p w14:paraId="39C0D2A3" w14:textId="77777777" w:rsidR="00EC4312" w:rsidRDefault="00EC4312" w:rsidP="00EC4312">
            <w:pPr>
              <w:ind w:firstLine="0"/>
            </w:pPr>
            <w:r>
              <w:t xml:space="preserve">        PreparedStatement sttm = </w:t>
            </w:r>
            <w:proofErr w:type="gramStart"/>
            <w:r>
              <w:t>null;</w:t>
            </w:r>
            <w:proofErr w:type="gramEnd"/>
          </w:p>
          <w:p w14:paraId="355D8418" w14:textId="77777777" w:rsidR="00EC4312" w:rsidRDefault="00EC4312" w:rsidP="00EC4312">
            <w:pPr>
              <w:ind w:firstLine="0"/>
            </w:pPr>
            <w:r>
              <w:t xml:space="preserve">        try {</w:t>
            </w:r>
          </w:p>
          <w:p w14:paraId="5FA14E21" w14:textId="77777777" w:rsidR="00EC4312" w:rsidRDefault="00EC4312" w:rsidP="00EC4312">
            <w:pPr>
              <w:ind w:firstLine="0"/>
            </w:pPr>
            <w:r>
              <w:lastRenderedPageBreak/>
              <w:t xml:space="preserve">            String sSQL = "update khachhang set tenkhachhang </w:t>
            </w:r>
            <w:proofErr w:type="gramStart"/>
            <w:r>
              <w:t>= ?</w:t>
            </w:r>
            <w:proofErr w:type="gramEnd"/>
            <w:r>
              <w:t>, sodienthoai = ?, gioitinh = ?, diachi = ?, ghichu = ? where idkhachhang = ?";</w:t>
            </w:r>
          </w:p>
          <w:p w14:paraId="4A3F37C8" w14:textId="77777777" w:rsidR="00EC4312" w:rsidRDefault="00EC4312" w:rsidP="00EC4312">
            <w:pPr>
              <w:ind w:firstLine="0"/>
            </w:pPr>
            <w:r>
              <w:t xml:space="preserve">            con = DatabaseUtils.getDBConnect(</w:t>
            </w:r>
            <w:proofErr w:type="gramStart"/>
            <w:r>
              <w:t>);</w:t>
            </w:r>
            <w:proofErr w:type="gramEnd"/>
          </w:p>
          <w:p w14:paraId="764BCDCB" w14:textId="77777777" w:rsidR="00EC4312" w:rsidRDefault="00EC4312" w:rsidP="00EC4312">
            <w:pPr>
              <w:ind w:firstLine="0"/>
            </w:pPr>
            <w:r>
              <w:t xml:space="preserve">            sttm = (PreparedStatement) </w:t>
            </w:r>
            <w:proofErr w:type="gramStart"/>
            <w:r>
              <w:t>con.prepareStatement</w:t>
            </w:r>
            <w:proofErr w:type="gramEnd"/>
            <w:r>
              <w:t>(sSQL);</w:t>
            </w:r>
          </w:p>
          <w:p w14:paraId="5522D24A" w14:textId="77777777" w:rsidR="00EC4312" w:rsidRDefault="00EC4312" w:rsidP="00EC4312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(1, kh.getTenKhachHang());</w:t>
            </w:r>
          </w:p>
          <w:p w14:paraId="33EA504D" w14:textId="77777777" w:rsidR="00EC4312" w:rsidRDefault="00EC4312" w:rsidP="00EC4312">
            <w:pPr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(2, kh.getSoDienThoai());</w:t>
            </w:r>
          </w:p>
          <w:p w14:paraId="3F1777A2" w14:textId="77777777" w:rsidR="00EC4312" w:rsidRDefault="00EC4312" w:rsidP="00EC4312">
            <w:pPr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(3, kh.getIdKhachHang());</w:t>
            </w:r>
          </w:p>
          <w:p w14:paraId="02555DA5" w14:textId="77777777" w:rsidR="00EC4312" w:rsidRDefault="00EC4312" w:rsidP="00EC4312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(3, kh.getGioiTinh());</w:t>
            </w:r>
          </w:p>
          <w:p w14:paraId="1FF6239D" w14:textId="77777777" w:rsidR="00EC4312" w:rsidRDefault="00EC4312" w:rsidP="00EC4312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(4, kh.getDiaChi());</w:t>
            </w:r>
          </w:p>
          <w:p w14:paraId="40C0F902" w14:textId="77777777" w:rsidR="00EC4312" w:rsidRDefault="00EC4312" w:rsidP="00EC4312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(1, kh.getGhiChu());</w:t>
            </w:r>
          </w:p>
          <w:p w14:paraId="461D8A55" w14:textId="77777777" w:rsidR="00EC4312" w:rsidRDefault="00EC4312" w:rsidP="00EC4312">
            <w:pPr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(6, kh.getIdKhachHang());</w:t>
            </w:r>
          </w:p>
          <w:p w14:paraId="7650B917" w14:textId="77777777" w:rsidR="00EC4312" w:rsidRDefault="00EC4312" w:rsidP="00EC4312">
            <w:pPr>
              <w:ind w:firstLine="0"/>
            </w:pPr>
            <w:r>
              <w:t xml:space="preserve">            </w:t>
            </w:r>
            <w:proofErr w:type="gramStart"/>
            <w:r>
              <w:t>sttm.executeUpdate</w:t>
            </w:r>
            <w:proofErr w:type="gramEnd"/>
            <w:r>
              <w:t>();</w:t>
            </w:r>
          </w:p>
          <w:p w14:paraId="11D99BDF" w14:textId="77777777" w:rsidR="00EC4312" w:rsidRDefault="00EC4312" w:rsidP="00EC4312">
            <w:pPr>
              <w:ind w:firstLine="0"/>
            </w:pPr>
            <w:r>
              <w:t xml:space="preserve">            </w:t>
            </w:r>
          </w:p>
          <w:p w14:paraId="643D7EDE" w14:textId="77777777" w:rsidR="00EC4312" w:rsidRDefault="00EC4312" w:rsidP="00EC4312">
            <w:pPr>
              <w:ind w:firstLine="0"/>
            </w:pPr>
            <w:r>
              <w:t xml:space="preserve">        } catch (Exception e) {</w:t>
            </w:r>
          </w:p>
          <w:p w14:paraId="26390815" w14:textId="77777777" w:rsidR="00EC4312" w:rsidRDefault="00EC4312" w:rsidP="00EC4312">
            <w:pPr>
              <w:ind w:firstLine="0"/>
            </w:pPr>
            <w:r>
              <w:t xml:space="preserve">            System.out.println("Error!"</w:t>
            </w:r>
            <w:proofErr w:type="gramStart"/>
            <w:r>
              <w:t>);</w:t>
            </w:r>
            <w:proofErr w:type="gramEnd"/>
          </w:p>
          <w:p w14:paraId="74F7C3A6" w14:textId="77777777" w:rsidR="00EC4312" w:rsidRDefault="00EC4312" w:rsidP="00EC4312">
            <w:pPr>
              <w:ind w:firstLine="0"/>
            </w:pPr>
            <w:r>
              <w:t xml:space="preserve">            System.out.println(</w:t>
            </w:r>
            <w:proofErr w:type="gramStart"/>
            <w:r>
              <w:t>e.getMessage</w:t>
            </w:r>
            <w:proofErr w:type="gramEnd"/>
            <w:r>
              <w:t>());</w:t>
            </w:r>
          </w:p>
          <w:p w14:paraId="6019B615" w14:textId="77777777" w:rsidR="00EC4312" w:rsidRDefault="00EC4312" w:rsidP="00EC4312">
            <w:pPr>
              <w:ind w:firstLine="0"/>
            </w:pPr>
            <w:r>
              <w:t xml:space="preserve">        }</w:t>
            </w:r>
          </w:p>
          <w:p w14:paraId="556B2A5B" w14:textId="77777777" w:rsidR="00EC4312" w:rsidRDefault="00EC4312" w:rsidP="00EC4312">
            <w:pPr>
              <w:ind w:firstLine="0"/>
            </w:pPr>
            <w:r>
              <w:t xml:space="preserve">        </w:t>
            </w:r>
            <w:proofErr w:type="gramStart"/>
            <w:r>
              <w:t>finally{</w:t>
            </w:r>
            <w:proofErr w:type="gramEnd"/>
          </w:p>
          <w:p w14:paraId="0B44C006" w14:textId="77777777" w:rsidR="00EC4312" w:rsidRDefault="00EC4312" w:rsidP="00EC4312">
            <w:pPr>
              <w:ind w:firstLine="0"/>
            </w:pPr>
            <w:r>
              <w:t xml:space="preserve">            try {</w:t>
            </w:r>
          </w:p>
          <w:p w14:paraId="67876D49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con.close</w:t>
            </w:r>
            <w:proofErr w:type="gramEnd"/>
            <w:r>
              <w:t>();</w:t>
            </w:r>
          </w:p>
          <w:p w14:paraId="517871D2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sttm.close</w:t>
            </w:r>
            <w:proofErr w:type="gramEnd"/>
            <w:r>
              <w:t>();</w:t>
            </w:r>
          </w:p>
          <w:p w14:paraId="14B35923" w14:textId="77777777" w:rsidR="00EC4312" w:rsidRDefault="00EC4312" w:rsidP="00EC4312">
            <w:pPr>
              <w:ind w:firstLine="0"/>
            </w:pPr>
            <w:r>
              <w:t xml:space="preserve">            } catch (Exception e) {</w:t>
            </w:r>
          </w:p>
          <w:p w14:paraId="3F6F5102" w14:textId="77777777" w:rsidR="00EC4312" w:rsidRDefault="00EC4312" w:rsidP="00EC4312">
            <w:pPr>
              <w:ind w:firstLine="0"/>
            </w:pPr>
            <w:r>
              <w:t xml:space="preserve">            }</w:t>
            </w:r>
          </w:p>
          <w:p w14:paraId="2C838388" w14:textId="77777777" w:rsidR="00EC4312" w:rsidRDefault="00EC4312" w:rsidP="00EC4312">
            <w:pPr>
              <w:ind w:firstLine="0"/>
            </w:pPr>
            <w:r>
              <w:t xml:space="preserve">        }</w:t>
            </w:r>
          </w:p>
          <w:p w14:paraId="4C59CF06" w14:textId="77777777" w:rsidR="00EC4312" w:rsidRDefault="00EC4312" w:rsidP="00EC4312">
            <w:pPr>
              <w:ind w:firstLine="0"/>
            </w:pPr>
            <w:r>
              <w:t xml:space="preserve">    }</w:t>
            </w:r>
          </w:p>
          <w:p w14:paraId="2C67F21F" w14:textId="77777777" w:rsidR="00EC4312" w:rsidRDefault="00EC4312" w:rsidP="00EC4312">
            <w:pPr>
              <w:ind w:firstLine="0"/>
            </w:pPr>
            <w:r>
              <w:t xml:space="preserve">    </w:t>
            </w:r>
          </w:p>
          <w:p w14:paraId="2AC05A0B" w14:textId="77777777" w:rsidR="00EC4312" w:rsidRDefault="00EC4312" w:rsidP="00EC4312">
            <w:pPr>
              <w:ind w:firstLine="0"/>
            </w:pPr>
            <w:r>
              <w:t xml:space="preserve">    public void </w:t>
            </w:r>
            <w:proofErr w:type="gramStart"/>
            <w:r>
              <w:t>XoaKhachHang(</w:t>
            </w:r>
            <w:proofErr w:type="gramEnd"/>
            <w:r>
              <w:t>int idKhachHang){</w:t>
            </w:r>
          </w:p>
          <w:p w14:paraId="304B161D" w14:textId="77777777" w:rsidR="00EC4312" w:rsidRDefault="00EC4312" w:rsidP="00EC4312">
            <w:pPr>
              <w:ind w:firstLine="0"/>
            </w:pPr>
            <w:r>
              <w:t xml:space="preserve">        Connection con = </w:t>
            </w:r>
            <w:proofErr w:type="gramStart"/>
            <w:r>
              <w:t>null;</w:t>
            </w:r>
            <w:proofErr w:type="gramEnd"/>
          </w:p>
          <w:p w14:paraId="4B9C2044" w14:textId="77777777" w:rsidR="00EC4312" w:rsidRDefault="00EC4312" w:rsidP="00EC4312">
            <w:pPr>
              <w:ind w:firstLine="0"/>
            </w:pPr>
            <w:r>
              <w:t xml:space="preserve">        PreparedStatement sttm = </w:t>
            </w:r>
            <w:proofErr w:type="gramStart"/>
            <w:r>
              <w:t>null;</w:t>
            </w:r>
            <w:proofErr w:type="gramEnd"/>
          </w:p>
          <w:p w14:paraId="3F8EA05A" w14:textId="77777777" w:rsidR="00EC4312" w:rsidRDefault="00EC4312" w:rsidP="00EC4312">
            <w:pPr>
              <w:ind w:firstLine="0"/>
            </w:pPr>
            <w:r>
              <w:t xml:space="preserve">        try {</w:t>
            </w:r>
          </w:p>
          <w:p w14:paraId="5DAA79C1" w14:textId="77777777" w:rsidR="00EC4312" w:rsidRDefault="00EC4312" w:rsidP="00EC4312">
            <w:pPr>
              <w:ind w:firstLine="0"/>
            </w:pPr>
            <w:r>
              <w:lastRenderedPageBreak/>
              <w:t xml:space="preserve">            String sSQL = "delete from khachhang where idkhachhang </w:t>
            </w:r>
            <w:proofErr w:type="gramStart"/>
            <w:r>
              <w:t>= ?</w:t>
            </w:r>
            <w:proofErr w:type="gramEnd"/>
            <w:r>
              <w:t>";</w:t>
            </w:r>
          </w:p>
          <w:p w14:paraId="700DD1E1" w14:textId="77777777" w:rsidR="00EC4312" w:rsidRDefault="00EC4312" w:rsidP="00EC4312">
            <w:pPr>
              <w:ind w:firstLine="0"/>
            </w:pPr>
            <w:r>
              <w:t xml:space="preserve">            con = DatabaseUtils.getDBConnect(</w:t>
            </w:r>
            <w:proofErr w:type="gramStart"/>
            <w:r>
              <w:t>);</w:t>
            </w:r>
            <w:proofErr w:type="gramEnd"/>
          </w:p>
          <w:p w14:paraId="5D398CBD" w14:textId="77777777" w:rsidR="00EC4312" w:rsidRDefault="00EC4312" w:rsidP="00EC4312">
            <w:pPr>
              <w:ind w:firstLine="0"/>
            </w:pPr>
            <w:r>
              <w:t xml:space="preserve">            sttm = (PreparedStatement) </w:t>
            </w:r>
            <w:proofErr w:type="gramStart"/>
            <w:r>
              <w:t>con.prepareStatement</w:t>
            </w:r>
            <w:proofErr w:type="gramEnd"/>
            <w:r>
              <w:t>(sSQL);</w:t>
            </w:r>
          </w:p>
          <w:p w14:paraId="03D90D00" w14:textId="77777777" w:rsidR="00EC4312" w:rsidRDefault="00EC4312" w:rsidP="00EC4312">
            <w:pPr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(1, idKhachHang);</w:t>
            </w:r>
          </w:p>
          <w:p w14:paraId="38D4606A" w14:textId="77777777" w:rsidR="00EC4312" w:rsidRDefault="00EC4312" w:rsidP="00EC4312">
            <w:pPr>
              <w:ind w:firstLine="0"/>
            </w:pPr>
            <w:r>
              <w:t xml:space="preserve">            </w:t>
            </w:r>
            <w:proofErr w:type="gramStart"/>
            <w:r>
              <w:t>sttm.executeUpdate</w:t>
            </w:r>
            <w:proofErr w:type="gramEnd"/>
            <w:r>
              <w:t>();</w:t>
            </w:r>
          </w:p>
          <w:p w14:paraId="46838AD0" w14:textId="77777777" w:rsidR="00EC4312" w:rsidRDefault="00EC4312" w:rsidP="00EC4312">
            <w:pPr>
              <w:ind w:firstLine="0"/>
            </w:pPr>
            <w:r>
              <w:t xml:space="preserve">            </w:t>
            </w:r>
          </w:p>
          <w:p w14:paraId="3F713244" w14:textId="77777777" w:rsidR="00EC4312" w:rsidRDefault="00EC4312" w:rsidP="00EC4312">
            <w:pPr>
              <w:ind w:firstLine="0"/>
            </w:pPr>
            <w:r>
              <w:t xml:space="preserve">        } catch (Exception e) {</w:t>
            </w:r>
          </w:p>
          <w:p w14:paraId="74A23956" w14:textId="77777777" w:rsidR="00EC4312" w:rsidRDefault="00EC4312" w:rsidP="00EC4312">
            <w:pPr>
              <w:ind w:firstLine="0"/>
            </w:pPr>
            <w:r>
              <w:t xml:space="preserve">            System.out.println("Error!"</w:t>
            </w:r>
            <w:proofErr w:type="gramStart"/>
            <w:r>
              <w:t>);</w:t>
            </w:r>
            <w:proofErr w:type="gramEnd"/>
          </w:p>
          <w:p w14:paraId="0E7E81E5" w14:textId="77777777" w:rsidR="00EC4312" w:rsidRDefault="00EC4312" w:rsidP="00EC4312">
            <w:pPr>
              <w:ind w:firstLine="0"/>
            </w:pPr>
            <w:r>
              <w:t xml:space="preserve">            System.out.println(</w:t>
            </w:r>
            <w:proofErr w:type="gramStart"/>
            <w:r>
              <w:t>e.getMessage</w:t>
            </w:r>
            <w:proofErr w:type="gramEnd"/>
            <w:r>
              <w:t>());</w:t>
            </w:r>
          </w:p>
          <w:p w14:paraId="2649E62A" w14:textId="77777777" w:rsidR="00EC4312" w:rsidRDefault="00EC4312" w:rsidP="00EC4312">
            <w:pPr>
              <w:ind w:firstLine="0"/>
            </w:pPr>
            <w:r>
              <w:t xml:space="preserve">        }</w:t>
            </w:r>
          </w:p>
          <w:p w14:paraId="7C0FA708" w14:textId="77777777" w:rsidR="00EC4312" w:rsidRDefault="00EC4312" w:rsidP="00EC4312">
            <w:pPr>
              <w:ind w:firstLine="0"/>
            </w:pPr>
            <w:r>
              <w:t xml:space="preserve">        </w:t>
            </w:r>
            <w:proofErr w:type="gramStart"/>
            <w:r>
              <w:t>finally{</w:t>
            </w:r>
            <w:proofErr w:type="gramEnd"/>
          </w:p>
          <w:p w14:paraId="7F87CC92" w14:textId="77777777" w:rsidR="00EC4312" w:rsidRDefault="00EC4312" w:rsidP="00EC4312">
            <w:pPr>
              <w:ind w:firstLine="0"/>
            </w:pPr>
            <w:r>
              <w:t xml:space="preserve">            try {</w:t>
            </w:r>
          </w:p>
          <w:p w14:paraId="17C0082F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con.close</w:t>
            </w:r>
            <w:proofErr w:type="gramEnd"/>
            <w:r>
              <w:t>();</w:t>
            </w:r>
          </w:p>
          <w:p w14:paraId="3D06B264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sttm.close</w:t>
            </w:r>
            <w:proofErr w:type="gramEnd"/>
            <w:r>
              <w:t>();</w:t>
            </w:r>
          </w:p>
          <w:p w14:paraId="44F66C76" w14:textId="77777777" w:rsidR="00EC4312" w:rsidRDefault="00EC4312" w:rsidP="00EC4312">
            <w:pPr>
              <w:ind w:firstLine="0"/>
            </w:pPr>
            <w:r>
              <w:t xml:space="preserve">            } catch (Exception e) {</w:t>
            </w:r>
          </w:p>
          <w:p w14:paraId="3CABC54E" w14:textId="77777777" w:rsidR="00EC4312" w:rsidRDefault="00EC4312" w:rsidP="00EC4312">
            <w:pPr>
              <w:ind w:firstLine="0"/>
            </w:pPr>
            <w:r>
              <w:t xml:space="preserve">            }</w:t>
            </w:r>
          </w:p>
          <w:p w14:paraId="24BD2465" w14:textId="77777777" w:rsidR="00EC4312" w:rsidRDefault="00EC4312" w:rsidP="00EC4312">
            <w:pPr>
              <w:ind w:firstLine="0"/>
            </w:pPr>
            <w:r>
              <w:t xml:space="preserve">        }</w:t>
            </w:r>
          </w:p>
          <w:p w14:paraId="0729EF1E" w14:textId="77777777" w:rsidR="00EC4312" w:rsidRDefault="00EC4312" w:rsidP="00EC4312">
            <w:pPr>
              <w:ind w:firstLine="0"/>
            </w:pPr>
            <w:r>
              <w:t xml:space="preserve">    }</w:t>
            </w:r>
          </w:p>
          <w:p w14:paraId="6EC6FCC1" w14:textId="77777777" w:rsidR="00EC4312" w:rsidRDefault="00EC4312" w:rsidP="00EC4312">
            <w:pPr>
              <w:ind w:firstLine="0"/>
            </w:pPr>
            <w:r>
              <w:t xml:space="preserve">      public void </w:t>
            </w:r>
            <w:proofErr w:type="gramStart"/>
            <w:r>
              <w:t>CapNhatKhachHang(</w:t>
            </w:r>
            <w:proofErr w:type="gramEnd"/>
            <w:r>
              <w:t>KhachHang kh){</w:t>
            </w:r>
          </w:p>
          <w:p w14:paraId="62DB746B" w14:textId="77777777" w:rsidR="00EC4312" w:rsidRDefault="00EC4312" w:rsidP="00EC4312">
            <w:pPr>
              <w:ind w:firstLine="0"/>
            </w:pPr>
            <w:r>
              <w:t xml:space="preserve">        Connection con = </w:t>
            </w:r>
            <w:proofErr w:type="gramStart"/>
            <w:r>
              <w:t>null;</w:t>
            </w:r>
            <w:proofErr w:type="gramEnd"/>
          </w:p>
          <w:p w14:paraId="180E13E6" w14:textId="77777777" w:rsidR="00EC4312" w:rsidRDefault="00EC4312" w:rsidP="00EC4312">
            <w:pPr>
              <w:ind w:firstLine="0"/>
            </w:pPr>
            <w:r>
              <w:t xml:space="preserve">        PreparedStatement sttm = </w:t>
            </w:r>
            <w:proofErr w:type="gramStart"/>
            <w:r>
              <w:t>null;</w:t>
            </w:r>
            <w:proofErr w:type="gramEnd"/>
          </w:p>
          <w:p w14:paraId="6F1E2F06" w14:textId="77777777" w:rsidR="00EC4312" w:rsidRDefault="00EC4312" w:rsidP="00EC4312">
            <w:pPr>
              <w:ind w:firstLine="0"/>
            </w:pPr>
            <w:r>
              <w:t xml:space="preserve">        try {</w:t>
            </w:r>
          </w:p>
          <w:p w14:paraId="73FEFC87" w14:textId="77777777" w:rsidR="00EC4312" w:rsidRDefault="00EC4312" w:rsidP="00EC4312">
            <w:pPr>
              <w:ind w:firstLine="0"/>
            </w:pPr>
            <w:r>
              <w:t xml:space="preserve">            String sSQL = "update khachhang set tenkhachhang </w:t>
            </w:r>
            <w:proofErr w:type="gramStart"/>
            <w:r>
              <w:t>= ?</w:t>
            </w:r>
            <w:proofErr w:type="gramEnd"/>
            <w:r>
              <w:t>, sodienthoai = ?, gioitinh = ?, diachi = ?, ghichu = ? where idkhachhang = ?";</w:t>
            </w:r>
          </w:p>
          <w:p w14:paraId="182AB0EB" w14:textId="77777777" w:rsidR="00EC4312" w:rsidRDefault="00EC4312" w:rsidP="00EC4312">
            <w:pPr>
              <w:ind w:firstLine="0"/>
            </w:pPr>
            <w:r>
              <w:t xml:space="preserve">            con = DatabaseUtils.getDBConnect(</w:t>
            </w:r>
            <w:proofErr w:type="gramStart"/>
            <w:r>
              <w:t>);</w:t>
            </w:r>
            <w:proofErr w:type="gramEnd"/>
          </w:p>
          <w:p w14:paraId="38D1F42C" w14:textId="77777777" w:rsidR="00EC4312" w:rsidRDefault="00EC4312" w:rsidP="00EC4312">
            <w:pPr>
              <w:ind w:firstLine="0"/>
            </w:pPr>
            <w:r>
              <w:t xml:space="preserve">            sttm = (PreparedStatement) </w:t>
            </w:r>
            <w:proofErr w:type="gramStart"/>
            <w:r>
              <w:t>con.prepareStatement</w:t>
            </w:r>
            <w:proofErr w:type="gramEnd"/>
            <w:r>
              <w:t>(sSQL);</w:t>
            </w:r>
          </w:p>
          <w:p w14:paraId="69911CCA" w14:textId="77777777" w:rsidR="00EC4312" w:rsidRDefault="00EC4312" w:rsidP="00EC4312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(1, kh.getTenKhachHang());</w:t>
            </w:r>
          </w:p>
          <w:p w14:paraId="7F0A654B" w14:textId="77777777" w:rsidR="00EC4312" w:rsidRDefault="00EC4312" w:rsidP="00EC4312">
            <w:pPr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(2, kh.getSoDienThoai());</w:t>
            </w:r>
          </w:p>
          <w:p w14:paraId="4CDCEE5F" w14:textId="77777777" w:rsidR="00EC4312" w:rsidRDefault="00EC4312" w:rsidP="00EC4312">
            <w:pPr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(3, kh.getIdKhachHang());</w:t>
            </w:r>
          </w:p>
          <w:p w14:paraId="52B1A3BA" w14:textId="77777777" w:rsidR="00EC4312" w:rsidRDefault="00EC4312" w:rsidP="00EC4312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(3, kh.getGioiTinh());</w:t>
            </w:r>
          </w:p>
          <w:p w14:paraId="03E30205" w14:textId="77777777" w:rsidR="00EC4312" w:rsidRDefault="00EC4312" w:rsidP="00EC4312">
            <w:pPr>
              <w:ind w:firstLine="0"/>
            </w:pPr>
            <w:r>
              <w:lastRenderedPageBreak/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(4, kh.getDiaChi());</w:t>
            </w:r>
          </w:p>
          <w:p w14:paraId="36D13F6D" w14:textId="77777777" w:rsidR="00EC4312" w:rsidRDefault="00EC4312" w:rsidP="00EC4312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(1, kh.getGhiChu());</w:t>
            </w:r>
          </w:p>
          <w:p w14:paraId="147B08A0" w14:textId="77777777" w:rsidR="00EC4312" w:rsidRDefault="00EC4312" w:rsidP="00EC4312">
            <w:pPr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(6, kh.getIdKhachHang());</w:t>
            </w:r>
          </w:p>
          <w:p w14:paraId="4F06954D" w14:textId="77777777" w:rsidR="00EC4312" w:rsidRDefault="00EC4312" w:rsidP="00EC4312">
            <w:pPr>
              <w:ind w:firstLine="0"/>
            </w:pPr>
            <w:r>
              <w:t xml:space="preserve">            </w:t>
            </w:r>
            <w:proofErr w:type="gramStart"/>
            <w:r>
              <w:t>sttm.executeUpdate</w:t>
            </w:r>
            <w:proofErr w:type="gramEnd"/>
            <w:r>
              <w:t>();</w:t>
            </w:r>
          </w:p>
          <w:p w14:paraId="4A9A8722" w14:textId="77777777" w:rsidR="00EC4312" w:rsidRDefault="00EC4312" w:rsidP="00EC4312">
            <w:pPr>
              <w:ind w:firstLine="0"/>
            </w:pPr>
            <w:r>
              <w:t xml:space="preserve">            </w:t>
            </w:r>
          </w:p>
          <w:p w14:paraId="253F0D3A" w14:textId="77777777" w:rsidR="00EC4312" w:rsidRDefault="00EC4312" w:rsidP="00EC4312">
            <w:pPr>
              <w:ind w:firstLine="0"/>
            </w:pPr>
            <w:r>
              <w:t xml:space="preserve">        } catch (Exception e) {</w:t>
            </w:r>
          </w:p>
          <w:p w14:paraId="7EEB36CB" w14:textId="77777777" w:rsidR="00EC4312" w:rsidRDefault="00EC4312" w:rsidP="00EC4312">
            <w:pPr>
              <w:ind w:firstLine="0"/>
            </w:pPr>
            <w:r>
              <w:t xml:space="preserve">            System.out.println("Error!"</w:t>
            </w:r>
            <w:proofErr w:type="gramStart"/>
            <w:r>
              <w:t>);</w:t>
            </w:r>
            <w:proofErr w:type="gramEnd"/>
          </w:p>
          <w:p w14:paraId="20A209F3" w14:textId="77777777" w:rsidR="00EC4312" w:rsidRDefault="00EC4312" w:rsidP="00EC4312">
            <w:pPr>
              <w:ind w:firstLine="0"/>
            </w:pPr>
            <w:r>
              <w:t xml:space="preserve">            System.out.println(</w:t>
            </w:r>
            <w:proofErr w:type="gramStart"/>
            <w:r>
              <w:t>e.getMessage</w:t>
            </w:r>
            <w:proofErr w:type="gramEnd"/>
            <w:r>
              <w:t>());</w:t>
            </w:r>
          </w:p>
          <w:p w14:paraId="03648107" w14:textId="77777777" w:rsidR="00EC4312" w:rsidRDefault="00EC4312" w:rsidP="00EC4312">
            <w:pPr>
              <w:ind w:firstLine="0"/>
            </w:pPr>
            <w:r>
              <w:t xml:space="preserve">        }</w:t>
            </w:r>
          </w:p>
          <w:p w14:paraId="41B6A38A" w14:textId="77777777" w:rsidR="00EC4312" w:rsidRDefault="00EC4312" w:rsidP="00EC4312">
            <w:pPr>
              <w:ind w:firstLine="0"/>
            </w:pPr>
            <w:r>
              <w:t xml:space="preserve">        </w:t>
            </w:r>
            <w:proofErr w:type="gramStart"/>
            <w:r>
              <w:t>finally{</w:t>
            </w:r>
            <w:proofErr w:type="gramEnd"/>
          </w:p>
          <w:p w14:paraId="16ACAF3D" w14:textId="77777777" w:rsidR="00EC4312" w:rsidRDefault="00EC4312" w:rsidP="00EC4312">
            <w:pPr>
              <w:ind w:firstLine="0"/>
            </w:pPr>
            <w:r>
              <w:t xml:space="preserve">            try {</w:t>
            </w:r>
          </w:p>
          <w:p w14:paraId="79CB8349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con.close</w:t>
            </w:r>
            <w:proofErr w:type="gramEnd"/>
            <w:r>
              <w:t>();</w:t>
            </w:r>
          </w:p>
          <w:p w14:paraId="0F787657" w14:textId="77777777" w:rsidR="00EC4312" w:rsidRDefault="00EC4312" w:rsidP="00EC4312">
            <w:pPr>
              <w:ind w:firstLine="0"/>
            </w:pPr>
            <w:r>
              <w:t xml:space="preserve">                </w:t>
            </w:r>
            <w:proofErr w:type="gramStart"/>
            <w:r>
              <w:t>sttm.close</w:t>
            </w:r>
            <w:proofErr w:type="gramEnd"/>
            <w:r>
              <w:t>();</w:t>
            </w:r>
          </w:p>
          <w:p w14:paraId="1B60B3F6" w14:textId="77777777" w:rsidR="00EC4312" w:rsidRDefault="00EC4312" w:rsidP="00EC4312">
            <w:pPr>
              <w:ind w:firstLine="0"/>
            </w:pPr>
            <w:r>
              <w:t xml:space="preserve">            } catch (Exception e) {</w:t>
            </w:r>
          </w:p>
          <w:p w14:paraId="67E49B5D" w14:textId="77777777" w:rsidR="00EC4312" w:rsidRDefault="00EC4312" w:rsidP="00EC4312">
            <w:pPr>
              <w:ind w:firstLine="0"/>
            </w:pPr>
            <w:r>
              <w:t xml:space="preserve">            }</w:t>
            </w:r>
          </w:p>
          <w:p w14:paraId="48292510" w14:textId="77777777" w:rsidR="00EC4312" w:rsidRDefault="00EC4312" w:rsidP="00EC4312">
            <w:pPr>
              <w:ind w:firstLine="0"/>
            </w:pPr>
            <w:r>
              <w:t xml:space="preserve">        }</w:t>
            </w:r>
          </w:p>
          <w:p w14:paraId="6D7FAE54" w14:textId="77777777" w:rsidR="00EC4312" w:rsidRDefault="00EC4312" w:rsidP="00EC4312">
            <w:pPr>
              <w:ind w:firstLine="0"/>
            </w:pPr>
            <w:r>
              <w:t xml:space="preserve">    }</w:t>
            </w:r>
          </w:p>
          <w:p w14:paraId="6D64C8D3" w14:textId="564FAC59" w:rsidR="00EC4312" w:rsidRPr="00EC4312" w:rsidRDefault="00EC4312" w:rsidP="00EC4312">
            <w:pPr>
              <w:ind w:firstLine="0"/>
            </w:pPr>
            <w:r>
              <w:t>}</w:t>
            </w:r>
          </w:p>
        </w:tc>
      </w:tr>
    </w:tbl>
    <w:p w14:paraId="4B63C5A7" w14:textId="77777777" w:rsidR="00EC4312" w:rsidRPr="00EC4312" w:rsidRDefault="00EC4312" w:rsidP="00A87072">
      <w:pPr>
        <w:ind w:firstLine="0"/>
        <w:rPr>
          <w:b/>
          <w:bCs/>
        </w:rPr>
      </w:pPr>
    </w:p>
    <w:p w14:paraId="11CA0422" w14:textId="2CCD0796" w:rsidR="00E71D39" w:rsidRPr="00E71D39" w:rsidRDefault="00E71D39" w:rsidP="00E71D39">
      <w:pPr>
        <w:ind w:firstLine="0"/>
        <w:rPr>
          <w:b/>
          <w:bCs/>
        </w:rPr>
      </w:pPr>
      <w:r>
        <w:rPr>
          <w:b/>
          <w:bCs/>
        </w:rPr>
        <w:t>NhanVien.java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E71D39" w14:paraId="7A650DA9" w14:textId="77777777" w:rsidTr="00E71D39">
        <w:tc>
          <w:tcPr>
            <w:tcW w:w="9059" w:type="dxa"/>
          </w:tcPr>
          <w:p w14:paraId="0F5F5636" w14:textId="77777777" w:rsidR="00E71D39" w:rsidRDefault="00E71D39" w:rsidP="00E71D39">
            <w:pPr>
              <w:ind w:firstLine="0"/>
            </w:pPr>
            <w:r>
              <w:t xml:space="preserve">package </w:t>
            </w:r>
            <w:proofErr w:type="gramStart"/>
            <w:r>
              <w:t>model;</w:t>
            </w:r>
            <w:proofErr w:type="gramEnd"/>
          </w:p>
          <w:p w14:paraId="577B0BB7" w14:textId="77777777" w:rsidR="00E71D39" w:rsidRDefault="00E71D39" w:rsidP="00E71D39">
            <w:pPr>
              <w:ind w:firstLine="0"/>
            </w:pPr>
          </w:p>
          <w:p w14:paraId="267D4ADE" w14:textId="77777777" w:rsidR="00E71D39" w:rsidRDefault="00E71D39" w:rsidP="00E71D39">
            <w:pPr>
              <w:ind w:firstLine="0"/>
            </w:pPr>
            <w:r>
              <w:t>public class NhanVien {</w:t>
            </w:r>
          </w:p>
          <w:p w14:paraId="2FADE2E4" w14:textId="77777777" w:rsidR="00E71D39" w:rsidRDefault="00E71D39" w:rsidP="00E71D39">
            <w:pPr>
              <w:ind w:firstLine="0"/>
            </w:pPr>
            <w:r>
              <w:t xml:space="preserve">    private String </w:t>
            </w:r>
            <w:proofErr w:type="gramStart"/>
            <w:r>
              <w:t>idNhanVien;</w:t>
            </w:r>
            <w:proofErr w:type="gramEnd"/>
          </w:p>
          <w:p w14:paraId="3CE6202B" w14:textId="77777777" w:rsidR="00E71D39" w:rsidRDefault="00E71D39" w:rsidP="00E71D39">
            <w:pPr>
              <w:ind w:firstLine="0"/>
            </w:pPr>
            <w:r>
              <w:t xml:space="preserve">    private String </w:t>
            </w:r>
            <w:proofErr w:type="gramStart"/>
            <w:r>
              <w:t>tenNhanVien;</w:t>
            </w:r>
            <w:proofErr w:type="gramEnd"/>
          </w:p>
          <w:p w14:paraId="636CD534" w14:textId="77777777" w:rsidR="00E71D39" w:rsidRDefault="00E71D39" w:rsidP="00E71D39">
            <w:pPr>
              <w:ind w:firstLine="0"/>
            </w:pPr>
            <w:r>
              <w:t xml:space="preserve">    private int </w:t>
            </w:r>
            <w:proofErr w:type="gramStart"/>
            <w:r>
              <w:t>luong;</w:t>
            </w:r>
            <w:proofErr w:type="gramEnd"/>
          </w:p>
          <w:p w14:paraId="613C25F2" w14:textId="77777777" w:rsidR="00E71D39" w:rsidRDefault="00E71D39" w:rsidP="00E71D39">
            <w:pPr>
              <w:ind w:firstLine="0"/>
            </w:pPr>
            <w:r>
              <w:t xml:space="preserve">    private String </w:t>
            </w:r>
            <w:proofErr w:type="gramStart"/>
            <w:r>
              <w:t>gioiTinh;</w:t>
            </w:r>
            <w:proofErr w:type="gramEnd"/>
          </w:p>
          <w:p w14:paraId="5B88B0FE" w14:textId="77777777" w:rsidR="00E71D39" w:rsidRDefault="00E71D39" w:rsidP="00E71D39">
            <w:pPr>
              <w:ind w:firstLine="0"/>
            </w:pPr>
            <w:r>
              <w:t xml:space="preserve">    private String </w:t>
            </w:r>
            <w:proofErr w:type="gramStart"/>
            <w:r>
              <w:t>soDienThoai;</w:t>
            </w:r>
            <w:proofErr w:type="gramEnd"/>
          </w:p>
          <w:p w14:paraId="25FAF8AF" w14:textId="77777777" w:rsidR="00E71D39" w:rsidRDefault="00E71D39" w:rsidP="00E71D39">
            <w:pPr>
              <w:ind w:firstLine="0"/>
            </w:pPr>
            <w:r>
              <w:lastRenderedPageBreak/>
              <w:t xml:space="preserve">    private String </w:t>
            </w:r>
            <w:proofErr w:type="gramStart"/>
            <w:r>
              <w:t>diaChi;</w:t>
            </w:r>
            <w:proofErr w:type="gramEnd"/>
          </w:p>
          <w:p w14:paraId="28232772" w14:textId="77777777" w:rsidR="00E71D39" w:rsidRDefault="00E71D39" w:rsidP="00E71D39">
            <w:pPr>
              <w:ind w:firstLine="0"/>
            </w:pPr>
          </w:p>
          <w:p w14:paraId="67ACFA08" w14:textId="77777777" w:rsidR="00E71D39" w:rsidRDefault="00E71D39" w:rsidP="00E71D39">
            <w:pPr>
              <w:ind w:firstLine="0"/>
            </w:pPr>
            <w:r>
              <w:t xml:space="preserve">    public </w:t>
            </w:r>
            <w:proofErr w:type="gramStart"/>
            <w:r>
              <w:t>NhanVien(</w:t>
            </w:r>
            <w:proofErr w:type="gramEnd"/>
            <w:r>
              <w:t>) {</w:t>
            </w:r>
          </w:p>
          <w:p w14:paraId="7200F8E4" w14:textId="77777777" w:rsidR="00E71D39" w:rsidRDefault="00E71D39" w:rsidP="00E71D39">
            <w:pPr>
              <w:ind w:firstLine="0"/>
            </w:pPr>
            <w:r>
              <w:t xml:space="preserve">    }</w:t>
            </w:r>
          </w:p>
          <w:p w14:paraId="2A5949ED" w14:textId="77777777" w:rsidR="00E71D39" w:rsidRDefault="00E71D39" w:rsidP="00E71D39">
            <w:pPr>
              <w:ind w:firstLine="0"/>
            </w:pPr>
          </w:p>
          <w:p w14:paraId="3E75CFC1" w14:textId="77777777" w:rsidR="00E71D39" w:rsidRDefault="00E71D39" w:rsidP="00E71D39">
            <w:pPr>
              <w:ind w:firstLine="0"/>
            </w:pPr>
            <w:r>
              <w:t xml:space="preserve">    public String </w:t>
            </w:r>
            <w:proofErr w:type="gramStart"/>
            <w:r>
              <w:t>getIdNhanVien(</w:t>
            </w:r>
            <w:proofErr w:type="gramEnd"/>
            <w:r>
              <w:t>) {</w:t>
            </w:r>
          </w:p>
          <w:p w14:paraId="48B003F7" w14:textId="77777777" w:rsidR="00E71D39" w:rsidRDefault="00E71D39" w:rsidP="00E71D39">
            <w:pPr>
              <w:ind w:firstLine="0"/>
            </w:pPr>
            <w:r>
              <w:t xml:space="preserve">        return </w:t>
            </w:r>
            <w:proofErr w:type="gramStart"/>
            <w:r>
              <w:t>idNhanVien;</w:t>
            </w:r>
            <w:proofErr w:type="gramEnd"/>
          </w:p>
          <w:p w14:paraId="2395074E" w14:textId="77777777" w:rsidR="00E71D39" w:rsidRDefault="00E71D39" w:rsidP="00E71D39">
            <w:pPr>
              <w:ind w:firstLine="0"/>
            </w:pPr>
            <w:r>
              <w:t xml:space="preserve">    }</w:t>
            </w:r>
          </w:p>
          <w:p w14:paraId="2745F662" w14:textId="77777777" w:rsidR="00E71D39" w:rsidRDefault="00E71D39" w:rsidP="00E71D39">
            <w:pPr>
              <w:ind w:firstLine="0"/>
            </w:pPr>
          </w:p>
          <w:p w14:paraId="4209C62C" w14:textId="77777777" w:rsidR="00E71D39" w:rsidRDefault="00E71D39" w:rsidP="00E71D39">
            <w:pPr>
              <w:ind w:firstLine="0"/>
            </w:pPr>
            <w:r>
              <w:t xml:space="preserve">    public void </w:t>
            </w:r>
            <w:proofErr w:type="gramStart"/>
            <w:r>
              <w:t>setIdNhanVien(</w:t>
            </w:r>
            <w:proofErr w:type="gramEnd"/>
            <w:r>
              <w:t>String idNhanVien) {</w:t>
            </w:r>
          </w:p>
          <w:p w14:paraId="0C046526" w14:textId="77777777" w:rsidR="00E71D39" w:rsidRDefault="00E71D39" w:rsidP="00E71D39">
            <w:pPr>
              <w:ind w:firstLine="0"/>
            </w:pPr>
            <w:r>
              <w:t xml:space="preserve">        </w:t>
            </w:r>
            <w:proofErr w:type="gramStart"/>
            <w:r>
              <w:t>this.idNhanVien</w:t>
            </w:r>
            <w:proofErr w:type="gramEnd"/>
            <w:r>
              <w:t xml:space="preserve"> = idNhanVien;</w:t>
            </w:r>
          </w:p>
          <w:p w14:paraId="1FA90A25" w14:textId="77777777" w:rsidR="00E71D39" w:rsidRDefault="00E71D39" w:rsidP="00E71D39">
            <w:pPr>
              <w:ind w:firstLine="0"/>
            </w:pPr>
            <w:r>
              <w:t xml:space="preserve">    }</w:t>
            </w:r>
          </w:p>
          <w:p w14:paraId="32F6EEC8" w14:textId="77777777" w:rsidR="00E71D39" w:rsidRDefault="00E71D39" w:rsidP="00E71D39">
            <w:pPr>
              <w:ind w:firstLine="0"/>
            </w:pPr>
          </w:p>
          <w:p w14:paraId="4633311E" w14:textId="77777777" w:rsidR="00E71D39" w:rsidRDefault="00E71D39" w:rsidP="00E71D39">
            <w:pPr>
              <w:ind w:firstLine="0"/>
            </w:pPr>
            <w:r>
              <w:t xml:space="preserve">    public String </w:t>
            </w:r>
            <w:proofErr w:type="gramStart"/>
            <w:r>
              <w:t>getTenNhanVien(</w:t>
            </w:r>
            <w:proofErr w:type="gramEnd"/>
            <w:r>
              <w:t>) {</w:t>
            </w:r>
          </w:p>
          <w:p w14:paraId="34F02A29" w14:textId="77777777" w:rsidR="00E71D39" w:rsidRDefault="00E71D39" w:rsidP="00E71D39">
            <w:pPr>
              <w:ind w:firstLine="0"/>
            </w:pPr>
            <w:r>
              <w:t xml:space="preserve">        return </w:t>
            </w:r>
            <w:proofErr w:type="gramStart"/>
            <w:r>
              <w:t>tenNhanVien;</w:t>
            </w:r>
            <w:proofErr w:type="gramEnd"/>
          </w:p>
          <w:p w14:paraId="7C8E2DB3" w14:textId="77777777" w:rsidR="00E71D39" w:rsidRDefault="00E71D39" w:rsidP="00E71D39">
            <w:pPr>
              <w:ind w:firstLine="0"/>
            </w:pPr>
            <w:r>
              <w:t xml:space="preserve">    }</w:t>
            </w:r>
          </w:p>
          <w:p w14:paraId="757C1ED1" w14:textId="77777777" w:rsidR="00E71D39" w:rsidRDefault="00E71D39" w:rsidP="00E71D39">
            <w:pPr>
              <w:ind w:firstLine="0"/>
            </w:pPr>
          </w:p>
          <w:p w14:paraId="35B71C41" w14:textId="77777777" w:rsidR="00E71D39" w:rsidRDefault="00E71D39" w:rsidP="00E71D39">
            <w:pPr>
              <w:ind w:firstLine="0"/>
            </w:pPr>
            <w:r>
              <w:t xml:space="preserve">    public void </w:t>
            </w:r>
            <w:proofErr w:type="gramStart"/>
            <w:r>
              <w:t>setTenNhanVien(</w:t>
            </w:r>
            <w:proofErr w:type="gramEnd"/>
            <w:r>
              <w:t>String tenNhanVien) {</w:t>
            </w:r>
          </w:p>
          <w:p w14:paraId="4CC3CBD8" w14:textId="77777777" w:rsidR="00E71D39" w:rsidRDefault="00E71D39" w:rsidP="00E71D39">
            <w:pPr>
              <w:ind w:firstLine="0"/>
            </w:pPr>
            <w:r>
              <w:t xml:space="preserve">        </w:t>
            </w:r>
            <w:proofErr w:type="gramStart"/>
            <w:r>
              <w:t>this.tenNhanVien</w:t>
            </w:r>
            <w:proofErr w:type="gramEnd"/>
            <w:r>
              <w:t xml:space="preserve"> = tenNhanVien;</w:t>
            </w:r>
          </w:p>
          <w:p w14:paraId="0E6FFC55" w14:textId="77777777" w:rsidR="00E71D39" w:rsidRDefault="00E71D39" w:rsidP="00E71D39">
            <w:pPr>
              <w:ind w:firstLine="0"/>
            </w:pPr>
            <w:r>
              <w:t xml:space="preserve">    }</w:t>
            </w:r>
          </w:p>
          <w:p w14:paraId="792FFAB4" w14:textId="77777777" w:rsidR="00E71D39" w:rsidRDefault="00E71D39" w:rsidP="00E71D39">
            <w:pPr>
              <w:ind w:firstLine="0"/>
            </w:pPr>
          </w:p>
          <w:p w14:paraId="40B1C393" w14:textId="77777777" w:rsidR="00E71D39" w:rsidRDefault="00E71D39" w:rsidP="00E71D39">
            <w:pPr>
              <w:ind w:firstLine="0"/>
            </w:pPr>
            <w:r>
              <w:t xml:space="preserve">    public int </w:t>
            </w:r>
            <w:proofErr w:type="gramStart"/>
            <w:r>
              <w:t>getLuong(</w:t>
            </w:r>
            <w:proofErr w:type="gramEnd"/>
            <w:r>
              <w:t>) {</w:t>
            </w:r>
          </w:p>
          <w:p w14:paraId="7EA8C5BA" w14:textId="77777777" w:rsidR="00E71D39" w:rsidRDefault="00E71D39" w:rsidP="00E71D39">
            <w:pPr>
              <w:ind w:firstLine="0"/>
            </w:pPr>
            <w:r>
              <w:t xml:space="preserve">        return </w:t>
            </w:r>
            <w:proofErr w:type="gramStart"/>
            <w:r>
              <w:t>luong;</w:t>
            </w:r>
            <w:proofErr w:type="gramEnd"/>
          </w:p>
          <w:p w14:paraId="2BB65CEB" w14:textId="77777777" w:rsidR="00E71D39" w:rsidRDefault="00E71D39" w:rsidP="00E71D39">
            <w:pPr>
              <w:ind w:firstLine="0"/>
            </w:pPr>
            <w:r>
              <w:t xml:space="preserve">    }</w:t>
            </w:r>
          </w:p>
          <w:p w14:paraId="0E177007" w14:textId="77777777" w:rsidR="00E71D39" w:rsidRDefault="00E71D39" w:rsidP="00E71D39">
            <w:pPr>
              <w:ind w:firstLine="0"/>
            </w:pPr>
          </w:p>
          <w:p w14:paraId="3431690D" w14:textId="77777777" w:rsidR="00E71D39" w:rsidRDefault="00E71D39" w:rsidP="00E71D39">
            <w:pPr>
              <w:ind w:firstLine="0"/>
            </w:pPr>
            <w:r>
              <w:t xml:space="preserve">    public void </w:t>
            </w:r>
            <w:proofErr w:type="gramStart"/>
            <w:r>
              <w:t>setLuong(</w:t>
            </w:r>
            <w:proofErr w:type="gramEnd"/>
            <w:r>
              <w:t>int luong) {</w:t>
            </w:r>
          </w:p>
          <w:p w14:paraId="6697ED83" w14:textId="77777777" w:rsidR="00E71D39" w:rsidRDefault="00E71D39" w:rsidP="00E71D39">
            <w:pPr>
              <w:ind w:firstLine="0"/>
            </w:pPr>
            <w:r>
              <w:t xml:space="preserve">        </w:t>
            </w:r>
            <w:proofErr w:type="gramStart"/>
            <w:r>
              <w:t>this.luong</w:t>
            </w:r>
            <w:proofErr w:type="gramEnd"/>
            <w:r>
              <w:t xml:space="preserve"> = luong;</w:t>
            </w:r>
          </w:p>
          <w:p w14:paraId="6D7FB9F7" w14:textId="77777777" w:rsidR="00E71D39" w:rsidRDefault="00E71D39" w:rsidP="00E71D39">
            <w:pPr>
              <w:ind w:firstLine="0"/>
            </w:pPr>
            <w:r>
              <w:t xml:space="preserve">    }</w:t>
            </w:r>
          </w:p>
          <w:p w14:paraId="580E30D7" w14:textId="77777777" w:rsidR="00E71D39" w:rsidRDefault="00E71D39" w:rsidP="00E71D39">
            <w:pPr>
              <w:ind w:firstLine="0"/>
            </w:pPr>
          </w:p>
          <w:p w14:paraId="3374888A" w14:textId="77777777" w:rsidR="00E71D39" w:rsidRDefault="00E71D39" w:rsidP="00E71D39">
            <w:pPr>
              <w:ind w:firstLine="0"/>
            </w:pPr>
            <w:r>
              <w:lastRenderedPageBreak/>
              <w:t xml:space="preserve">    public String </w:t>
            </w:r>
            <w:proofErr w:type="gramStart"/>
            <w:r>
              <w:t>getGioiTinh(</w:t>
            </w:r>
            <w:proofErr w:type="gramEnd"/>
            <w:r>
              <w:t>) {</w:t>
            </w:r>
          </w:p>
          <w:p w14:paraId="18A6E735" w14:textId="77777777" w:rsidR="00E71D39" w:rsidRDefault="00E71D39" w:rsidP="00E71D39">
            <w:pPr>
              <w:ind w:firstLine="0"/>
            </w:pPr>
            <w:r>
              <w:t xml:space="preserve">        return </w:t>
            </w:r>
            <w:proofErr w:type="gramStart"/>
            <w:r>
              <w:t>gioiTinh;</w:t>
            </w:r>
            <w:proofErr w:type="gramEnd"/>
          </w:p>
          <w:p w14:paraId="5600A442" w14:textId="77777777" w:rsidR="00E71D39" w:rsidRDefault="00E71D39" w:rsidP="00E71D39">
            <w:pPr>
              <w:ind w:firstLine="0"/>
            </w:pPr>
            <w:r>
              <w:t xml:space="preserve">    }</w:t>
            </w:r>
          </w:p>
          <w:p w14:paraId="71AA672B" w14:textId="77777777" w:rsidR="00E71D39" w:rsidRDefault="00E71D39" w:rsidP="00E71D39">
            <w:pPr>
              <w:ind w:firstLine="0"/>
            </w:pPr>
          </w:p>
          <w:p w14:paraId="3144CBBE" w14:textId="77777777" w:rsidR="00E71D39" w:rsidRDefault="00E71D39" w:rsidP="00E71D39">
            <w:pPr>
              <w:ind w:firstLine="0"/>
            </w:pPr>
            <w:r>
              <w:t xml:space="preserve">    public void </w:t>
            </w:r>
            <w:proofErr w:type="gramStart"/>
            <w:r>
              <w:t>setGioiTinh(</w:t>
            </w:r>
            <w:proofErr w:type="gramEnd"/>
            <w:r>
              <w:t>String gioiTinh) {</w:t>
            </w:r>
          </w:p>
          <w:p w14:paraId="3748F9E3" w14:textId="77777777" w:rsidR="00E71D39" w:rsidRDefault="00E71D39" w:rsidP="00E71D39">
            <w:pPr>
              <w:ind w:firstLine="0"/>
            </w:pPr>
            <w:r>
              <w:t xml:space="preserve">        </w:t>
            </w:r>
            <w:proofErr w:type="gramStart"/>
            <w:r>
              <w:t>this.gioiTinh</w:t>
            </w:r>
            <w:proofErr w:type="gramEnd"/>
            <w:r>
              <w:t xml:space="preserve"> = gioiTinh;</w:t>
            </w:r>
          </w:p>
          <w:p w14:paraId="05A74658" w14:textId="77777777" w:rsidR="00E71D39" w:rsidRDefault="00E71D39" w:rsidP="00E71D39">
            <w:pPr>
              <w:ind w:firstLine="0"/>
            </w:pPr>
            <w:r>
              <w:t xml:space="preserve">    }</w:t>
            </w:r>
          </w:p>
          <w:p w14:paraId="7D425F61" w14:textId="77777777" w:rsidR="00E71D39" w:rsidRDefault="00E71D39" w:rsidP="00E71D39">
            <w:pPr>
              <w:ind w:firstLine="0"/>
            </w:pPr>
          </w:p>
          <w:p w14:paraId="7651FC07" w14:textId="77777777" w:rsidR="00E71D39" w:rsidRDefault="00E71D39" w:rsidP="00E71D39">
            <w:pPr>
              <w:ind w:firstLine="0"/>
            </w:pPr>
            <w:r>
              <w:t xml:space="preserve">    public String </w:t>
            </w:r>
            <w:proofErr w:type="gramStart"/>
            <w:r>
              <w:t>getSoDienThoai(</w:t>
            </w:r>
            <w:proofErr w:type="gramEnd"/>
            <w:r>
              <w:t>) {</w:t>
            </w:r>
          </w:p>
          <w:p w14:paraId="423E990C" w14:textId="77777777" w:rsidR="00E71D39" w:rsidRDefault="00E71D39" w:rsidP="00E71D39">
            <w:pPr>
              <w:ind w:firstLine="0"/>
            </w:pPr>
            <w:r>
              <w:t xml:space="preserve">        return </w:t>
            </w:r>
            <w:proofErr w:type="gramStart"/>
            <w:r>
              <w:t>soDienThoai;</w:t>
            </w:r>
            <w:proofErr w:type="gramEnd"/>
          </w:p>
          <w:p w14:paraId="7682289D" w14:textId="77777777" w:rsidR="00E71D39" w:rsidRDefault="00E71D39" w:rsidP="00E71D39">
            <w:pPr>
              <w:ind w:firstLine="0"/>
            </w:pPr>
            <w:r>
              <w:t xml:space="preserve">    }</w:t>
            </w:r>
          </w:p>
          <w:p w14:paraId="7A5D0545" w14:textId="77777777" w:rsidR="00E71D39" w:rsidRDefault="00E71D39" w:rsidP="00E71D39">
            <w:pPr>
              <w:ind w:firstLine="0"/>
            </w:pPr>
          </w:p>
          <w:p w14:paraId="5DA01A2E" w14:textId="77777777" w:rsidR="00E71D39" w:rsidRDefault="00E71D39" w:rsidP="00E71D39">
            <w:pPr>
              <w:ind w:firstLine="0"/>
            </w:pPr>
            <w:r>
              <w:t xml:space="preserve">    public void </w:t>
            </w:r>
            <w:proofErr w:type="gramStart"/>
            <w:r>
              <w:t>setSoDienThoai(</w:t>
            </w:r>
            <w:proofErr w:type="gramEnd"/>
            <w:r>
              <w:t>String soDienThoai) {</w:t>
            </w:r>
          </w:p>
          <w:p w14:paraId="62194920" w14:textId="77777777" w:rsidR="00E71D39" w:rsidRDefault="00E71D39" w:rsidP="00E71D39">
            <w:pPr>
              <w:ind w:firstLine="0"/>
            </w:pPr>
            <w:r>
              <w:t xml:space="preserve">        </w:t>
            </w:r>
            <w:proofErr w:type="gramStart"/>
            <w:r>
              <w:t>this.soDienThoai</w:t>
            </w:r>
            <w:proofErr w:type="gramEnd"/>
            <w:r>
              <w:t xml:space="preserve"> = soDienThoai;</w:t>
            </w:r>
          </w:p>
          <w:p w14:paraId="7F173879" w14:textId="77777777" w:rsidR="00E71D39" w:rsidRDefault="00E71D39" w:rsidP="00E71D39">
            <w:pPr>
              <w:ind w:firstLine="0"/>
            </w:pPr>
            <w:r>
              <w:t xml:space="preserve">    }</w:t>
            </w:r>
          </w:p>
          <w:p w14:paraId="38DE70B8" w14:textId="77777777" w:rsidR="00E71D39" w:rsidRDefault="00E71D39" w:rsidP="00E71D39">
            <w:pPr>
              <w:ind w:firstLine="0"/>
            </w:pPr>
          </w:p>
          <w:p w14:paraId="489718F0" w14:textId="77777777" w:rsidR="00E71D39" w:rsidRDefault="00E71D39" w:rsidP="00E71D39">
            <w:pPr>
              <w:ind w:firstLine="0"/>
            </w:pPr>
            <w:r>
              <w:t xml:space="preserve">    public String </w:t>
            </w:r>
            <w:proofErr w:type="gramStart"/>
            <w:r>
              <w:t>getDiaChi(</w:t>
            </w:r>
            <w:proofErr w:type="gramEnd"/>
            <w:r>
              <w:t>) {</w:t>
            </w:r>
          </w:p>
          <w:p w14:paraId="67A47DB6" w14:textId="77777777" w:rsidR="00E71D39" w:rsidRDefault="00E71D39" w:rsidP="00E71D39">
            <w:pPr>
              <w:ind w:firstLine="0"/>
            </w:pPr>
            <w:r>
              <w:t xml:space="preserve">        return </w:t>
            </w:r>
            <w:proofErr w:type="gramStart"/>
            <w:r>
              <w:t>diaChi;</w:t>
            </w:r>
            <w:proofErr w:type="gramEnd"/>
          </w:p>
          <w:p w14:paraId="2C7796BF" w14:textId="77777777" w:rsidR="00E71D39" w:rsidRDefault="00E71D39" w:rsidP="00E71D39">
            <w:pPr>
              <w:ind w:firstLine="0"/>
            </w:pPr>
            <w:r>
              <w:t xml:space="preserve">    }</w:t>
            </w:r>
          </w:p>
          <w:p w14:paraId="02DED8E2" w14:textId="77777777" w:rsidR="00E71D39" w:rsidRDefault="00E71D39" w:rsidP="00E71D39">
            <w:pPr>
              <w:ind w:firstLine="0"/>
            </w:pPr>
          </w:p>
          <w:p w14:paraId="3A33121F" w14:textId="77777777" w:rsidR="00E71D39" w:rsidRDefault="00E71D39" w:rsidP="00E71D39">
            <w:pPr>
              <w:ind w:firstLine="0"/>
            </w:pPr>
            <w:r>
              <w:t xml:space="preserve">    public void </w:t>
            </w:r>
            <w:proofErr w:type="gramStart"/>
            <w:r>
              <w:t>setDiaChi(</w:t>
            </w:r>
            <w:proofErr w:type="gramEnd"/>
            <w:r>
              <w:t>String diaChi) {</w:t>
            </w:r>
          </w:p>
          <w:p w14:paraId="544AF5B2" w14:textId="77777777" w:rsidR="00E71D39" w:rsidRDefault="00E71D39" w:rsidP="00E71D39">
            <w:pPr>
              <w:ind w:firstLine="0"/>
            </w:pPr>
            <w:r>
              <w:t xml:space="preserve">        </w:t>
            </w:r>
            <w:proofErr w:type="gramStart"/>
            <w:r>
              <w:t>this.diaChi</w:t>
            </w:r>
            <w:proofErr w:type="gramEnd"/>
            <w:r>
              <w:t xml:space="preserve"> = diaChi;</w:t>
            </w:r>
          </w:p>
          <w:p w14:paraId="3B6A9107" w14:textId="24C348EE" w:rsidR="00E71D39" w:rsidRDefault="00E71D39" w:rsidP="00E71D39">
            <w:pPr>
              <w:ind w:firstLine="0"/>
            </w:pPr>
            <w:r>
              <w:t xml:space="preserve">    }</w:t>
            </w:r>
          </w:p>
          <w:p w14:paraId="4CF1FC33" w14:textId="024A7C9C" w:rsidR="00E71D39" w:rsidRPr="00E71D39" w:rsidRDefault="00E71D39" w:rsidP="00E71D39">
            <w:pPr>
              <w:ind w:firstLine="0"/>
            </w:pPr>
            <w:r>
              <w:t>}</w:t>
            </w:r>
          </w:p>
        </w:tc>
      </w:tr>
    </w:tbl>
    <w:p w14:paraId="1E613C22" w14:textId="77777777" w:rsidR="00E71D39" w:rsidRPr="00E71D39" w:rsidRDefault="00E71D39" w:rsidP="00E71D39">
      <w:pPr>
        <w:ind w:firstLine="0"/>
        <w:rPr>
          <w:b/>
          <w:bCs/>
        </w:rPr>
      </w:pPr>
    </w:p>
    <w:p w14:paraId="722C0E1E" w14:textId="2E5153D4" w:rsidR="00E71D39" w:rsidRPr="00E71D39" w:rsidRDefault="00E71D39" w:rsidP="00E71D39">
      <w:pPr>
        <w:ind w:firstLine="0"/>
        <w:rPr>
          <w:b/>
          <w:bCs/>
        </w:rPr>
      </w:pPr>
      <w:r>
        <w:rPr>
          <w:b/>
          <w:bCs/>
        </w:rPr>
        <w:t>NhanVienDAO.java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E71D39" w14:paraId="764FE5B3" w14:textId="77777777" w:rsidTr="00E71D39">
        <w:tc>
          <w:tcPr>
            <w:tcW w:w="9059" w:type="dxa"/>
          </w:tcPr>
          <w:p w14:paraId="1CA852F1" w14:textId="77777777" w:rsidR="00D94301" w:rsidRDefault="00D94301" w:rsidP="00D94301">
            <w:pPr>
              <w:ind w:firstLine="0"/>
            </w:pPr>
            <w:r>
              <w:t xml:space="preserve">package </w:t>
            </w:r>
            <w:proofErr w:type="gramStart"/>
            <w:r>
              <w:t>model;</w:t>
            </w:r>
            <w:proofErr w:type="gramEnd"/>
          </w:p>
          <w:p w14:paraId="0082A1D9" w14:textId="77777777" w:rsidR="00D94301" w:rsidRDefault="00D94301" w:rsidP="00D94301">
            <w:pPr>
              <w:ind w:firstLine="0"/>
            </w:pPr>
          </w:p>
          <w:p w14:paraId="2E87C173" w14:textId="77777777" w:rsidR="00D94301" w:rsidRDefault="00D94301" w:rsidP="00D94301">
            <w:pPr>
              <w:ind w:firstLine="0"/>
            </w:pPr>
            <w:r>
              <w:lastRenderedPageBreak/>
              <w:t>import Database.</w:t>
            </w:r>
            <w:proofErr w:type="gramStart"/>
            <w:r>
              <w:t>DatabaseUtils;</w:t>
            </w:r>
            <w:proofErr w:type="gramEnd"/>
          </w:p>
          <w:p w14:paraId="2915146C" w14:textId="77777777" w:rsidR="00D94301" w:rsidRDefault="00D94301" w:rsidP="00D94301">
            <w:pPr>
              <w:ind w:firstLine="0"/>
            </w:pPr>
            <w:r>
              <w:t xml:space="preserve">import </w:t>
            </w:r>
            <w:proofErr w:type="gramStart"/>
            <w:r>
              <w:t>com.mysql</w:t>
            </w:r>
            <w:proofErr w:type="gramEnd"/>
            <w:r>
              <w:t>.jdbc.Connection;</w:t>
            </w:r>
          </w:p>
          <w:p w14:paraId="28BD48B1" w14:textId="77777777" w:rsidR="00D94301" w:rsidRDefault="00D94301" w:rsidP="00D94301">
            <w:pPr>
              <w:ind w:firstLine="0"/>
            </w:pPr>
            <w:r>
              <w:t xml:space="preserve">import </w:t>
            </w:r>
            <w:proofErr w:type="gramStart"/>
            <w:r>
              <w:t>com.mysql</w:t>
            </w:r>
            <w:proofErr w:type="gramEnd"/>
            <w:r>
              <w:t>.jdbc.PreparedStatement;</w:t>
            </w:r>
          </w:p>
          <w:p w14:paraId="009A7B25" w14:textId="77777777" w:rsidR="00D94301" w:rsidRDefault="00D94301" w:rsidP="00D94301">
            <w:pPr>
              <w:ind w:firstLine="0"/>
            </w:pPr>
            <w:r>
              <w:t xml:space="preserve">import </w:t>
            </w:r>
            <w:proofErr w:type="gramStart"/>
            <w:r>
              <w:t>java.sql.ResultSet</w:t>
            </w:r>
            <w:proofErr w:type="gramEnd"/>
            <w:r>
              <w:t>;</w:t>
            </w:r>
          </w:p>
          <w:p w14:paraId="4172E530" w14:textId="77777777" w:rsidR="00D94301" w:rsidRDefault="00D94301" w:rsidP="00D94301">
            <w:pPr>
              <w:ind w:firstLine="0"/>
            </w:pPr>
          </w:p>
          <w:p w14:paraId="6FCF411C" w14:textId="77777777" w:rsidR="00D94301" w:rsidRDefault="00D94301" w:rsidP="00D94301">
            <w:pPr>
              <w:ind w:firstLine="0"/>
            </w:pPr>
            <w:r>
              <w:t>public class NhanVienDAO {</w:t>
            </w:r>
          </w:p>
          <w:p w14:paraId="7D01B49F" w14:textId="77777777" w:rsidR="00D94301" w:rsidRDefault="00D94301" w:rsidP="00D94301">
            <w:pPr>
              <w:ind w:firstLine="0"/>
            </w:pPr>
            <w:r>
              <w:t xml:space="preserve">    public NhanVien </w:t>
            </w:r>
            <w:proofErr w:type="gramStart"/>
            <w:r>
              <w:t>getNhanVienByID(</w:t>
            </w:r>
            <w:proofErr w:type="gramEnd"/>
            <w:r>
              <w:t>String ID){</w:t>
            </w:r>
          </w:p>
          <w:p w14:paraId="457B35DE" w14:textId="77777777" w:rsidR="00D94301" w:rsidRDefault="00D94301" w:rsidP="00D94301">
            <w:pPr>
              <w:ind w:firstLine="0"/>
            </w:pPr>
            <w:r>
              <w:t xml:space="preserve">        Connection con = </w:t>
            </w:r>
            <w:proofErr w:type="gramStart"/>
            <w:r>
              <w:t>null;</w:t>
            </w:r>
            <w:proofErr w:type="gramEnd"/>
          </w:p>
          <w:p w14:paraId="22CE541A" w14:textId="77777777" w:rsidR="00D94301" w:rsidRDefault="00D94301" w:rsidP="00D94301">
            <w:pPr>
              <w:ind w:firstLine="0"/>
            </w:pPr>
            <w:r>
              <w:t xml:space="preserve">        PreparedStatement sttm = </w:t>
            </w:r>
            <w:proofErr w:type="gramStart"/>
            <w:r>
              <w:t>null;</w:t>
            </w:r>
            <w:proofErr w:type="gramEnd"/>
          </w:p>
          <w:p w14:paraId="607D23BD" w14:textId="77777777" w:rsidR="00D94301" w:rsidRDefault="00D94301" w:rsidP="00D94301">
            <w:pPr>
              <w:ind w:firstLine="0"/>
            </w:pPr>
            <w:r>
              <w:t xml:space="preserve">        ResultSet rs = </w:t>
            </w:r>
            <w:proofErr w:type="gramStart"/>
            <w:r>
              <w:t>null;</w:t>
            </w:r>
            <w:proofErr w:type="gramEnd"/>
          </w:p>
          <w:p w14:paraId="3BD0EFA3" w14:textId="77777777" w:rsidR="00D94301" w:rsidRDefault="00D94301" w:rsidP="00D94301">
            <w:pPr>
              <w:ind w:firstLine="0"/>
            </w:pPr>
            <w:r>
              <w:t xml:space="preserve">        NhanVien nv = new </w:t>
            </w:r>
            <w:proofErr w:type="gramStart"/>
            <w:r>
              <w:t>NhanVien(</w:t>
            </w:r>
            <w:proofErr w:type="gramEnd"/>
            <w:r>
              <w:t>);</w:t>
            </w:r>
          </w:p>
          <w:p w14:paraId="59862238" w14:textId="77777777" w:rsidR="00D94301" w:rsidRDefault="00D94301" w:rsidP="00D94301">
            <w:pPr>
              <w:ind w:firstLine="0"/>
            </w:pPr>
            <w:r>
              <w:t xml:space="preserve">        try {</w:t>
            </w:r>
          </w:p>
          <w:p w14:paraId="09DBAEAA" w14:textId="77777777" w:rsidR="00D94301" w:rsidRDefault="00D94301" w:rsidP="00D94301">
            <w:pPr>
              <w:ind w:firstLine="0"/>
            </w:pPr>
            <w:r>
              <w:t xml:space="preserve">            String sSQL = "select * from nhanvien where idnhanvien </w:t>
            </w:r>
            <w:proofErr w:type="gramStart"/>
            <w:r>
              <w:t>= ?</w:t>
            </w:r>
            <w:proofErr w:type="gramEnd"/>
            <w:r>
              <w:t xml:space="preserve"> ";</w:t>
            </w:r>
          </w:p>
          <w:p w14:paraId="4BC86DF3" w14:textId="77777777" w:rsidR="00D94301" w:rsidRDefault="00D94301" w:rsidP="00D94301">
            <w:pPr>
              <w:ind w:firstLine="0"/>
            </w:pPr>
            <w:r>
              <w:t xml:space="preserve">            con = DatabaseUtils.getDBConnect(</w:t>
            </w:r>
            <w:proofErr w:type="gramStart"/>
            <w:r>
              <w:t>);</w:t>
            </w:r>
            <w:proofErr w:type="gramEnd"/>
          </w:p>
          <w:p w14:paraId="632ED3F9" w14:textId="77777777" w:rsidR="00D94301" w:rsidRDefault="00D94301" w:rsidP="00D94301">
            <w:pPr>
              <w:ind w:firstLine="0"/>
            </w:pPr>
            <w:r>
              <w:t xml:space="preserve">            sttm = (PreparedStatement) </w:t>
            </w:r>
            <w:proofErr w:type="gramStart"/>
            <w:r>
              <w:t>con.prepareStatement</w:t>
            </w:r>
            <w:proofErr w:type="gramEnd"/>
            <w:r>
              <w:t>(sSQL);</w:t>
            </w:r>
          </w:p>
          <w:p w14:paraId="1686E95A" w14:textId="77777777" w:rsidR="00D94301" w:rsidRDefault="00D94301" w:rsidP="00D94301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(1, ID);</w:t>
            </w:r>
          </w:p>
          <w:p w14:paraId="50B2D8C4" w14:textId="77777777" w:rsidR="00D94301" w:rsidRDefault="00D94301" w:rsidP="00D94301">
            <w:pPr>
              <w:ind w:firstLine="0"/>
            </w:pPr>
            <w:r>
              <w:t xml:space="preserve">            rs = </w:t>
            </w:r>
            <w:proofErr w:type="gramStart"/>
            <w:r>
              <w:t>sttm.executeQuery</w:t>
            </w:r>
            <w:proofErr w:type="gramEnd"/>
            <w:r>
              <w:t>();</w:t>
            </w:r>
          </w:p>
          <w:p w14:paraId="7832C472" w14:textId="77777777" w:rsidR="00D94301" w:rsidRDefault="00D94301" w:rsidP="00D94301">
            <w:pPr>
              <w:ind w:firstLine="0"/>
            </w:pPr>
            <w:r>
              <w:t xml:space="preserve">            while(</w:t>
            </w:r>
            <w:proofErr w:type="gramStart"/>
            <w:r>
              <w:t>rs.next</w:t>
            </w:r>
            <w:proofErr w:type="gramEnd"/>
            <w:r>
              <w:t>()){</w:t>
            </w:r>
          </w:p>
          <w:p w14:paraId="4EA7432C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nv.setIdNhanVien</w:t>
            </w:r>
            <w:proofErr w:type="gramEnd"/>
            <w:r>
              <w:t>(rs.getString(1));</w:t>
            </w:r>
          </w:p>
          <w:p w14:paraId="01C8CF45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nv.setTenNhanVien</w:t>
            </w:r>
            <w:proofErr w:type="gramEnd"/>
            <w:r>
              <w:t>(rs.getString(2));</w:t>
            </w:r>
          </w:p>
          <w:p w14:paraId="0FC44D35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nv.setLuong</w:t>
            </w:r>
            <w:proofErr w:type="gramEnd"/>
            <w:r>
              <w:t>(rs.getInt(3));</w:t>
            </w:r>
          </w:p>
          <w:p w14:paraId="78D29423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nv.setGioiTinh</w:t>
            </w:r>
            <w:proofErr w:type="gramEnd"/>
            <w:r>
              <w:t>(rs.getString(4));</w:t>
            </w:r>
          </w:p>
          <w:p w14:paraId="418A082A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nv.setSoDienThoai</w:t>
            </w:r>
            <w:proofErr w:type="gramEnd"/>
            <w:r>
              <w:t>(rs.getString(5));</w:t>
            </w:r>
          </w:p>
          <w:p w14:paraId="6767FA10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nv.setDiaChi</w:t>
            </w:r>
            <w:proofErr w:type="gramEnd"/>
            <w:r>
              <w:t>(rs.getString(6));</w:t>
            </w:r>
          </w:p>
          <w:p w14:paraId="1AF12A9B" w14:textId="77777777" w:rsidR="00D94301" w:rsidRDefault="00D94301" w:rsidP="00D94301">
            <w:pPr>
              <w:ind w:firstLine="0"/>
            </w:pPr>
            <w:r>
              <w:t xml:space="preserve">                return </w:t>
            </w:r>
            <w:proofErr w:type="gramStart"/>
            <w:r>
              <w:t>nv;</w:t>
            </w:r>
            <w:proofErr w:type="gramEnd"/>
          </w:p>
          <w:p w14:paraId="30FC3A47" w14:textId="77777777" w:rsidR="00D94301" w:rsidRDefault="00D94301" w:rsidP="00D94301">
            <w:pPr>
              <w:ind w:firstLine="0"/>
            </w:pPr>
            <w:r>
              <w:t xml:space="preserve">            }</w:t>
            </w:r>
          </w:p>
          <w:p w14:paraId="57547196" w14:textId="77777777" w:rsidR="00D94301" w:rsidRDefault="00D94301" w:rsidP="00D94301">
            <w:pPr>
              <w:ind w:firstLine="0"/>
            </w:pPr>
            <w:r>
              <w:t xml:space="preserve">            </w:t>
            </w:r>
          </w:p>
          <w:p w14:paraId="5D965F62" w14:textId="77777777" w:rsidR="00D94301" w:rsidRDefault="00D94301" w:rsidP="00D94301">
            <w:pPr>
              <w:ind w:firstLine="0"/>
            </w:pPr>
            <w:r>
              <w:t xml:space="preserve">        } catch (Exception e) {</w:t>
            </w:r>
          </w:p>
          <w:p w14:paraId="6CD60EE9" w14:textId="77777777" w:rsidR="00D94301" w:rsidRDefault="00D94301" w:rsidP="00D94301">
            <w:pPr>
              <w:ind w:firstLine="0"/>
            </w:pPr>
            <w:r>
              <w:t xml:space="preserve">            System.out.println("Error!"</w:t>
            </w:r>
            <w:proofErr w:type="gramStart"/>
            <w:r>
              <w:t>);</w:t>
            </w:r>
            <w:proofErr w:type="gramEnd"/>
          </w:p>
          <w:p w14:paraId="6B06F874" w14:textId="77777777" w:rsidR="00D94301" w:rsidRDefault="00D94301" w:rsidP="00D94301">
            <w:pPr>
              <w:ind w:firstLine="0"/>
            </w:pPr>
            <w:r>
              <w:lastRenderedPageBreak/>
              <w:t xml:space="preserve">        }</w:t>
            </w:r>
          </w:p>
          <w:p w14:paraId="05766511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finally{</w:t>
            </w:r>
            <w:proofErr w:type="gramEnd"/>
          </w:p>
          <w:p w14:paraId="2A0FF872" w14:textId="77777777" w:rsidR="00D94301" w:rsidRDefault="00D94301" w:rsidP="00D94301">
            <w:pPr>
              <w:ind w:firstLine="0"/>
            </w:pPr>
            <w:r>
              <w:t xml:space="preserve">            try {</w:t>
            </w:r>
          </w:p>
          <w:p w14:paraId="41BAFAE4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con.close</w:t>
            </w:r>
            <w:proofErr w:type="gramEnd"/>
            <w:r>
              <w:t>();</w:t>
            </w:r>
          </w:p>
          <w:p w14:paraId="3D37CFA0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rs.close</w:t>
            </w:r>
            <w:proofErr w:type="gramEnd"/>
            <w:r>
              <w:t>();</w:t>
            </w:r>
          </w:p>
          <w:p w14:paraId="2124FBF4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sttm.close</w:t>
            </w:r>
            <w:proofErr w:type="gramEnd"/>
            <w:r>
              <w:t>();</w:t>
            </w:r>
          </w:p>
          <w:p w14:paraId="22E2766A" w14:textId="77777777" w:rsidR="00D94301" w:rsidRDefault="00D94301" w:rsidP="00D94301">
            <w:pPr>
              <w:ind w:firstLine="0"/>
            </w:pPr>
            <w:r>
              <w:t xml:space="preserve">            } catch (Exception e) {</w:t>
            </w:r>
          </w:p>
          <w:p w14:paraId="64E591E1" w14:textId="77777777" w:rsidR="00D94301" w:rsidRDefault="00D94301" w:rsidP="00D94301">
            <w:pPr>
              <w:ind w:firstLine="0"/>
            </w:pPr>
            <w:r>
              <w:t xml:space="preserve">            }</w:t>
            </w:r>
          </w:p>
          <w:p w14:paraId="561A489E" w14:textId="77777777" w:rsidR="00D94301" w:rsidRDefault="00D94301" w:rsidP="00D94301">
            <w:pPr>
              <w:ind w:firstLine="0"/>
            </w:pPr>
            <w:r>
              <w:t xml:space="preserve">        }</w:t>
            </w:r>
          </w:p>
          <w:p w14:paraId="4960B41C" w14:textId="77777777" w:rsidR="00D94301" w:rsidRDefault="00D94301" w:rsidP="00D94301">
            <w:pPr>
              <w:ind w:firstLine="0"/>
            </w:pPr>
            <w:r>
              <w:t xml:space="preserve">        return </w:t>
            </w:r>
            <w:proofErr w:type="gramStart"/>
            <w:r>
              <w:t>null;</w:t>
            </w:r>
            <w:proofErr w:type="gramEnd"/>
          </w:p>
          <w:p w14:paraId="1DEA606E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6720F47A" w14:textId="43820FA9" w:rsidR="00E71D39" w:rsidRPr="00D94301" w:rsidRDefault="00D94301" w:rsidP="00D94301">
            <w:pPr>
              <w:ind w:firstLine="0"/>
            </w:pPr>
            <w:r>
              <w:t>}</w:t>
            </w:r>
          </w:p>
        </w:tc>
      </w:tr>
    </w:tbl>
    <w:p w14:paraId="5B6511AA" w14:textId="77777777" w:rsidR="00E71D39" w:rsidRPr="00E71D39" w:rsidRDefault="00E71D39" w:rsidP="00E71D39">
      <w:pPr>
        <w:ind w:firstLine="0"/>
        <w:rPr>
          <w:b/>
          <w:bCs/>
        </w:rPr>
      </w:pPr>
    </w:p>
    <w:p w14:paraId="2795572E" w14:textId="77BAC518" w:rsidR="00D94301" w:rsidRPr="00D94301" w:rsidRDefault="00D94301" w:rsidP="00D94301">
      <w:pPr>
        <w:ind w:firstLine="0"/>
        <w:rPr>
          <w:b/>
          <w:bCs/>
        </w:rPr>
      </w:pPr>
      <w:r>
        <w:rPr>
          <w:b/>
          <w:bCs/>
        </w:rPr>
        <w:t>SanPham.java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D94301" w14:paraId="561610F4" w14:textId="77777777" w:rsidTr="00D94301">
        <w:tc>
          <w:tcPr>
            <w:tcW w:w="9059" w:type="dxa"/>
          </w:tcPr>
          <w:p w14:paraId="7736C654" w14:textId="77777777" w:rsidR="00D94301" w:rsidRDefault="00D94301" w:rsidP="00D94301">
            <w:pPr>
              <w:ind w:firstLine="0"/>
            </w:pPr>
            <w:r>
              <w:t xml:space="preserve">package </w:t>
            </w:r>
            <w:proofErr w:type="gramStart"/>
            <w:r>
              <w:t>model;</w:t>
            </w:r>
            <w:proofErr w:type="gramEnd"/>
          </w:p>
          <w:p w14:paraId="0B637F07" w14:textId="77777777" w:rsidR="00D94301" w:rsidRDefault="00D94301" w:rsidP="00D94301">
            <w:pPr>
              <w:ind w:firstLine="0"/>
            </w:pPr>
          </w:p>
          <w:p w14:paraId="030CE26C" w14:textId="77777777" w:rsidR="00D94301" w:rsidRDefault="00D94301" w:rsidP="00D94301">
            <w:pPr>
              <w:ind w:firstLine="0"/>
            </w:pPr>
            <w:r>
              <w:t>public class SanPham {</w:t>
            </w:r>
          </w:p>
          <w:p w14:paraId="20570986" w14:textId="77777777" w:rsidR="00D94301" w:rsidRDefault="00D94301" w:rsidP="00D94301">
            <w:pPr>
              <w:ind w:firstLine="0"/>
            </w:pPr>
            <w:r>
              <w:t xml:space="preserve">    private int </w:t>
            </w:r>
            <w:proofErr w:type="gramStart"/>
            <w:r>
              <w:t>idSanPham;</w:t>
            </w:r>
            <w:proofErr w:type="gramEnd"/>
          </w:p>
          <w:p w14:paraId="46152DAD" w14:textId="77777777" w:rsidR="00D94301" w:rsidRDefault="00D94301" w:rsidP="00D94301">
            <w:pPr>
              <w:ind w:firstLine="0"/>
            </w:pPr>
            <w:r>
              <w:t xml:space="preserve">    private String </w:t>
            </w:r>
            <w:proofErr w:type="gramStart"/>
            <w:r>
              <w:t>tenSanPham;</w:t>
            </w:r>
            <w:proofErr w:type="gramEnd"/>
          </w:p>
          <w:p w14:paraId="35862814" w14:textId="77777777" w:rsidR="00D94301" w:rsidRDefault="00D94301" w:rsidP="00D94301">
            <w:pPr>
              <w:ind w:firstLine="0"/>
            </w:pPr>
            <w:r>
              <w:t xml:space="preserve">    private int </w:t>
            </w:r>
            <w:proofErr w:type="gramStart"/>
            <w:r>
              <w:t>gia;</w:t>
            </w:r>
            <w:proofErr w:type="gramEnd"/>
          </w:p>
          <w:p w14:paraId="76BC661F" w14:textId="77777777" w:rsidR="00D94301" w:rsidRDefault="00D94301" w:rsidP="00D94301">
            <w:pPr>
              <w:ind w:firstLine="0"/>
            </w:pPr>
            <w:r>
              <w:t xml:space="preserve">    private String </w:t>
            </w:r>
            <w:proofErr w:type="gramStart"/>
            <w:r>
              <w:t>tenDanhMuc;</w:t>
            </w:r>
            <w:proofErr w:type="gramEnd"/>
          </w:p>
          <w:p w14:paraId="34A6B1D1" w14:textId="77777777" w:rsidR="00D94301" w:rsidRDefault="00D94301" w:rsidP="00D94301">
            <w:pPr>
              <w:ind w:firstLine="0"/>
            </w:pPr>
            <w:r>
              <w:t xml:space="preserve">    private String </w:t>
            </w:r>
            <w:proofErr w:type="gramStart"/>
            <w:r>
              <w:t>nuocSanXuat;</w:t>
            </w:r>
            <w:proofErr w:type="gramEnd"/>
          </w:p>
          <w:p w14:paraId="7A0070D2" w14:textId="77777777" w:rsidR="00D94301" w:rsidRDefault="00D94301" w:rsidP="00D94301">
            <w:pPr>
              <w:ind w:firstLine="0"/>
            </w:pPr>
            <w:r>
              <w:t xml:space="preserve">    private String </w:t>
            </w:r>
            <w:proofErr w:type="gramStart"/>
            <w:r>
              <w:t>nhaSanXuat;</w:t>
            </w:r>
            <w:proofErr w:type="gramEnd"/>
          </w:p>
          <w:p w14:paraId="7DF51694" w14:textId="77777777" w:rsidR="00D94301" w:rsidRDefault="00D94301" w:rsidP="00D94301">
            <w:pPr>
              <w:ind w:firstLine="0"/>
            </w:pPr>
            <w:r>
              <w:t xml:space="preserve">    private String </w:t>
            </w:r>
            <w:proofErr w:type="gramStart"/>
            <w:r>
              <w:t>mauSac;</w:t>
            </w:r>
            <w:proofErr w:type="gramEnd"/>
          </w:p>
          <w:p w14:paraId="3E703A5B" w14:textId="77777777" w:rsidR="00D94301" w:rsidRDefault="00D94301" w:rsidP="00D94301">
            <w:pPr>
              <w:ind w:firstLine="0"/>
            </w:pPr>
            <w:r>
              <w:t xml:space="preserve">    private String </w:t>
            </w:r>
            <w:proofErr w:type="gramStart"/>
            <w:r>
              <w:t>kichThuoc;</w:t>
            </w:r>
            <w:proofErr w:type="gramEnd"/>
          </w:p>
          <w:p w14:paraId="727B8202" w14:textId="77777777" w:rsidR="00D94301" w:rsidRDefault="00D94301" w:rsidP="00D94301">
            <w:pPr>
              <w:ind w:firstLine="0"/>
            </w:pPr>
          </w:p>
          <w:p w14:paraId="07377579" w14:textId="77777777" w:rsidR="00D94301" w:rsidRDefault="00D94301" w:rsidP="00D94301">
            <w:pPr>
              <w:ind w:firstLine="0"/>
            </w:pPr>
            <w:r>
              <w:t xml:space="preserve">    public </w:t>
            </w:r>
            <w:proofErr w:type="gramStart"/>
            <w:r>
              <w:t>SanPham(</w:t>
            </w:r>
            <w:proofErr w:type="gramEnd"/>
            <w:r>
              <w:t>int idSanPham, String tenSanPham, int gia, String tenDanhMuc, String nuocSanXuat, String nhaSanXuat, String mauSac, String kichThuoc) {</w:t>
            </w:r>
          </w:p>
          <w:p w14:paraId="75A2686A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this.idSanPham</w:t>
            </w:r>
            <w:proofErr w:type="gramEnd"/>
            <w:r>
              <w:t xml:space="preserve"> = idSanPham;</w:t>
            </w:r>
          </w:p>
          <w:p w14:paraId="728C92F5" w14:textId="77777777" w:rsidR="00D94301" w:rsidRDefault="00D94301" w:rsidP="00D94301">
            <w:pPr>
              <w:ind w:firstLine="0"/>
            </w:pPr>
            <w:r>
              <w:lastRenderedPageBreak/>
              <w:t xml:space="preserve">        </w:t>
            </w:r>
            <w:proofErr w:type="gramStart"/>
            <w:r>
              <w:t>this.tenSanPham</w:t>
            </w:r>
            <w:proofErr w:type="gramEnd"/>
            <w:r>
              <w:t xml:space="preserve"> = tenSanPham;</w:t>
            </w:r>
          </w:p>
          <w:p w14:paraId="15EEA2F0" w14:textId="77777777" w:rsidR="00D94301" w:rsidRDefault="00D94301" w:rsidP="00D94301">
            <w:pPr>
              <w:ind w:firstLine="0"/>
            </w:pPr>
            <w:r>
              <w:t xml:space="preserve">        this.gia = </w:t>
            </w:r>
            <w:proofErr w:type="gramStart"/>
            <w:r>
              <w:t>gia;</w:t>
            </w:r>
            <w:proofErr w:type="gramEnd"/>
          </w:p>
          <w:p w14:paraId="7EED943F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this.tenDanhMuc</w:t>
            </w:r>
            <w:proofErr w:type="gramEnd"/>
            <w:r>
              <w:t xml:space="preserve"> = tenDanhMuc;</w:t>
            </w:r>
          </w:p>
          <w:p w14:paraId="7B5D2487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this.nuocSanXuat</w:t>
            </w:r>
            <w:proofErr w:type="gramEnd"/>
            <w:r>
              <w:t xml:space="preserve"> = nuocSanXuat;</w:t>
            </w:r>
          </w:p>
          <w:p w14:paraId="3F4F41C2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this.nhaSanXuat</w:t>
            </w:r>
            <w:proofErr w:type="gramEnd"/>
            <w:r>
              <w:t xml:space="preserve"> = nhaSanXuat;</w:t>
            </w:r>
          </w:p>
          <w:p w14:paraId="5E9A8CE9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this.mauSac</w:t>
            </w:r>
            <w:proofErr w:type="gramEnd"/>
            <w:r>
              <w:t xml:space="preserve"> = mauSac;</w:t>
            </w:r>
          </w:p>
          <w:p w14:paraId="6A1CB3E3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this.kichThuoc</w:t>
            </w:r>
            <w:proofErr w:type="gramEnd"/>
            <w:r>
              <w:t xml:space="preserve"> = kichThuoc;</w:t>
            </w:r>
          </w:p>
          <w:p w14:paraId="6A2E0539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028B3BEB" w14:textId="77777777" w:rsidR="00D94301" w:rsidRDefault="00D94301" w:rsidP="00D94301">
            <w:pPr>
              <w:ind w:firstLine="0"/>
            </w:pPr>
          </w:p>
          <w:p w14:paraId="3286628A" w14:textId="77777777" w:rsidR="00D94301" w:rsidRDefault="00D94301" w:rsidP="00D94301">
            <w:pPr>
              <w:ind w:firstLine="0"/>
            </w:pPr>
            <w:r>
              <w:t xml:space="preserve">    public </w:t>
            </w:r>
            <w:proofErr w:type="gramStart"/>
            <w:r>
              <w:t>SanPham(</w:t>
            </w:r>
            <w:proofErr w:type="gramEnd"/>
            <w:r>
              <w:t>) {</w:t>
            </w:r>
          </w:p>
          <w:p w14:paraId="687F1C81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6F755F92" w14:textId="77777777" w:rsidR="00D94301" w:rsidRDefault="00D94301" w:rsidP="00D94301">
            <w:pPr>
              <w:ind w:firstLine="0"/>
            </w:pPr>
          </w:p>
          <w:p w14:paraId="04E054A9" w14:textId="77777777" w:rsidR="00D94301" w:rsidRDefault="00D94301" w:rsidP="00D94301">
            <w:pPr>
              <w:ind w:firstLine="0"/>
            </w:pPr>
            <w:r>
              <w:t xml:space="preserve">    public int </w:t>
            </w:r>
            <w:proofErr w:type="gramStart"/>
            <w:r>
              <w:t>getIdSanPham(</w:t>
            </w:r>
            <w:proofErr w:type="gramEnd"/>
            <w:r>
              <w:t>) {</w:t>
            </w:r>
          </w:p>
          <w:p w14:paraId="2D1C8B2C" w14:textId="77777777" w:rsidR="00D94301" w:rsidRDefault="00D94301" w:rsidP="00D94301">
            <w:pPr>
              <w:ind w:firstLine="0"/>
            </w:pPr>
            <w:r>
              <w:t xml:space="preserve">        return </w:t>
            </w:r>
            <w:proofErr w:type="gramStart"/>
            <w:r>
              <w:t>idSanPham;</w:t>
            </w:r>
            <w:proofErr w:type="gramEnd"/>
          </w:p>
          <w:p w14:paraId="3B13DE2B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043EE088" w14:textId="77777777" w:rsidR="00D94301" w:rsidRDefault="00D94301" w:rsidP="00D94301">
            <w:pPr>
              <w:ind w:firstLine="0"/>
            </w:pPr>
          </w:p>
          <w:p w14:paraId="7B386AC3" w14:textId="77777777" w:rsidR="00D94301" w:rsidRDefault="00D94301" w:rsidP="00D94301">
            <w:pPr>
              <w:ind w:firstLine="0"/>
            </w:pPr>
            <w:r>
              <w:t xml:space="preserve">    public void </w:t>
            </w:r>
            <w:proofErr w:type="gramStart"/>
            <w:r>
              <w:t>setIdSanPham(</w:t>
            </w:r>
            <w:proofErr w:type="gramEnd"/>
            <w:r>
              <w:t>int idSanPham) {</w:t>
            </w:r>
          </w:p>
          <w:p w14:paraId="3E64C53C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this.idSanPham</w:t>
            </w:r>
            <w:proofErr w:type="gramEnd"/>
            <w:r>
              <w:t xml:space="preserve"> = idSanPham;</w:t>
            </w:r>
          </w:p>
          <w:p w14:paraId="3AEF5528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0AA2A884" w14:textId="77777777" w:rsidR="00D94301" w:rsidRDefault="00D94301" w:rsidP="00D94301">
            <w:pPr>
              <w:ind w:firstLine="0"/>
            </w:pPr>
          </w:p>
          <w:p w14:paraId="1D278049" w14:textId="77777777" w:rsidR="00D94301" w:rsidRDefault="00D94301" w:rsidP="00D94301">
            <w:pPr>
              <w:ind w:firstLine="0"/>
            </w:pPr>
            <w:r>
              <w:t xml:space="preserve">    public String </w:t>
            </w:r>
            <w:proofErr w:type="gramStart"/>
            <w:r>
              <w:t>getTenSanPham(</w:t>
            </w:r>
            <w:proofErr w:type="gramEnd"/>
            <w:r>
              <w:t>) {</w:t>
            </w:r>
          </w:p>
          <w:p w14:paraId="0F712A11" w14:textId="77777777" w:rsidR="00D94301" w:rsidRDefault="00D94301" w:rsidP="00D94301">
            <w:pPr>
              <w:ind w:firstLine="0"/>
            </w:pPr>
            <w:r>
              <w:t xml:space="preserve">        return </w:t>
            </w:r>
            <w:proofErr w:type="gramStart"/>
            <w:r>
              <w:t>tenSanPham;</w:t>
            </w:r>
            <w:proofErr w:type="gramEnd"/>
          </w:p>
          <w:p w14:paraId="036794D6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37C5943C" w14:textId="77777777" w:rsidR="00D94301" w:rsidRDefault="00D94301" w:rsidP="00D94301">
            <w:pPr>
              <w:ind w:firstLine="0"/>
            </w:pPr>
          </w:p>
          <w:p w14:paraId="31D48802" w14:textId="77777777" w:rsidR="00D94301" w:rsidRDefault="00D94301" w:rsidP="00D94301">
            <w:pPr>
              <w:ind w:firstLine="0"/>
            </w:pPr>
            <w:r>
              <w:t xml:space="preserve">    public void </w:t>
            </w:r>
            <w:proofErr w:type="gramStart"/>
            <w:r>
              <w:t>setTenSanPham(</w:t>
            </w:r>
            <w:proofErr w:type="gramEnd"/>
            <w:r>
              <w:t>String tenSanPham) {</w:t>
            </w:r>
          </w:p>
          <w:p w14:paraId="41726FC5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this.tenSanPham</w:t>
            </w:r>
            <w:proofErr w:type="gramEnd"/>
            <w:r>
              <w:t xml:space="preserve"> = tenSanPham;</w:t>
            </w:r>
          </w:p>
          <w:p w14:paraId="5E36B780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742A88A8" w14:textId="77777777" w:rsidR="00D94301" w:rsidRDefault="00D94301" w:rsidP="00D94301">
            <w:pPr>
              <w:ind w:firstLine="0"/>
            </w:pPr>
          </w:p>
          <w:p w14:paraId="1EC98919" w14:textId="77777777" w:rsidR="00D94301" w:rsidRDefault="00D94301" w:rsidP="00D94301">
            <w:pPr>
              <w:ind w:firstLine="0"/>
            </w:pPr>
            <w:r>
              <w:t xml:space="preserve">    public int </w:t>
            </w:r>
            <w:proofErr w:type="gramStart"/>
            <w:r>
              <w:t>getGia(</w:t>
            </w:r>
            <w:proofErr w:type="gramEnd"/>
            <w:r>
              <w:t>) {</w:t>
            </w:r>
          </w:p>
          <w:p w14:paraId="349D457F" w14:textId="77777777" w:rsidR="00D94301" w:rsidRDefault="00D94301" w:rsidP="00D94301">
            <w:pPr>
              <w:ind w:firstLine="0"/>
            </w:pPr>
            <w:r>
              <w:lastRenderedPageBreak/>
              <w:t xml:space="preserve">        return </w:t>
            </w:r>
            <w:proofErr w:type="gramStart"/>
            <w:r>
              <w:t>gia;</w:t>
            </w:r>
            <w:proofErr w:type="gramEnd"/>
          </w:p>
          <w:p w14:paraId="107FE292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1523AED1" w14:textId="77777777" w:rsidR="00D94301" w:rsidRDefault="00D94301" w:rsidP="00D94301">
            <w:pPr>
              <w:ind w:firstLine="0"/>
            </w:pPr>
          </w:p>
          <w:p w14:paraId="14F64F1C" w14:textId="77777777" w:rsidR="00D94301" w:rsidRDefault="00D94301" w:rsidP="00D94301">
            <w:pPr>
              <w:ind w:firstLine="0"/>
            </w:pPr>
            <w:r>
              <w:t xml:space="preserve">    public void </w:t>
            </w:r>
            <w:proofErr w:type="gramStart"/>
            <w:r>
              <w:t>setGia(</w:t>
            </w:r>
            <w:proofErr w:type="gramEnd"/>
            <w:r>
              <w:t>int gia) {</w:t>
            </w:r>
          </w:p>
          <w:p w14:paraId="4845AE14" w14:textId="77777777" w:rsidR="00D94301" w:rsidRDefault="00D94301" w:rsidP="00D94301">
            <w:pPr>
              <w:ind w:firstLine="0"/>
            </w:pPr>
            <w:r>
              <w:t xml:space="preserve">        this.gia = </w:t>
            </w:r>
            <w:proofErr w:type="gramStart"/>
            <w:r>
              <w:t>gia;</w:t>
            </w:r>
            <w:proofErr w:type="gramEnd"/>
          </w:p>
          <w:p w14:paraId="343404FE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4AB041F0" w14:textId="77777777" w:rsidR="00D94301" w:rsidRDefault="00D94301" w:rsidP="00D94301">
            <w:pPr>
              <w:ind w:firstLine="0"/>
            </w:pPr>
          </w:p>
          <w:p w14:paraId="66DE80D5" w14:textId="77777777" w:rsidR="00D94301" w:rsidRDefault="00D94301" w:rsidP="00D94301">
            <w:pPr>
              <w:ind w:firstLine="0"/>
            </w:pPr>
            <w:r>
              <w:t xml:space="preserve">    public String </w:t>
            </w:r>
            <w:proofErr w:type="gramStart"/>
            <w:r>
              <w:t>getTenDanhMuc(</w:t>
            </w:r>
            <w:proofErr w:type="gramEnd"/>
            <w:r>
              <w:t>) {</w:t>
            </w:r>
          </w:p>
          <w:p w14:paraId="010153C2" w14:textId="77777777" w:rsidR="00D94301" w:rsidRDefault="00D94301" w:rsidP="00D94301">
            <w:pPr>
              <w:ind w:firstLine="0"/>
            </w:pPr>
            <w:r>
              <w:t xml:space="preserve">        return </w:t>
            </w:r>
            <w:proofErr w:type="gramStart"/>
            <w:r>
              <w:t>tenDanhMuc;</w:t>
            </w:r>
            <w:proofErr w:type="gramEnd"/>
          </w:p>
          <w:p w14:paraId="2AF6EDEE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5E127CA2" w14:textId="77777777" w:rsidR="00D94301" w:rsidRDefault="00D94301" w:rsidP="00D94301">
            <w:pPr>
              <w:ind w:firstLine="0"/>
            </w:pPr>
          </w:p>
          <w:p w14:paraId="06442889" w14:textId="77777777" w:rsidR="00D94301" w:rsidRDefault="00D94301" w:rsidP="00D94301">
            <w:pPr>
              <w:ind w:firstLine="0"/>
            </w:pPr>
            <w:r>
              <w:t xml:space="preserve">    public void </w:t>
            </w:r>
            <w:proofErr w:type="gramStart"/>
            <w:r>
              <w:t>setTenDanhMuc(</w:t>
            </w:r>
            <w:proofErr w:type="gramEnd"/>
            <w:r>
              <w:t>String tenDanhMuc) {</w:t>
            </w:r>
          </w:p>
          <w:p w14:paraId="7FD3CB1C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this.tenDanhMuc</w:t>
            </w:r>
            <w:proofErr w:type="gramEnd"/>
            <w:r>
              <w:t xml:space="preserve"> = tenDanhMuc;</w:t>
            </w:r>
          </w:p>
          <w:p w14:paraId="7B23EBFA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2C20CAEF" w14:textId="77777777" w:rsidR="00D94301" w:rsidRDefault="00D94301" w:rsidP="00D94301">
            <w:pPr>
              <w:ind w:firstLine="0"/>
            </w:pPr>
          </w:p>
          <w:p w14:paraId="01160912" w14:textId="77777777" w:rsidR="00D94301" w:rsidRDefault="00D94301" w:rsidP="00D94301">
            <w:pPr>
              <w:ind w:firstLine="0"/>
            </w:pPr>
            <w:r>
              <w:t xml:space="preserve">    public String </w:t>
            </w:r>
            <w:proofErr w:type="gramStart"/>
            <w:r>
              <w:t>getNuocSanXuat(</w:t>
            </w:r>
            <w:proofErr w:type="gramEnd"/>
            <w:r>
              <w:t>) {</w:t>
            </w:r>
          </w:p>
          <w:p w14:paraId="4566ADA3" w14:textId="77777777" w:rsidR="00D94301" w:rsidRDefault="00D94301" w:rsidP="00D94301">
            <w:pPr>
              <w:ind w:firstLine="0"/>
            </w:pPr>
            <w:r>
              <w:t xml:space="preserve">        return </w:t>
            </w:r>
            <w:proofErr w:type="gramStart"/>
            <w:r>
              <w:t>nuocSanXuat;</w:t>
            </w:r>
            <w:proofErr w:type="gramEnd"/>
          </w:p>
          <w:p w14:paraId="0F20259A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5F4F4CA6" w14:textId="77777777" w:rsidR="00D94301" w:rsidRDefault="00D94301" w:rsidP="00D94301">
            <w:pPr>
              <w:ind w:firstLine="0"/>
            </w:pPr>
          </w:p>
          <w:p w14:paraId="003C75FE" w14:textId="77777777" w:rsidR="00D94301" w:rsidRDefault="00D94301" w:rsidP="00D94301">
            <w:pPr>
              <w:ind w:firstLine="0"/>
            </w:pPr>
            <w:r>
              <w:t xml:space="preserve">    public void </w:t>
            </w:r>
            <w:proofErr w:type="gramStart"/>
            <w:r>
              <w:t>setNuocSanXuat(</w:t>
            </w:r>
            <w:proofErr w:type="gramEnd"/>
            <w:r>
              <w:t>String nuocSanXuat) {</w:t>
            </w:r>
          </w:p>
          <w:p w14:paraId="2A874427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this.nuocSanXuat</w:t>
            </w:r>
            <w:proofErr w:type="gramEnd"/>
            <w:r>
              <w:t xml:space="preserve"> = nuocSanXuat;</w:t>
            </w:r>
          </w:p>
          <w:p w14:paraId="224E4C76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30D806E3" w14:textId="77777777" w:rsidR="00D94301" w:rsidRDefault="00D94301" w:rsidP="00D94301">
            <w:pPr>
              <w:ind w:firstLine="0"/>
            </w:pPr>
          </w:p>
          <w:p w14:paraId="6A8CF8E5" w14:textId="77777777" w:rsidR="00D94301" w:rsidRDefault="00D94301" w:rsidP="00D94301">
            <w:pPr>
              <w:ind w:firstLine="0"/>
            </w:pPr>
            <w:r>
              <w:t xml:space="preserve">    public String </w:t>
            </w:r>
            <w:proofErr w:type="gramStart"/>
            <w:r>
              <w:t>getNhaSanXuat(</w:t>
            </w:r>
            <w:proofErr w:type="gramEnd"/>
            <w:r>
              <w:t>) {</w:t>
            </w:r>
          </w:p>
          <w:p w14:paraId="3D355F81" w14:textId="77777777" w:rsidR="00D94301" w:rsidRDefault="00D94301" w:rsidP="00D94301">
            <w:pPr>
              <w:ind w:firstLine="0"/>
            </w:pPr>
            <w:r>
              <w:t xml:space="preserve">        return </w:t>
            </w:r>
            <w:proofErr w:type="gramStart"/>
            <w:r>
              <w:t>nhaSanXuat;</w:t>
            </w:r>
            <w:proofErr w:type="gramEnd"/>
          </w:p>
          <w:p w14:paraId="439DAA6F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12A0449C" w14:textId="77777777" w:rsidR="00D94301" w:rsidRDefault="00D94301" w:rsidP="00D94301">
            <w:pPr>
              <w:ind w:firstLine="0"/>
            </w:pPr>
          </w:p>
          <w:p w14:paraId="2974D7CF" w14:textId="77777777" w:rsidR="00D94301" w:rsidRDefault="00D94301" w:rsidP="00D94301">
            <w:pPr>
              <w:ind w:firstLine="0"/>
            </w:pPr>
            <w:r>
              <w:t xml:space="preserve">    public void </w:t>
            </w:r>
            <w:proofErr w:type="gramStart"/>
            <w:r>
              <w:t>setNhaSanXuat(</w:t>
            </w:r>
            <w:proofErr w:type="gramEnd"/>
            <w:r>
              <w:t>String nhaSanXuat) {</w:t>
            </w:r>
          </w:p>
          <w:p w14:paraId="0287F074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this.nhaSanXuat</w:t>
            </w:r>
            <w:proofErr w:type="gramEnd"/>
            <w:r>
              <w:t xml:space="preserve"> = nhaSanXuat;</w:t>
            </w:r>
          </w:p>
          <w:p w14:paraId="342033DC" w14:textId="77777777" w:rsidR="00D94301" w:rsidRDefault="00D94301" w:rsidP="00D94301">
            <w:pPr>
              <w:ind w:firstLine="0"/>
            </w:pPr>
            <w:r>
              <w:lastRenderedPageBreak/>
              <w:t xml:space="preserve">    }</w:t>
            </w:r>
          </w:p>
          <w:p w14:paraId="52724EB9" w14:textId="77777777" w:rsidR="00D94301" w:rsidRDefault="00D94301" w:rsidP="00D94301">
            <w:pPr>
              <w:ind w:firstLine="0"/>
            </w:pPr>
          </w:p>
          <w:p w14:paraId="0642EAD9" w14:textId="77777777" w:rsidR="00D94301" w:rsidRDefault="00D94301" w:rsidP="00D94301">
            <w:pPr>
              <w:ind w:firstLine="0"/>
            </w:pPr>
            <w:r>
              <w:t xml:space="preserve">    public String </w:t>
            </w:r>
            <w:proofErr w:type="gramStart"/>
            <w:r>
              <w:t>getMauSac(</w:t>
            </w:r>
            <w:proofErr w:type="gramEnd"/>
            <w:r>
              <w:t>) {</w:t>
            </w:r>
          </w:p>
          <w:p w14:paraId="50383FED" w14:textId="77777777" w:rsidR="00D94301" w:rsidRDefault="00D94301" w:rsidP="00D94301">
            <w:pPr>
              <w:ind w:firstLine="0"/>
            </w:pPr>
            <w:r>
              <w:t xml:space="preserve">        return </w:t>
            </w:r>
            <w:proofErr w:type="gramStart"/>
            <w:r>
              <w:t>mauSac;</w:t>
            </w:r>
            <w:proofErr w:type="gramEnd"/>
          </w:p>
          <w:p w14:paraId="18F950AD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2F98ADB4" w14:textId="77777777" w:rsidR="00D94301" w:rsidRDefault="00D94301" w:rsidP="00D94301">
            <w:pPr>
              <w:ind w:firstLine="0"/>
            </w:pPr>
          </w:p>
          <w:p w14:paraId="0F4C965B" w14:textId="77777777" w:rsidR="00D94301" w:rsidRDefault="00D94301" w:rsidP="00D94301">
            <w:pPr>
              <w:ind w:firstLine="0"/>
            </w:pPr>
            <w:r>
              <w:t xml:space="preserve">    public void </w:t>
            </w:r>
            <w:proofErr w:type="gramStart"/>
            <w:r>
              <w:t>setMauSac(</w:t>
            </w:r>
            <w:proofErr w:type="gramEnd"/>
            <w:r>
              <w:t>String mauSac) {</w:t>
            </w:r>
          </w:p>
          <w:p w14:paraId="0830CADF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this.mauSac</w:t>
            </w:r>
            <w:proofErr w:type="gramEnd"/>
            <w:r>
              <w:t xml:space="preserve"> = mauSac;</w:t>
            </w:r>
          </w:p>
          <w:p w14:paraId="52E38E20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7ED0358B" w14:textId="77777777" w:rsidR="00D94301" w:rsidRDefault="00D94301" w:rsidP="00D94301">
            <w:pPr>
              <w:ind w:firstLine="0"/>
            </w:pPr>
          </w:p>
          <w:p w14:paraId="14A3001F" w14:textId="77777777" w:rsidR="00D94301" w:rsidRDefault="00D94301" w:rsidP="00D94301">
            <w:pPr>
              <w:ind w:firstLine="0"/>
            </w:pPr>
            <w:r>
              <w:t xml:space="preserve">    public String </w:t>
            </w:r>
            <w:proofErr w:type="gramStart"/>
            <w:r>
              <w:t>getKichThuoc(</w:t>
            </w:r>
            <w:proofErr w:type="gramEnd"/>
            <w:r>
              <w:t>) {</w:t>
            </w:r>
          </w:p>
          <w:p w14:paraId="4C486B05" w14:textId="77777777" w:rsidR="00D94301" w:rsidRDefault="00D94301" w:rsidP="00D94301">
            <w:pPr>
              <w:ind w:firstLine="0"/>
            </w:pPr>
            <w:r>
              <w:t xml:space="preserve">        return </w:t>
            </w:r>
            <w:proofErr w:type="gramStart"/>
            <w:r>
              <w:t>kichThuoc;</w:t>
            </w:r>
            <w:proofErr w:type="gramEnd"/>
          </w:p>
          <w:p w14:paraId="113E7CC8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2545AF98" w14:textId="77777777" w:rsidR="00D94301" w:rsidRDefault="00D94301" w:rsidP="00D94301">
            <w:pPr>
              <w:ind w:firstLine="0"/>
            </w:pPr>
          </w:p>
          <w:p w14:paraId="7D6E10C3" w14:textId="77777777" w:rsidR="00D94301" w:rsidRDefault="00D94301" w:rsidP="00D94301">
            <w:pPr>
              <w:ind w:firstLine="0"/>
            </w:pPr>
            <w:r>
              <w:t xml:space="preserve">    public void </w:t>
            </w:r>
            <w:proofErr w:type="gramStart"/>
            <w:r>
              <w:t>setKichThuoc(</w:t>
            </w:r>
            <w:proofErr w:type="gramEnd"/>
            <w:r>
              <w:t>String kichThuoc) {</w:t>
            </w:r>
          </w:p>
          <w:p w14:paraId="0286120A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this.kichThuoc</w:t>
            </w:r>
            <w:proofErr w:type="gramEnd"/>
            <w:r>
              <w:t xml:space="preserve"> = kichThuoc;</w:t>
            </w:r>
          </w:p>
          <w:p w14:paraId="6C6EAD39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6CF84843" w14:textId="77777777" w:rsidR="00D94301" w:rsidRDefault="00D94301" w:rsidP="00D94301">
            <w:pPr>
              <w:ind w:firstLine="0"/>
            </w:pPr>
            <w:r>
              <w:t xml:space="preserve">    </w:t>
            </w:r>
          </w:p>
          <w:p w14:paraId="607DD30A" w14:textId="0BF91A1E" w:rsidR="00D94301" w:rsidRPr="00D94301" w:rsidRDefault="00D94301" w:rsidP="00D94301">
            <w:pPr>
              <w:ind w:firstLine="0"/>
            </w:pPr>
            <w:r>
              <w:t>}</w:t>
            </w:r>
          </w:p>
        </w:tc>
      </w:tr>
    </w:tbl>
    <w:p w14:paraId="40FC2A20" w14:textId="6E6BBA67" w:rsidR="00D94301" w:rsidRDefault="00D94301" w:rsidP="00D94301">
      <w:pPr>
        <w:ind w:firstLine="0"/>
        <w:rPr>
          <w:b/>
          <w:bCs/>
        </w:rPr>
      </w:pPr>
    </w:p>
    <w:p w14:paraId="26F4DF45" w14:textId="56BA68C2" w:rsidR="00D94301" w:rsidRPr="00D94301" w:rsidRDefault="00D94301" w:rsidP="00D94301">
      <w:pPr>
        <w:ind w:firstLine="0"/>
        <w:rPr>
          <w:b/>
          <w:bCs/>
        </w:rPr>
      </w:pPr>
      <w:r>
        <w:rPr>
          <w:b/>
          <w:bCs/>
        </w:rPr>
        <w:t>SanPhamDAO.java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D94301" w14:paraId="2A30A349" w14:textId="77777777" w:rsidTr="00D94301">
        <w:tc>
          <w:tcPr>
            <w:tcW w:w="9059" w:type="dxa"/>
          </w:tcPr>
          <w:p w14:paraId="5D295D1D" w14:textId="77777777" w:rsidR="00D94301" w:rsidRDefault="00D94301" w:rsidP="00D94301">
            <w:pPr>
              <w:ind w:firstLine="0"/>
            </w:pPr>
            <w:r>
              <w:t xml:space="preserve">package </w:t>
            </w:r>
            <w:proofErr w:type="gramStart"/>
            <w:r>
              <w:t>model;</w:t>
            </w:r>
            <w:proofErr w:type="gramEnd"/>
          </w:p>
          <w:p w14:paraId="16E611DB" w14:textId="77777777" w:rsidR="00D94301" w:rsidRDefault="00D94301" w:rsidP="00D94301">
            <w:pPr>
              <w:ind w:firstLine="0"/>
            </w:pPr>
          </w:p>
          <w:p w14:paraId="1347BCC1" w14:textId="77777777" w:rsidR="00D94301" w:rsidRDefault="00D94301" w:rsidP="00D94301">
            <w:pPr>
              <w:ind w:firstLine="0"/>
            </w:pPr>
            <w:r>
              <w:t>import Database.</w:t>
            </w:r>
            <w:proofErr w:type="gramStart"/>
            <w:r>
              <w:t>DatabaseUtils;</w:t>
            </w:r>
            <w:proofErr w:type="gramEnd"/>
          </w:p>
          <w:p w14:paraId="4220E273" w14:textId="77777777" w:rsidR="00D94301" w:rsidRDefault="00D94301" w:rsidP="00D94301">
            <w:pPr>
              <w:ind w:firstLine="0"/>
            </w:pPr>
            <w:r>
              <w:t xml:space="preserve">import </w:t>
            </w:r>
            <w:proofErr w:type="gramStart"/>
            <w:r>
              <w:t>com.mysql</w:t>
            </w:r>
            <w:proofErr w:type="gramEnd"/>
            <w:r>
              <w:t>.jdbc.Connection;</w:t>
            </w:r>
          </w:p>
          <w:p w14:paraId="029C214F" w14:textId="77777777" w:rsidR="00D94301" w:rsidRDefault="00D94301" w:rsidP="00D94301">
            <w:pPr>
              <w:ind w:firstLine="0"/>
            </w:pPr>
            <w:r>
              <w:t xml:space="preserve">import </w:t>
            </w:r>
            <w:proofErr w:type="gramStart"/>
            <w:r>
              <w:t>com.mysql</w:t>
            </w:r>
            <w:proofErr w:type="gramEnd"/>
            <w:r>
              <w:t>.jdbc.PreparedStatement;</w:t>
            </w:r>
          </w:p>
          <w:p w14:paraId="3AB68AC6" w14:textId="77777777" w:rsidR="00D94301" w:rsidRDefault="00D94301" w:rsidP="00D94301">
            <w:pPr>
              <w:ind w:firstLine="0"/>
            </w:pPr>
            <w:r>
              <w:t xml:space="preserve">import </w:t>
            </w:r>
            <w:proofErr w:type="gramStart"/>
            <w:r>
              <w:t>java.sql.ResultSet</w:t>
            </w:r>
            <w:proofErr w:type="gramEnd"/>
            <w:r>
              <w:t>;</w:t>
            </w:r>
          </w:p>
          <w:p w14:paraId="07F694D1" w14:textId="77777777" w:rsidR="00D94301" w:rsidRDefault="00D94301" w:rsidP="00D94301">
            <w:pPr>
              <w:ind w:firstLine="0"/>
            </w:pPr>
            <w:r>
              <w:t xml:space="preserve">import </w:t>
            </w:r>
            <w:proofErr w:type="gramStart"/>
            <w:r>
              <w:t>java.util</w:t>
            </w:r>
            <w:proofErr w:type="gramEnd"/>
            <w:r>
              <w:t>.ArrayList;</w:t>
            </w:r>
          </w:p>
          <w:p w14:paraId="19B7D9F7" w14:textId="77777777" w:rsidR="00D94301" w:rsidRDefault="00D94301" w:rsidP="00D94301">
            <w:pPr>
              <w:ind w:firstLine="0"/>
            </w:pPr>
            <w:r>
              <w:lastRenderedPageBreak/>
              <w:t xml:space="preserve">import </w:t>
            </w:r>
            <w:proofErr w:type="gramStart"/>
            <w:r>
              <w:t>java.util</w:t>
            </w:r>
            <w:proofErr w:type="gramEnd"/>
            <w:r>
              <w:t>.List;</w:t>
            </w:r>
          </w:p>
          <w:p w14:paraId="3D318982" w14:textId="77777777" w:rsidR="00D94301" w:rsidRDefault="00D94301" w:rsidP="00D94301">
            <w:pPr>
              <w:ind w:firstLine="0"/>
            </w:pPr>
          </w:p>
          <w:p w14:paraId="30752395" w14:textId="77777777" w:rsidR="00D94301" w:rsidRDefault="00D94301" w:rsidP="00D94301">
            <w:pPr>
              <w:ind w:firstLine="0"/>
            </w:pPr>
            <w:r>
              <w:t>public class SanPhamDAO {</w:t>
            </w:r>
          </w:p>
          <w:p w14:paraId="18E2DF6D" w14:textId="77777777" w:rsidR="00D94301" w:rsidRDefault="00D94301" w:rsidP="00D94301">
            <w:pPr>
              <w:ind w:firstLine="0"/>
            </w:pPr>
            <w:r>
              <w:t xml:space="preserve">    public List&lt;SanPham&gt; </w:t>
            </w:r>
            <w:proofErr w:type="gramStart"/>
            <w:r>
              <w:t>getAllSanPham(</w:t>
            </w:r>
            <w:proofErr w:type="gramEnd"/>
            <w:r>
              <w:t>){</w:t>
            </w:r>
          </w:p>
          <w:p w14:paraId="52A21956" w14:textId="77777777" w:rsidR="00D94301" w:rsidRDefault="00D94301" w:rsidP="00D94301">
            <w:pPr>
              <w:ind w:firstLine="0"/>
            </w:pPr>
            <w:r>
              <w:t xml:space="preserve">        List&lt;SanPham&gt; ls = new ArrayList&lt;</w:t>
            </w:r>
            <w:proofErr w:type="gramStart"/>
            <w:r>
              <w:t>&gt;(</w:t>
            </w:r>
            <w:proofErr w:type="gramEnd"/>
            <w:r>
              <w:t xml:space="preserve">); </w:t>
            </w:r>
          </w:p>
          <w:p w14:paraId="2FB2CFAF" w14:textId="77777777" w:rsidR="00D94301" w:rsidRDefault="00D94301" w:rsidP="00D94301">
            <w:pPr>
              <w:ind w:firstLine="0"/>
            </w:pPr>
            <w:r>
              <w:t xml:space="preserve">        Connection con = </w:t>
            </w:r>
            <w:proofErr w:type="gramStart"/>
            <w:r>
              <w:t>null;</w:t>
            </w:r>
            <w:proofErr w:type="gramEnd"/>
          </w:p>
          <w:p w14:paraId="79D64570" w14:textId="77777777" w:rsidR="00D94301" w:rsidRDefault="00D94301" w:rsidP="00D94301">
            <w:pPr>
              <w:ind w:firstLine="0"/>
            </w:pPr>
            <w:r>
              <w:t xml:space="preserve">        PreparedStatement sttm = </w:t>
            </w:r>
            <w:proofErr w:type="gramStart"/>
            <w:r>
              <w:t>null;</w:t>
            </w:r>
            <w:proofErr w:type="gramEnd"/>
          </w:p>
          <w:p w14:paraId="2C32C3DD" w14:textId="77777777" w:rsidR="00D94301" w:rsidRDefault="00D94301" w:rsidP="00D94301">
            <w:pPr>
              <w:ind w:firstLine="0"/>
            </w:pPr>
            <w:r>
              <w:t xml:space="preserve">        ResultSet rs = </w:t>
            </w:r>
            <w:proofErr w:type="gramStart"/>
            <w:r>
              <w:t>null;</w:t>
            </w:r>
            <w:proofErr w:type="gramEnd"/>
          </w:p>
          <w:p w14:paraId="3290B799" w14:textId="77777777" w:rsidR="00D94301" w:rsidRDefault="00D94301" w:rsidP="00D94301">
            <w:pPr>
              <w:ind w:firstLine="0"/>
            </w:pPr>
            <w:r>
              <w:t xml:space="preserve">        try {</w:t>
            </w:r>
          </w:p>
          <w:p w14:paraId="74E038E7" w14:textId="77777777" w:rsidR="00D94301" w:rsidRDefault="00D94301" w:rsidP="00D94301">
            <w:pPr>
              <w:ind w:firstLine="0"/>
            </w:pPr>
            <w:r>
              <w:t xml:space="preserve">            String sSQL = "select * from sanpham</w:t>
            </w:r>
            <w:proofErr w:type="gramStart"/>
            <w:r>
              <w:t>";</w:t>
            </w:r>
            <w:proofErr w:type="gramEnd"/>
          </w:p>
          <w:p w14:paraId="58F3EB54" w14:textId="77777777" w:rsidR="00D94301" w:rsidRDefault="00D94301" w:rsidP="00D94301">
            <w:pPr>
              <w:ind w:firstLine="0"/>
            </w:pPr>
            <w:r>
              <w:t xml:space="preserve">            con = DatabaseUtils.getDBConnect(</w:t>
            </w:r>
            <w:proofErr w:type="gramStart"/>
            <w:r>
              <w:t>);</w:t>
            </w:r>
            <w:proofErr w:type="gramEnd"/>
          </w:p>
          <w:p w14:paraId="2097E7A2" w14:textId="77777777" w:rsidR="00D94301" w:rsidRDefault="00D94301" w:rsidP="00D94301">
            <w:pPr>
              <w:ind w:firstLine="0"/>
            </w:pPr>
            <w:r>
              <w:t xml:space="preserve">            sttm = (PreparedStatement) </w:t>
            </w:r>
            <w:proofErr w:type="gramStart"/>
            <w:r>
              <w:t>con.prepareStatement</w:t>
            </w:r>
            <w:proofErr w:type="gramEnd"/>
            <w:r>
              <w:t>(sSQL);</w:t>
            </w:r>
          </w:p>
          <w:p w14:paraId="7E9DFDD3" w14:textId="77777777" w:rsidR="00D94301" w:rsidRDefault="00D94301" w:rsidP="00D94301">
            <w:pPr>
              <w:ind w:firstLine="0"/>
            </w:pPr>
            <w:r>
              <w:t xml:space="preserve">            rs = </w:t>
            </w:r>
            <w:proofErr w:type="gramStart"/>
            <w:r>
              <w:t>sttm.executeQuery</w:t>
            </w:r>
            <w:proofErr w:type="gramEnd"/>
            <w:r>
              <w:t>();</w:t>
            </w:r>
          </w:p>
          <w:p w14:paraId="0E1F8EE7" w14:textId="77777777" w:rsidR="00D94301" w:rsidRDefault="00D94301" w:rsidP="00D94301">
            <w:pPr>
              <w:ind w:firstLine="0"/>
            </w:pPr>
            <w:r>
              <w:t xml:space="preserve">            while(</w:t>
            </w:r>
            <w:proofErr w:type="gramStart"/>
            <w:r>
              <w:t>rs.next</w:t>
            </w:r>
            <w:proofErr w:type="gramEnd"/>
            <w:r>
              <w:t>()){</w:t>
            </w:r>
          </w:p>
          <w:p w14:paraId="6BB9E225" w14:textId="77777777" w:rsidR="00D94301" w:rsidRDefault="00D94301" w:rsidP="00D94301">
            <w:pPr>
              <w:ind w:firstLine="0"/>
            </w:pPr>
            <w:r>
              <w:t xml:space="preserve">                SanPham sp = new </w:t>
            </w:r>
            <w:proofErr w:type="gramStart"/>
            <w:r>
              <w:t>SanPham(</w:t>
            </w:r>
            <w:proofErr w:type="gramEnd"/>
            <w:r>
              <w:t>);</w:t>
            </w:r>
          </w:p>
          <w:p w14:paraId="5525A86A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sp.setIdSanPham</w:t>
            </w:r>
            <w:proofErr w:type="gramEnd"/>
            <w:r>
              <w:t>(rs.getInt(1));</w:t>
            </w:r>
          </w:p>
          <w:p w14:paraId="20BAD7D5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sp.setTenSanPham</w:t>
            </w:r>
            <w:proofErr w:type="gramEnd"/>
            <w:r>
              <w:t>(rs.getString(2));</w:t>
            </w:r>
          </w:p>
          <w:p w14:paraId="3AF6BA61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sp.setGia</w:t>
            </w:r>
            <w:proofErr w:type="gramEnd"/>
            <w:r>
              <w:t>(rs.getInt(3));</w:t>
            </w:r>
          </w:p>
          <w:p w14:paraId="2658F754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sp.setTenDanhMuc</w:t>
            </w:r>
            <w:proofErr w:type="gramEnd"/>
            <w:r>
              <w:t>(rs.getString(4));</w:t>
            </w:r>
          </w:p>
          <w:p w14:paraId="3E150E0F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sp.setNhaSanXuat</w:t>
            </w:r>
            <w:proofErr w:type="gramEnd"/>
            <w:r>
              <w:t>(rs.getString(5));</w:t>
            </w:r>
          </w:p>
          <w:p w14:paraId="48C9264C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sp.setNuocSanXuat</w:t>
            </w:r>
            <w:proofErr w:type="gramEnd"/>
            <w:r>
              <w:t>(rs.getString(6));</w:t>
            </w:r>
          </w:p>
          <w:p w14:paraId="67CF0B12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sp.setMauSac</w:t>
            </w:r>
            <w:proofErr w:type="gramEnd"/>
            <w:r>
              <w:t>(rs.getString(7));</w:t>
            </w:r>
          </w:p>
          <w:p w14:paraId="0CE8AD19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sp.setKichThuoc</w:t>
            </w:r>
            <w:proofErr w:type="gramEnd"/>
            <w:r>
              <w:t>(rs.getString(8));</w:t>
            </w:r>
          </w:p>
          <w:p w14:paraId="55455FB6" w14:textId="77777777" w:rsidR="00D94301" w:rsidRDefault="00D94301" w:rsidP="00D94301">
            <w:pPr>
              <w:ind w:firstLine="0"/>
            </w:pPr>
            <w:r>
              <w:t xml:space="preserve">                ls.add(sp</w:t>
            </w:r>
            <w:proofErr w:type="gramStart"/>
            <w:r>
              <w:t>);</w:t>
            </w:r>
            <w:proofErr w:type="gramEnd"/>
          </w:p>
          <w:p w14:paraId="6175BBD5" w14:textId="77777777" w:rsidR="00D94301" w:rsidRDefault="00D94301" w:rsidP="00D94301">
            <w:pPr>
              <w:ind w:firstLine="0"/>
            </w:pPr>
            <w:r>
              <w:t xml:space="preserve">            }</w:t>
            </w:r>
          </w:p>
          <w:p w14:paraId="7CB3B7BC" w14:textId="77777777" w:rsidR="00D94301" w:rsidRDefault="00D94301" w:rsidP="00D94301">
            <w:pPr>
              <w:ind w:firstLine="0"/>
            </w:pPr>
            <w:r>
              <w:t xml:space="preserve">            return </w:t>
            </w:r>
            <w:proofErr w:type="gramStart"/>
            <w:r>
              <w:t>ls;</w:t>
            </w:r>
            <w:proofErr w:type="gramEnd"/>
          </w:p>
          <w:p w14:paraId="159CB3F1" w14:textId="77777777" w:rsidR="00D94301" w:rsidRDefault="00D94301" w:rsidP="00D94301">
            <w:pPr>
              <w:ind w:firstLine="0"/>
            </w:pPr>
            <w:r>
              <w:t xml:space="preserve">        } catch (Exception e) {</w:t>
            </w:r>
          </w:p>
          <w:p w14:paraId="37AFD5C8" w14:textId="77777777" w:rsidR="00D94301" w:rsidRDefault="00D94301" w:rsidP="00D94301">
            <w:pPr>
              <w:ind w:firstLine="0"/>
            </w:pPr>
            <w:r>
              <w:t xml:space="preserve">            System.out.println("Error!"</w:t>
            </w:r>
            <w:proofErr w:type="gramStart"/>
            <w:r>
              <w:t>);</w:t>
            </w:r>
            <w:proofErr w:type="gramEnd"/>
          </w:p>
          <w:p w14:paraId="6FA91A18" w14:textId="77777777" w:rsidR="00D94301" w:rsidRDefault="00D94301" w:rsidP="00D94301">
            <w:pPr>
              <w:ind w:firstLine="0"/>
            </w:pPr>
            <w:r>
              <w:t xml:space="preserve">        }</w:t>
            </w:r>
          </w:p>
          <w:p w14:paraId="455AECA6" w14:textId="77777777" w:rsidR="00D94301" w:rsidRDefault="00D94301" w:rsidP="00D94301">
            <w:pPr>
              <w:ind w:firstLine="0"/>
            </w:pPr>
            <w:r>
              <w:lastRenderedPageBreak/>
              <w:t xml:space="preserve">        </w:t>
            </w:r>
            <w:proofErr w:type="gramStart"/>
            <w:r>
              <w:t>finally{</w:t>
            </w:r>
            <w:proofErr w:type="gramEnd"/>
          </w:p>
          <w:p w14:paraId="4C3585BA" w14:textId="77777777" w:rsidR="00D94301" w:rsidRDefault="00D94301" w:rsidP="00D94301">
            <w:pPr>
              <w:ind w:firstLine="0"/>
            </w:pPr>
            <w:r>
              <w:t xml:space="preserve">            try {</w:t>
            </w:r>
          </w:p>
          <w:p w14:paraId="3C582037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con.close</w:t>
            </w:r>
            <w:proofErr w:type="gramEnd"/>
            <w:r>
              <w:t>();</w:t>
            </w:r>
          </w:p>
          <w:p w14:paraId="1BD8AA2F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rs.close</w:t>
            </w:r>
            <w:proofErr w:type="gramEnd"/>
            <w:r>
              <w:t>();</w:t>
            </w:r>
          </w:p>
          <w:p w14:paraId="62059C7F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sttm.close</w:t>
            </w:r>
            <w:proofErr w:type="gramEnd"/>
            <w:r>
              <w:t>();</w:t>
            </w:r>
          </w:p>
          <w:p w14:paraId="0C51A2A9" w14:textId="77777777" w:rsidR="00D94301" w:rsidRDefault="00D94301" w:rsidP="00D94301">
            <w:pPr>
              <w:ind w:firstLine="0"/>
            </w:pPr>
            <w:r>
              <w:t xml:space="preserve">            } catch (Exception e) {</w:t>
            </w:r>
          </w:p>
          <w:p w14:paraId="32D9DDCD" w14:textId="77777777" w:rsidR="00D94301" w:rsidRDefault="00D94301" w:rsidP="00D94301">
            <w:pPr>
              <w:ind w:firstLine="0"/>
            </w:pPr>
            <w:r>
              <w:t xml:space="preserve">            }</w:t>
            </w:r>
          </w:p>
          <w:p w14:paraId="6B1EC1FC" w14:textId="77777777" w:rsidR="00D94301" w:rsidRDefault="00D94301" w:rsidP="00D94301">
            <w:pPr>
              <w:ind w:firstLine="0"/>
            </w:pPr>
            <w:r>
              <w:t xml:space="preserve">        }</w:t>
            </w:r>
          </w:p>
          <w:p w14:paraId="1604C973" w14:textId="77777777" w:rsidR="00D94301" w:rsidRDefault="00D94301" w:rsidP="00D94301">
            <w:pPr>
              <w:ind w:firstLine="0"/>
            </w:pPr>
            <w:r>
              <w:t xml:space="preserve">        return </w:t>
            </w:r>
            <w:proofErr w:type="gramStart"/>
            <w:r>
              <w:t>null;</w:t>
            </w:r>
            <w:proofErr w:type="gramEnd"/>
          </w:p>
          <w:p w14:paraId="50B0FFA4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314C1FA1" w14:textId="77777777" w:rsidR="00D94301" w:rsidRDefault="00D94301" w:rsidP="00D94301">
            <w:pPr>
              <w:ind w:firstLine="0"/>
            </w:pPr>
            <w:r>
              <w:t xml:space="preserve">    public SanPham </w:t>
            </w:r>
            <w:proofErr w:type="gramStart"/>
            <w:r>
              <w:t>getSanPhamByID(</w:t>
            </w:r>
            <w:proofErr w:type="gramEnd"/>
            <w:r>
              <w:t>int idSanPham){</w:t>
            </w:r>
          </w:p>
          <w:p w14:paraId="5066304A" w14:textId="77777777" w:rsidR="00D94301" w:rsidRDefault="00D94301" w:rsidP="00D94301">
            <w:pPr>
              <w:ind w:firstLine="0"/>
            </w:pPr>
            <w:r>
              <w:t xml:space="preserve">        SanPham sp = new </w:t>
            </w:r>
            <w:proofErr w:type="gramStart"/>
            <w:r>
              <w:t>SanPham(</w:t>
            </w:r>
            <w:proofErr w:type="gramEnd"/>
            <w:r>
              <w:t xml:space="preserve">); </w:t>
            </w:r>
          </w:p>
          <w:p w14:paraId="7B5767B0" w14:textId="77777777" w:rsidR="00D94301" w:rsidRDefault="00D94301" w:rsidP="00D94301">
            <w:pPr>
              <w:ind w:firstLine="0"/>
            </w:pPr>
            <w:r>
              <w:t xml:space="preserve">        Connection con = </w:t>
            </w:r>
            <w:proofErr w:type="gramStart"/>
            <w:r>
              <w:t>null;</w:t>
            </w:r>
            <w:proofErr w:type="gramEnd"/>
          </w:p>
          <w:p w14:paraId="6331BEDA" w14:textId="77777777" w:rsidR="00D94301" w:rsidRDefault="00D94301" w:rsidP="00D94301">
            <w:pPr>
              <w:ind w:firstLine="0"/>
            </w:pPr>
            <w:r>
              <w:t xml:space="preserve">        PreparedStatement sttm = </w:t>
            </w:r>
            <w:proofErr w:type="gramStart"/>
            <w:r>
              <w:t>null;</w:t>
            </w:r>
            <w:proofErr w:type="gramEnd"/>
          </w:p>
          <w:p w14:paraId="06738B0A" w14:textId="77777777" w:rsidR="00D94301" w:rsidRDefault="00D94301" w:rsidP="00D94301">
            <w:pPr>
              <w:ind w:firstLine="0"/>
            </w:pPr>
            <w:r>
              <w:t xml:space="preserve">        ResultSet rs = </w:t>
            </w:r>
            <w:proofErr w:type="gramStart"/>
            <w:r>
              <w:t>null;</w:t>
            </w:r>
            <w:proofErr w:type="gramEnd"/>
          </w:p>
          <w:p w14:paraId="19A9A9F2" w14:textId="77777777" w:rsidR="00D94301" w:rsidRDefault="00D94301" w:rsidP="00D94301">
            <w:pPr>
              <w:ind w:firstLine="0"/>
            </w:pPr>
            <w:r>
              <w:t xml:space="preserve">        try {</w:t>
            </w:r>
          </w:p>
          <w:p w14:paraId="1CE95BF1" w14:textId="77777777" w:rsidR="00D94301" w:rsidRDefault="00D94301" w:rsidP="00D94301">
            <w:pPr>
              <w:ind w:firstLine="0"/>
            </w:pPr>
            <w:r>
              <w:t xml:space="preserve">            String sSQL = "select * from sanpham where idsanpham </w:t>
            </w:r>
            <w:proofErr w:type="gramStart"/>
            <w:r>
              <w:t>= ?</w:t>
            </w:r>
            <w:proofErr w:type="gramEnd"/>
            <w:r>
              <w:t>";</w:t>
            </w:r>
          </w:p>
          <w:p w14:paraId="3F78FAC7" w14:textId="77777777" w:rsidR="00D94301" w:rsidRDefault="00D94301" w:rsidP="00D94301">
            <w:pPr>
              <w:ind w:firstLine="0"/>
            </w:pPr>
            <w:r>
              <w:t xml:space="preserve">            con = DatabaseUtils.getDBConnect(</w:t>
            </w:r>
            <w:proofErr w:type="gramStart"/>
            <w:r>
              <w:t>);</w:t>
            </w:r>
            <w:proofErr w:type="gramEnd"/>
          </w:p>
          <w:p w14:paraId="1F39700C" w14:textId="77777777" w:rsidR="00D94301" w:rsidRDefault="00D94301" w:rsidP="00D94301">
            <w:pPr>
              <w:ind w:firstLine="0"/>
            </w:pPr>
            <w:r>
              <w:t xml:space="preserve">            sttm = (PreparedStatement) </w:t>
            </w:r>
            <w:proofErr w:type="gramStart"/>
            <w:r>
              <w:t>con.prepareStatement</w:t>
            </w:r>
            <w:proofErr w:type="gramEnd"/>
            <w:r>
              <w:t>(sSQL);</w:t>
            </w:r>
          </w:p>
          <w:p w14:paraId="798C4855" w14:textId="77777777" w:rsidR="00D94301" w:rsidRDefault="00D94301" w:rsidP="00D94301">
            <w:pPr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(1, idSanPham);</w:t>
            </w:r>
          </w:p>
          <w:p w14:paraId="15BFEC21" w14:textId="77777777" w:rsidR="00D94301" w:rsidRDefault="00D94301" w:rsidP="00D94301">
            <w:pPr>
              <w:ind w:firstLine="0"/>
            </w:pPr>
            <w:r>
              <w:t xml:space="preserve">            rs = </w:t>
            </w:r>
            <w:proofErr w:type="gramStart"/>
            <w:r>
              <w:t>sttm.executeQuery</w:t>
            </w:r>
            <w:proofErr w:type="gramEnd"/>
            <w:r>
              <w:t>();</w:t>
            </w:r>
          </w:p>
          <w:p w14:paraId="7ED25C37" w14:textId="77777777" w:rsidR="00D94301" w:rsidRDefault="00D94301" w:rsidP="00D94301">
            <w:pPr>
              <w:ind w:firstLine="0"/>
            </w:pPr>
            <w:r>
              <w:t xml:space="preserve">            while(</w:t>
            </w:r>
            <w:proofErr w:type="gramStart"/>
            <w:r>
              <w:t>rs.next</w:t>
            </w:r>
            <w:proofErr w:type="gramEnd"/>
            <w:r>
              <w:t>()){</w:t>
            </w:r>
          </w:p>
          <w:p w14:paraId="6728ACF4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sp.setIdSanPham</w:t>
            </w:r>
            <w:proofErr w:type="gramEnd"/>
            <w:r>
              <w:t>(rs.getInt(1));</w:t>
            </w:r>
          </w:p>
          <w:p w14:paraId="1E7FF9F7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sp.setTenSanPham</w:t>
            </w:r>
            <w:proofErr w:type="gramEnd"/>
            <w:r>
              <w:t>(rs.getString(2));</w:t>
            </w:r>
          </w:p>
          <w:p w14:paraId="2EA52CBB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sp.setGia</w:t>
            </w:r>
            <w:proofErr w:type="gramEnd"/>
            <w:r>
              <w:t>(rs.getInt(3));</w:t>
            </w:r>
          </w:p>
          <w:p w14:paraId="11B1DE06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sp.setTenDanhMuc</w:t>
            </w:r>
            <w:proofErr w:type="gramEnd"/>
            <w:r>
              <w:t>(rs.getString(4));</w:t>
            </w:r>
          </w:p>
          <w:p w14:paraId="6F9F48B8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sp.setNhaSanXuat</w:t>
            </w:r>
            <w:proofErr w:type="gramEnd"/>
            <w:r>
              <w:t>(rs.getString(5));</w:t>
            </w:r>
          </w:p>
          <w:p w14:paraId="4CB5B20E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sp.setNuocSanXuat</w:t>
            </w:r>
            <w:proofErr w:type="gramEnd"/>
            <w:r>
              <w:t>(rs.getString(6));</w:t>
            </w:r>
          </w:p>
          <w:p w14:paraId="717C9C9F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sp.setMauSac</w:t>
            </w:r>
            <w:proofErr w:type="gramEnd"/>
            <w:r>
              <w:t>(rs.getString(7));</w:t>
            </w:r>
          </w:p>
          <w:p w14:paraId="54918249" w14:textId="77777777" w:rsidR="00D94301" w:rsidRDefault="00D94301" w:rsidP="00D94301">
            <w:pPr>
              <w:ind w:firstLine="0"/>
            </w:pPr>
            <w:r>
              <w:lastRenderedPageBreak/>
              <w:t xml:space="preserve">                </w:t>
            </w:r>
            <w:proofErr w:type="gramStart"/>
            <w:r>
              <w:t>sp.setKichThuoc</w:t>
            </w:r>
            <w:proofErr w:type="gramEnd"/>
            <w:r>
              <w:t>(rs.getString(8));</w:t>
            </w:r>
          </w:p>
          <w:p w14:paraId="6D40148A" w14:textId="77777777" w:rsidR="00D94301" w:rsidRDefault="00D94301" w:rsidP="00D94301">
            <w:pPr>
              <w:ind w:firstLine="0"/>
            </w:pPr>
            <w:r>
              <w:t xml:space="preserve">                return </w:t>
            </w:r>
            <w:proofErr w:type="gramStart"/>
            <w:r>
              <w:t>sp;</w:t>
            </w:r>
            <w:proofErr w:type="gramEnd"/>
          </w:p>
          <w:p w14:paraId="4E60F329" w14:textId="77777777" w:rsidR="00D94301" w:rsidRDefault="00D94301" w:rsidP="00D94301">
            <w:pPr>
              <w:ind w:firstLine="0"/>
            </w:pPr>
            <w:r>
              <w:t xml:space="preserve">            }</w:t>
            </w:r>
          </w:p>
          <w:p w14:paraId="785D3DA3" w14:textId="77777777" w:rsidR="00D94301" w:rsidRDefault="00D94301" w:rsidP="00D94301">
            <w:pPr>
              <w:ind w:firstLine="0"/>
            </w:pPr>
            <w:r>
              <w:t xml:space="preserve">        } catch (Exception e) {</w:t>
            </w:r>
          </w:p>
          <w:p w14:paraId="2C129CF0" w14:textId="77777777" w:rsidR="00D94301" w:rsidRDefault="00D94301" w:rsidP="00D94301">
            <w:pPr>
              <w:ind w:firstLine="0"/>
            </w:pPr>
            <w:r>
              <w:t xml:space="preserve">            System.out.println("Error!"</w:t>
            </w:r>
            <w:proofErr w:type="gramStart"/>
            <w:r>
              <w:t>);</w:t>
            </w:r>
            <w:proofErr w:type="gramEnd"/>
          </w:p>
          <w:p w14:paraId="611B6D71" w14:textId="77777777" w:rsidR="00D94301" w:rsidRDefault="00D94301" w:rsidP="00D94301">
            <w:pPr>
              <w:ind w:firstLine="0"/>
            </w:pPr>
            <w:r>
              <w:t xml:space="preserve">        }</w:t>
            </w:r>
          </w:p>
          <w:p w14:paraId="7442621D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finally{</w:t>
            </w:r>
            <w:proofErr w:type="gramEnd"/>
          </w:p>
          <w:p w14:paraId="31BAD91D" w14:textId="77777777" w:rsidR="00D94301" w:rsidRDefault="00D94301" w:rsidP="00D94301">
            <w:pPr>
              <w:ind w:firstLine="0"/>
            </w:pPr>
            <w:r>
              <w:t xml:space="preserve">            try {</w:t>
            </w:r>
          </w:p>
          <w:p w14:paraId="6827FAA2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con.close</w:t>
            </w:r>
            <w:proofErr w:type="gramEnd"/>
            <w:r>
              <w:t>();</w:t>
            </w:r>
          </w:p>
          <w:p w14:paraId="60C71588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rs.close</w:t>
            </w:r>
            <w:proofErr w:type="gramEnd"/>
            <w:r>
              <w:t>();</w:t>
            </w:r>
          </w:p>
          <w:p w14:paraId="5091E5D6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sttm.close</w:t>
            </w:r>
            <w:proofErr w:type="gramEnd"/>
            <w:r>
              <w:t>();</w:t>
            </w:r>
          </w:p>
          <w:p w14:paraId="082B1E02" w14:textId="77777777" w:rsidR="00D94301" w:rsidRDefault="00D94301" w:rsidP="00D94301">
            <w:pPr>
              <w:ind w:firstLine="0"/>
            </w:pPr>
            <w:r>
              <w:t xml:space="preserve">            } catch (Exception e) {</w:t>
            </w:r>
          </w:p>
          <w:p w14:paraId="792AEF57" w14:textId="77777777" w:rsidR="00D94301" w:rsidRDefault="00D94301" w:rsidP="00D94301">
            <w:pPr>
              <w:ind w:firstLine="0"/>
            </w:pPr>
            <w:r>
              <w:t xml:space="preserve">            }</w:t>
            </w:r>
          </w:p>
          <w:p w14:paraId="7F2CDAC8" w14:textId="77777777" w:rsidR="00D94301" w:rsidRDefault="00D94301" w:rsidP="00D94301">
            <w:pPr>
              <w:ind w:firstLine="0"/>
            </w:pPr>
            <w:r>
              <w:t xml:space="preserve">        }</w:t>
            </w:r>
          </w:p>
          <w:p w14:paraId="76D2265C" w14:textId="77777777" w:rsidR="00D94301" w:rsidRDefault="00D94301" w:rsidP="00D94301">
            <w:pPr>
              <w:ind w:firstLine="0"/>
            </w:pPr>
            <w:r>
              <w:t xml:space="preserve">        return </w:t>
            </w:r>
            <w:proofErr w:type="gramStart"/>
            <w:r>
              <w:t>null;</w:t>
            </w:r>
            <w:proofErr w:type="gramEnd"/>
          </w:p>
          <w:p w14:paraId="7716936D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3822AE1D" w14:textId="77777777" w:rsidR="00D94301" w:rsidRDefault="00D94301" w:rsidP="00D94301">
            <w:pPr>
              <w:ind w:firstLine="0"/>
            </w:pPr>
            <w:r>
              <w:t xml:space="preserve">    </w:t>
            </w:r>
          </w:p>
          <w:p w14:paraId="257E6F92" w14:textId="77777777" w:rsidR="00D94301" w:rsidRDefault="00D94301" w:rsidP="00D94301">
            <w:pPr>
              <w:ind w:firstLine="0"/>
            </w:pPr>
            <w:r>
              <w:t xml:space="preserve">    public void </w:t>
            </w:r>
            <w:proofErr w:type="gramStart"/>
            <w:r>
              <w:t>ThemSanPham(</w:t>
            </w:r>
            <w:proofErr w:type="gramEnd"/>
            <w:r>
              <w:t>SanPham sp){</w:t>
            </w:r>
          </w:p>
          <w:p w14:paraId="7E8AF021" w14:textId="77777777" w:rsidR="00D94301" w:rsidRDefault="00D94301" w:rsidP="00D94301">
            <w:pPr>
              <w:ind w:firstLine="0"/>
            </w:pPr>
            <w:r>
              <w:t xml:space="preserve">        Connection con = </w:t>
            </w:r>
            <w:proofErr w:type="gramStart"/>
            <w:r>
              <w:t>null;</w:t>
            </w:r>
            <w:proofErr w:type="gramEnd"/>
          </w:p>
          <w:p w14:paraId="332B15C1" w14:textId="77777777" w:rsidR="00D94301" w:rsidRDefault="00D94301" w:rsidP="00D94301">
            <w:pPr>
              <w:ind w:firstLine="0"/>
            </w:pPr>
            <w:r>
              <w:t xml:space="preserve">        PreparedStatement sttm = </w:t>
            </w:r>
            <w:proofErr w:type="gramStart"/>
            <w:r>
              <w:t>null;</w:t>
            </w:r>
            <w:proofErr w:type="gramEnd"/>
          </w:p>
          <w:p w14:paraId="16EE5905" w14:textId="77777777" w:rsidR="00D94301" w:rsidRDefault="00D94301" w:rsidP="00D94301">
            <w:pPr>
              <w:ind w:firstLine="0"/>
            </w:pPr>
            <w:r>
              <w:t xml:space="preserve">        try {</w:t>
            </w:r>
          </w:p>
          <w:p w14:paraId="50D9C85E" w14:textId="77777777" w:rsidR="00D94301" w:rsidRDefault="00D94301" w:rsidP="00D94301">
            <w:pPr>
              <w:ind w:firstLine="0"/>
            </w:pPr>
            <w:r>
              <w:t xml:space="preserve">            String sSQL = "insert into </w:t>
            </w:r>
            <w:proofErr w:type="gramStart"/>
            <w:r>
              <w:t>sanpham(</w:t>
            </w:r>
            <w:proofErr w:type="gramEnd"/>
            <w:r>
              <w:t>tensanpham, gia, tendanhmuc, nhasanxuat, nuocsanxuat, mausac, kichthuoc)"</w:t>
            </w:r>
          </w:p>
          <w:p w14:paraId="4DE896CA" w14:textId="77777777" w:rsidR="00D94301" w:rsidRDefault="00D94301" w:rsidP="00D94301">
            <w:pPr>
              <w:ind w:firstLine="0"/>
            </w:pPr>
            <w:r>
              <w:t xml:space="preserve">                    + "value</w:t>
            </w:r>
            <w:proofErr w:type="gramStart"/>
            <w:r>
              <w:t>(?,?,?,?,?,?,?</w:t>
            </w:r>
            <w:proofErr w:type="gramEnd"/>
            <w:r>
              <w:t>)";</w:t>
            </w:r>
          </w:p>
          <w:p w14:paraId="6EED98A6" w14:textId="77777777" w:rsidR="00D94301" w:rsidRDefault="00D94301" w:rsidP="00D94301">
            <w:pPr>
              <w:ind w:firstLine="0"/>
            </w:pPr>
            <w:r>
              <w:t xml:space="preserve">            con = DatabaseUtils.getDBConnect(</w:t>
            </w:r>
            <w:proofErr w:type="gramStart"/>
            <w:r>
              <w:t>);</w:t>
            </w:r>
            <w:proofErr w:type="gramEnd"/>
          </w:p>
          <w:p w14:paraId="2C060D45" w14:textId="77777777" w:rsidR="00D94301" w:rsidRDefault="00D94301" w:rsidP="00D94301">
            <w:pPr>
              <w:ind w:firstLine="0"/>
            </w:pPr>
            <w:r>
              <w:t xml:space="preserve">            sttm = (PreparedStatement) </w:t>
            </w:r>
            <w:proofErr w:type="gramStart"/>
            <w:r>
              <w:t>con.prepareStatement</w:t>
            </w:r>
            <w:proofErr w:type="gramEnd"/>
            <w:r>
              <w:t>(sSQL);</w:t>
            </w:r>
          </w:p>
          <w:p w14:paraId="7F37D85E" w14:textId="77777777" w:rsidR="00D94301" w:rsidRDefault="00D94301" w:rsidP="00D94301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(1, sp.getTenSanPham());</w:t>
            </w:r>
          </w:p>
          <w:p w14:paraId="1C749938" w14:textId="77777777" w:rsidR="00D94301" w:rsidRDefault="00D94301" w:rsidP="00D94301">
            <w:pPr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(2, sp.getGia());</w:t>
            </w:r>
          </w:p>
          <w:p w14:paraId="4026B19D" w14:textId="77777777" w:rsidR="00D94301" w:rsidRDefault="00D94301" w:rsidP="00D94301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(3, sp.getTenDanhMuc());</w:t>
            </w:r>
          </w:p>
          <w:p w14:paraId="2778BDB0" w14:textId="77777777" w:rsidR="00D94301" w:rsidRDefault="00D94301" w:rsidP="00D94301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(4, sp.getNhaSanXuat());</w:t>
            </w:r>
          </w:p>
          <w:p w14:paraId="5E11C0C2" w14:textId="77777777" w:rsidR="00D94301" w:rsidRDefault="00D94301" w:rsidP="00D94301">
            <w:pPr>
              <w:ind w:firstLine="0"/>
            </w:pPr>
            <w:r>
              <w:lastRenderedPageBreak/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(5, sp.getNuocSanXuat());</w:t>
            </w:r>
          </w:p>
          <w:p w14:paraId="6A1CB8AD" w14:textId="77777777" w:rsidR="00D94301" w:rsidRDefault="00D94301" w:rsidP="00D94301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(6, sp.getMauSac());</w:t>
            </w:r>
          </w:p>
          <w:p w14:paraId="6AE5BBC2" w14:textId="77777777" w:rsidR="00D94301" w:rsidRDefault="00D94301" w:rsidP="00D94301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(7, sp.getKichThuoc());</w:t>
            </w:r>
          </w:p>
          <w:p w14:paraId="0A60E56F" w14:textId="77777777" w:rsidR="00D94301" w:rsidRDefault="00D94301" w:rsidP="00D94301">
            <w:pPr>
              <w:ind w:firstLine="0"/>
            </w:pPr>
            <w:r>
              <w:t xml:space="preserve">            </w:t>
            </w:r>
            <w:proofErr w:type="gramStart"/>
            <w:r>
              <w:t>sttm.executeUpdate</w:t>
            </w:r>
            <w:proofErr w:type="gramEnd"/>
            <w:r>
              <w:t>();</w:t>
            </w:r>
          </w:p>
          <w:p w14:paraId="424E92CA" w14:textId="77777777" w:rsidR="00D94301" w:rsidRDefault="00D94301" w:rsidP="00D94301">
            <w:pPr>
              <w:ind w:firstLine="0"/>
            </w:pPr>
            <w:r>
              <w:t xml:space="preserve">        } catch (Exception e) {</w:t>
            </w:r>
          </w:p>
          <w:p w14:paraId="5B622373" w14:textId="77777777" w:rsidR="00D94301" w:rsidRDefault="00D94301" w:rsidP="00D94301">
            <w:pPr>
              <w:ind w:firstLine="0"/>
            </w:pPr>
            <w:r>
              <w:t xml:space="preserve">            System.out.println("Error!"</w:t>
            </w:r>
            <w:proofErr w:type="gramStart"/>
            <w:r>
              <w:t>);</w:t>
            </w:r>
            <w:proofErr w:type="gramEnd"/>
          </w:p>
          <w:p w14:paraId="5EF6EB56" w14:textId="77777777" w:rsidR="00D94301" w:rsidRDefault="00D94301" w:rsidP="00D94301">
            <w:pPr>
              <w:ind w:firstLine="0"/>
            </w:pPr>
            <w:r>
              <w:t xml:space="preserve">            System.out.println(</w:t>
            </w:r>
            <w:proofErr w:type="gramStart"/>
            <w:r>
              <w:t>e.getMessage</w:t>
            </w:r>
            <w:proofErr w:type="gramEnd"/>
            <w:r>
              <w:t>());</w:t>
            </w:r>
          </w:p>
          <w:p w14:paraId="41AF260C" w14:textId="77777777" w:rsidR="00D94301" w:rsidRDefault="00D94301" w:rsidP="00D94301">
            <w:pPr>
              <w:ind w:firstLine="0"/>
            </w:pPr>
            <w:r>
              <w:t xml:space="preserve">        }</w:t>
            </w:r>
          </w:p>
          <w:p w14:paraId="77537219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finally{</w:t>
            </w:r>
            <w:proofErr w:type="gramEnd"/>
          </w:p>
          <w:p w14:paraId="574D1DD2" w14:textId="77777777" w:rsidR="00D94301" w:rsidRDefault="00D94301" w:rsidP="00D94301">
            <w:pPr>
              <w:ind w:firstLine="0"/>
            </w:pPr>
            <w:r>
              <w:t xml:space="preserve">            try {</w:t>
            </w:r>
          </w:p>
          <w:p w14:paraId="447DDB21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con.close</w:t>
            </w:r>
            <w:proofErr w:type="gramEnd"/>
            <w:r>
              <w:t>();</w:t>
            </w:r>
          </w:p>
          <w:p w14:paraId="2B4C52A9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sttm.close</w:t>
            </w:r>
            <w:proofErr w:type="gramEnd"/>
            <w:r>
              <w:t>();</w:t>
            </w:r>
          </w:p>
          <w:p w14:paraId="2A0BF6C9" w14:textId="77777777" w:rsidR="00D94301" w:rsidRDefault="00D94301" w:rsidP="00D94301">
            <w:pPr>
              <w:ind w:firstLine="0"/>
            </w:pPr>
            <w:r>
              <w:t xml:space="preserve">            } catch (Exception e) {</w:t>
            </w:r>
          </w:p>
          <w:p w14:paraId="28074B3F" w14:textId="77777777" w:rsidR="00D94301" w:rsidRDefault="00D94301" w:rsidP="00D94301">
            <w:pPr>
              <w:ind w:firstLine="0"/>
            </w:pPr>
            <w:r>
              <w:t xml:space="preserve">            }</w:t>
            </w:r>
          </w:p>
          <w:p w14:paraId="3ADE7BA4" w14:textId="77777777" w:rsidR="00D94301" w:rsidRDefault="00D94301" w:rsidP="00D94301">
            <w:pPr>
              <w:ind w:firstLine="0"/>
            </w:pPr>
            <w:r>
              <w:t xml:space="preserve">        }</w:t>
            </w:r>
          </w:p>
          <w:p w14:paraId="043A0E8F" w14:textId="77777777" w:rsidR="00D94301" w:rsidRDefault="00D94301" w:rsidP="00D94301">
            <w:pPr>
              <w:ind w:firstLine="0"/>
            </w:pPr>
            <w:r>
              <w:t xml:space="preserve">    } // chua xong</w:t>
            </w:r>
          </w:p>
          <w:p w14:paraId="424D3E78" w14:textId="77777777" w:rsidR="00D94301" w:rsidRDefault="00D94301" w:rsidP="00D94301">
            <w:pPr>
              <w:ind w:firstLine="0"/>
            </w:pPr>
            <w:r>
              <w:t xml:space="preserve">    public List &lt;String&gt; </w:t>
            </w:r>
            <w:proofErr w:type="gramStart"/>
            <w:r>
              <w:t>getAllDanhMuc(</w:t>
            </w:r>
            <w:proofErr w:type="gramEnd"/>
            <w:r>
              <w:t>){</w:t>
            </w:r>
          </w:p>
          <w:p w14:paraId="2862561D" w14:textId="77777777" w:rsidR="00D94301" w:rsidRDefault="00D94301" w:rsidP="00D94301">
            <w:pPr>
              <w:ind w:firstLine="0"/>
            </w:pPr>
            <w:r>
              <w:t xml:space="preserve">        List&lt;String&gt; ls = new ArrayList&lt;</w:t>
            </w:r>
            <w:proofErr w:type="gramStart"/>
            <w:r>
              <w:t>&gt;(</w:t>
            </w:r>
            <w:proofErr w:type="gramEnd"/>
            <w:r>
              <w:t xml:space="preserve">); </w:t>
            </w:r>
          </w:p>
          <w:p w14:paraId="5F8E6C2D" w14:textId="77777777" w:rsidR="00D94301" w:rsidRDefault="00D94301" w:rsidP="00D94301">
            <w:pPr>
              <w:ind w:firstLine="0"/>
            </w:pPr>
            <w:r>
              <w:t xml:space="preserve">        Connection con = </w:t>
            </w:r>
            <w:proofErr w:type="gramStart"/>
            <w:r>
              <w:t>null;</w:t>
            </w:r>
            <w:proofErr w:type="gramEnd"/>
          </w:p>
          <w:p w14:paraId="75D8EBC9" w14:textId="77777777" w:rsidR="00D94301" w:rsidRDefault="00D94301" w:rsidP="00D94301">
            <w:pPr>
              <w:ind w:firstLine="0"/>
            </w:pPr>
            <w:r>
              <w:t xml:space="preserve">        PreparedStatement sttm = </w:t>
            </w:r>
            <w:proofErr w:type="gramStart"/>
            <w:r>
              <w:t>null;</w:t>
            </w:r>
            <w:proofErr w:type="gramEnd"/>
          </w:p>
          <w:p w14:paraId="1DDA7E60" w14:textId="77777777" w:rsidR="00D94301" w:rsidRDefault="00D94301" w:rsidP="00D94301">
            <w:pPr>
              <w:ind w:firstLine="0"/>
            </w:pPr>
            <w:r>
              <w:t xml:space="preserve">        ResultSet rs = </w:t>
            </w:r>
            <w:proofErr w:type="gramStart"/>
            <w:r>
              <w:t>null;</w:t>
            </w:r>
            <w:proofErr w:type="gramEnd"/>
          </w:p>
          <w:p w14:paraId="622EE232" w14:textId="77777777" w:rsidR="00D94301" w:rsidRDefault="00D94301" w:rsidP="00D94301">
            <w:pPr>
              <w:ind w:firstLine="0"/>
            </w:pPr>
            <w:r>
              <w:t xml:space="preserve">        try {</w:t>
            </w:r>
          </w:p>
          <w:p w14:paraId="3BA87048" w14:textId="77777777" w:rsidR="00D94301" w:rsidRDefault="00D94301" w:rsidP="00D94301">
            <w:pPr>
              <w:ind w:firstLine="0"/>
            </w:pPr>
            <w:r>
              <w:t xml:space="preserve">            String sSQL = "SELECT DISTINCT tendanhmuc FROM sanpham;</w:t>
            </w:r>
            <w:proofErr w:type="gramStart"/>
            <w:r>
              <w:t>";</w:t>
            </w:r>
            <w:proofErr w:type="gramEnd"/>
          </w:p>
          <w:p w14:paraId="47E84502" w14:textId="77777777" w:rsidR="00D94301" w:rsidRDefault="00D94301" w:rsidP="00D94301">
            <w:pPr>
              <w:ind w:firstLine="0"/>
            </w:pPr>
            <w:r>
              <w:t xml:space="preserve">            con = DatabaseUtils.getDBConnect(</w:t>
            </w:r>
            <w:proofErr w:type="gramStart"/>
            <w:r>
              <w:t>);</w:t>
            </w:r>
            <w:proofErr w:type="gramEnd"/>
          </w:p>
          <w:p w14:paraId="34AC492D" w14:textId="77777777" w:rsidR="00D94301" w:rsidRDefault="00D94301" w:rsidP="00D94301">
            <w:pPr>
              <w:ind w:firstLine="0"/>
            </w:pPr>
            <w:r>
              <w:t xml:space="preserve">            sttm = (PreparedStatement) </w:t>
            </w:r>
            <w:proofErr w:type="gramStart"/>
            <w:r>
              <w:t>con.prepareStatement</w:t>
            </w:r>
            <w:proofErr w:type="gramEnd"/>
            <w:r>
              <w:t>(sSQL);</w:t>
            </w:r>
          </w:p>
          <w:p w14:paraId="508008F5" w14:textId="77777777" w:rsidR="00D94301" w:rsidRDefault="00D94301" w:rsidP="00D94301">
            <w:pPr>
              <w:ind w:firstLine="0"/>
            </w:pPr>
            <w:r>
              <w:t xml:space="preserve">            rs = </w:t>
            </w:r>
            <w:proofErr w:type="gramStart"/>
            <w:r>
              <w:t>sttm.executeQuery</w:t>
            </w:r>
            <w:proofErr w:type="gramEnd"/>
            <w:r>
              <w:t>();</w:t>
            </w:r>
          </w:p>
          <w:p w14:paraId="5AE46F07" w14:textId="77777777" w:rsidR="00D94301" w:rsidRDefault="00D94301" w:rsidP="00D94301">
            <w:pPr>
              <w:ind w:firstLine="0"/>
            </w:pPr>
            <w:r>
              <w:t xml:space="preserve">            while(</w:t>
            </w:r>
            <w:proofErr w:type="gramStart"/>
            <w:r>
              <w:t>rs.next</w:t>
            </w:r>
            <w:proofErr w:type="gramEnd"/>
            <w:r>
              <w:t>()){</w:t>
            </w:r>
          </w:p>
          <w:p w14:paraId="08843916" w14:textId="77777777" w:rsidR="00D94301" w:rsidRDefault="00D94301" w:rsidP="00D94301">
            <w:pPr>
              <w:ind w:firstLine="0"/>
            </w:pPr>
            <w:r>
              <w:t xml:space="preserve">                ls.add(</w:t>
            </w:r>
            <w:proofErr w:type="gramStart"/>
            <w:r>
              <w:t>rs.getString</w:t>
            </w:r>
            <w:proofErr w:type="gramEnd"/>
            <w:r>
              <w:t>(1));</w:t>
            </w:r>
          </w:p>
          <w:p w14:paraId="538EB6CA" w14:textId="77777777" w:rsidR="00D94301" w:rsidRDefault="00D94301" w:rsidP="00D94301">
            <w:pPr>
              <w:ind w:firstLine="0"/>
            </w:pPr>
            <w:r>
              <w:t xml:space="preserve">            }</w:t>
            </w:r>
          </w:p>
          <w:p w14:paraId="25074D42" w14:textId="77777777" w:rsidR="00D94301" w:rsidRDefault="00D94301" w:rsidP="00D94301">
            <w:pPr>
              <w:ind w:firstLine="0"/>
            </w:pPr>
            <w:r>
              <w:lastRenderedPageBreak/>
              <w:t xml:space="preserve">            return </w:t>
            </w:r>
            <w:proofErr w:type="gramStart"/>
            <w:r>
              <w:t>ls;</w:t>
            </w:r>
            <w:proofErr w:type="gramEnd"/>
          </w:p>
          <w:p w14:paraId="242BA9B5" w14:textId="77777777" w:rsidR="00D94301" w:rsidRDefault="00D94301" w:rsidP="00D94301">
            <w:pPr>
              <w:ind w:firstLine="0"/>
            </w:pPr>
            <w:r>
              <w:t xml:space="preserve">        } catch (Exception e) {</w:t>
            </w:r>
          </w:p>
          <w:p w14:paraId="3A1A383B" w14:textId="77777777" w:rsidR="00D94301" w:rsidRDefault="00D94301" w:rsidP="00D94301">
            <w:pPr>
              <w:ind w:firstLine="0"/>
            </w:pPr>
            <w:r>
              <w:t xml:space="preserve">            System.out.println("Error!"</w:t>
            </w:r>
            <w:proofErr w:type="gramStart"/>
            <w:r>
              <w:t>);</w:t>
            </w:r>
            <w:proofErr w:type="gramEnd"/>
          </w:p>
          <w:p w14:paraId="1AEC011C" w14:textId="77777777" w:rsidR="00D94301" w:rsidRDefault="00D94301" w:rsidP="00D94301">
            <w:pPr>
              <w:ind w:firstLine="0"/>
            </w:pPr>
            <w:r>
              <w:t xml:space="preserve">        }</w:t>
            </w:r>
          </w:p>
          <w:p w14:paraId="6AF34232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finally{</w:t>
            </w:r>
            <w:proofErr w:type="gramEnd"/>
          </w:p>
          <w:p w14:paraId="113F6CC1" w14:textId="77777777" w:rsidR="00D94301" w:rsidRDefault="00D94301" w:rsidP="00D94301">
            <w:pPr>
              <w:ind w:firstLine="0"/>
            </w:pPr>
            <w:r>
              <w:t xml:space="preserve">            try {</w:t>
            </w:r>
          </w:p>
          <w:p w14:paraId="493BF3DE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con.close</w:t>
            </w:r>
            <w:proofErr w:type="gramEnd"/>
            <w:r>
              <w:t>();</w:t>
            </w:r>
          </w:p>
          <w:p w14:paraId="1C0757A1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rs.close</w:t>
            </w:r>
            <w:proofErr w:type="gramEnd"/>
            <w:r>
              <w:t>();</w:t>
            </w:r>
          </w:p>
          <w:p w14:paraId="60B97601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sttm.close</w:t>
            </w:r>
            <w:proofErr w:type="gramEnd"/>
            <w:r>
              <w:t>();</w:t>
            </w:r>
          </w:p>
          <w:p w14:paraId="45F0FF3F" w14:textId="77777777" w:rsidR="00D94301" w:rsidRDefault="00D94301" w:rsidP="00D94301">
            <w:pPr>
              <w:ind w:firstLine="0"/>
            </w:pPr>
            <w:r>
              <w:t xml:space="preserve">            } catch (Exception e) {</w:t>
            </w:r>
          </w:p>
          <w:p w14:paraId="497CE988" w14:textId="77777777" w:rsidR="00D94301" w:rsidRDefault="00D94301" w:rsidP="00D94301">
            <w:pPr>
              <w:ind w:firstLine="0"/>
            </w:pPr>
            <w:r>
              <w:t xml:space="preserve">            }</w:t>
            </w:r>
          </w:p>
          <w:p w14:paraId="5817D17C" w14:textId="77777777" w:rsidR="00D94301" w:rsidRDefault="00D94301" w:rsidP="00D94301">
            <w:pPr>
              <w:ind w:firstLine="0"/>
            </w:pPr>
            <w:r>
              <w:t xml:space="preserve">        }</w:t>
            </w:r>
          </w:p>
          <w:p w14:paraId="24CC5C0A" w14:textId="77777777" w:rsidR="00D94301" w:rsidRDefault="00D94301" w:rsidP="00D94301">
            <w:pPr>
              <w:ind w:firstLine="0"/>
            </w:pPr>
            <w:r>
              <w:t xml:space="preserve">        return </w:t>
            </w:r>
            <w:proofErr w:type="gramStart"/>
            <w:r>
              <w:t>null;</w:t>
            </w:r>
            <w:proofErr w:type="gramEnd"/>
          </w:p>
          <w:p w14:paraId="4EF3A4E1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74091CE2" w14:textId="77777777" w:rsidR="00D94301" w:rsidRDefault="00D94301" w:rsidP="00D94301">
            <w:pPr>
              <w:ind w:firstLine="0"/>
            </w:pPr>
            <w:r>
              <w:t xml:space="preserve">    public List&lt;SanPham&gt; </w:t>
            </w:r>
            <w:proofErr w:type="gramStart"/>
            <w:r>
              <w:t>timKiemSP(</w:t>
            </w:r>
            <w:proofErr w:type="gramEnd"/>
            <w:r>
              <w:t>String tenSP){</w:t>
            </w:r>
          </w:p>
          <w:p w14:paraId="1CA5FF71" w14:textId="77777777" w:rsidR="00D94301" w:rsidRDefault="00D94301" w:rsidP="00D94301">
            <w:pPr>
              <w:ind w:firstLine="0"/>
            </w:pPr>
            <w:r>
              <w:t xml:space="preserve">        List&lt;SanPham&gt; ls = new ArrayList&lt;</w:t>
            </w:r>
            <w:proofErr w:type="gramStart"/>
            <w:r>
              <w:t>&gt;(</w:t>
            </w:r>
            <w:proofErr w:type="gramEnd"/>
            <w:r>
              <w:t xml:space="preserve">); </w:t>
            </w:r>
          </w:p>
          <w:p w14:paraId="274556E9" w14:textId="77777777" w:rsidR="00D94301" w:rsidRDefault="00D94301" w:rsidP="00D94301">
            <w:pPr>
              <w:ind w:firstLine="0"/>
            </w:pPr>
            <w:r>
              <w:t xml:space="preserve">        Connection con = </w:t>
            </w:r>
            <w:proofErr w:type="gramStart"/>
            <w:r>
              <w:t>null;</w:t>
            </w:r>
            <w:proofErr w:type="gramEnd"/>
          </w:p>
          <w:p w14:paraId="2A23FFB6" w14:textId="77777777" w:rsidR="00D94301" w:rsidRDefault="00D94301" w:rsidP="00D94301">
            <w:pPr>
              <w:ind w:firstLine="0"/>
            </w:pPr>
            <w:r>
              <w:t xml:space="preserve">        PreparedStatement sttm = </w:t>
            </w:r>
            <w:proofErr w:type="gramStart"/>
            <w:r>
              <w:t>null;</w:t>
            </w:r>
            <w:proofErr w:type="gramEnd"/>
          </w:p>
          <w:p w14:paraId="4215C581" w14:textId="77777777" w:rsidR="00D94301" w:rsidRDefault="00D94301" w:rsidP="00D94301">
            <w:pPr>
              <w:ind w:firstLine="0"/>
            </w:pPr>
            <w:r>
              <w:t xml:space="preserve">        ResultSet rs = </w:t>
            </w:r>
            <w:proofErr w:type="gramStart"/>
            <w:r>
              <w:t>null;</w:t>
            </w:r>
            <w:proofErr w:type="gramEnd"/>
          </w:p>
          <w:p w14:paraId="5846BE47" w14:textId="77777777" w:rsidR="00D94301" w:rsidRDefault="00D94301" w:rsidP="00D94301">
            <w:pPr>
              <w:ind w:firstLine="0"/>
            </w:pPr>
            <w:r>
              <w:t xml:space="preserve">        try {</w:t>
            </w:r>
          </w:p>
          <w:p w14:paraId="2CFE9085" w14:textId="77777777" w:rsidR="00D94301" w:rsidRDefault="00D94301" w:rsidP="00D94301">
            <w:pPr>
              <w:ind w:firstLine="0"/>
            </w:pPr>
            <w:r>
              <w:t xml:space="preserve">            String sSQL = "SELECT * FROM sanpham WHERE Tensanpham like </w:t>
            </w:r>
            <w:proofErr w:type="gramStart"/>
            <w:r>
              <w:t>";</w:t>
            </w:r>
            <w:proofErr w:type="gramEnd"/>
          </w:p>
          <w:p w14:paraId="3CFB1948" w14:textId="77777777" w:rsidR="00D94301" w:rsidRDefault="00D94301" w:rsidP="00D94301">
            <w:pPr>
              <w:ind w:firstLine="0"/>
            </w:pPr>
            <w:r>
              <w:t xml:space="preserve">            String t = sSQL + "\"" + tenSP + "%\"</w:t>
            </w:r>
            <w:proofErr w:type="gramStart"/>
            <w:r>
              <w:t>";</w:t>
            </w:r>
            <w:proofErr w:type="gramEnd"/>
          </w:p>
          <w:p w14:paraId="0805A644" w14:textId="77777777" w:rsidR="00D94301" w:rsidRDefault="00D94301" w:rsidP="00D94301">
            <w:pPr>
              <w:ind w:firstLine="0"/>
            </w:pPr>
            <w:r>
              <w:t xml:space="preserve">            con = DatabaseUtils.getDBConnect(</w:t>
            </w:r>
            <w:proofErr w:type="gramStart"/>
            <w:r>
              <w:t>);</w:t>
            </w:r>
            <w:proofErr w:type="gramEnd"/>
          </w:p>
          <w:p w14:paraId="5BC840A3" w14:textId="77777777" w:rsidR="00D94301" w:rsidRDefault="00D94301" w:rsidP="00D94301">
            <w:pPr>
              <w:ind w:firstLine="0"/>
            </w:pPr>
            <w:r>
              <w:t xml:space="preserve">            sttm = (PreparedStatement) </w:t>
            </w:r>
            <w:proofErr w:type="gramStart"/>
            <w:r>
              <w:t>con.prepareStatement</w:t>
            </w:r>
            <w:proofErr w:type="gramEnd"/>
            <w:r>
              <w:t>(t);</w:t>
            </w:r>
          </w:p>
          <w:p w14:paraId="2C64A76D" w14:textId="77777777" w:rsidR="00D94301" w:rsidRDefault="00D94301" w:rsidP="00D94301">
            <w:pPr>
              <w:ind w:firstLine="0"/>
            </w:pPr>
            <w:r>
              <w:t xml:space="preserve">            rs = </w:t>
            </w:r>
            <w:proofErr w:type="gramStart"/>
            <w:r>
              <w:t>sttm.executeQuery</w:t>
            </w:r>
            <w:proofErr w:type="gramEnd"/>
            <w:r>
              <w:t>();</w:t>
            </w:r>
          </w:p>
          <w:p w14:paraId="2C77BDE4" w14:textId="77777777" w:rsidR="00D94301" w:rsidRDefault="00D94301" w:rsidP="00D94301">
            <w:pPr>
              <w:ind w:firstLine="0"/>
            </w:pPr>
            <w:r>
              <w:t xml:space="preserve">            while(</w:t>
            </w:r>
            <w:proofErr w:type="gramStart"/>
            <w:r>
              <w:t>rs.next</w:t>
            </w:r>
            <w:proofErr w:type="gramEnd"/>
            <w:r>
              <w:t>()){</w:t>
            </w:r>
          </w:p>
          <w:p w14:paraId="08BC9DA3" w14:textId="77777777" w:rsidR="00D94301" w:rsidRDefault="00D94301" w:rsidP="00D94301">
            <w:pPr>
              <w:ind w:firstLine="0"/>
            </w:pPr>
            <w:r>
              <w:t xml:space="preserve">                SanPham sp = new </w:t>
            </w:r>
            <w:proofErr w:type="gramStart"/>
            <w:r>
              <w:t>SanPham(</w:t>
            </w:r>
            <w:proofErr w:type="gramEnd"/>
            <w:r>
              <w:t>);</w:t>
            </w:r>
          </w:p>
          <w:p w14:paraId="46F82678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sp.setIdSanPham</w:t>
            </w:r>
            <w:proofErr w:type="gramEnd"/>
            <w:r>
              <w:t>(rs.getInt(1));</w:t>
            </w:r>
          </w:p>
          <w:p w14:paraId="38E8A289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sp.setTenSanPham</w:t>
            </w:r>
            <w:proofErr w:type="gramEnd"/>
            <w:r>
              <w:t>(rs.getString(2));</w:t>
            </w:r>
          </w:p>
          <w:p w14:paraId="4FB02C8C" w14:textId="77777777" w:rsidR="00D94301" w:rsidRDefault="00D94301" w:rsidP="00D94301">
            <w:pPr>
              <w:ind w:firstLine="0"/>
            </w:pPr>
            <w:r>
              <w:lastRenderedPageBreak/>
              <w:t xml:space="preserve">                </w:t>
            </w:r>
            <w:proofErr w:type="gramStart"/>
            <w:r>
              <w:t>sp.setGia</w:t>
            </w:r>
            <w:proofErr w:type="gramEnd"/>
            <w:r>
              <w:t>(rs.getInt(3));</w:t>
            </w:r>
          </w:p>
          <w:p w14:paraId="34A9DB57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sp.setTenDanhMuc</w:t>
            </w:r>
            <w:proofErr w:type="gramEnd"/>
            <w:r>
              <w:t>(rs.getString(4));</w:t>
            </w:r>
          </w:p>
          <w:p w14:paraId="73506255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sp.setNhaSanXuat</w:t>
            </w:r>
            <w:proofErr w:type="gramEnd"/>
            <w:r>
              <w:t>(rs.getString(5));</w:t>
            </w:r>
          </w:p>
          <w:p w14:paraId="6DD94CE3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sp.setNuocSanXuat</w:t>
            </w:r>
            <w:proofErr w:type="gramEnd"/>
            <w:r>
              <w:t>(rs.getString(6));</w:t>
            </w:r>
          </w:p>
          <w:p w14:paraId="4467A3F7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sp.setMauSac</w:t>
            </w:r>
            <w:proofErr w:type="gramEnd"/>
            <w:r>
              <w:t>(rs.getString(7));</w:t>
            </w:r>
          </w:p>
          <w:p w14:paraId="570A0C2D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sp.setKichThuoc</w:t>
            </w:r>
            <w:proofErr w:type="gramEnd"/>
            <w:r>
              <w:t>(rs.getString(8));</w:t>
            </w:r>
          </w:p>
          <w:p w14:paraId="37820532" w14:textId="77777777" w:rsidR="00D94301" w:rsidRDefault="00D94301" w:rsidP="00D94301">
            <w:pPr>
              <w:ind w:firstLine="0"/>
            </w:pPr>
            <w:r>
              <w:t xml:space="preserve">                ls.add(sp</w:t>
            </w:r>
            <w:proofErr w:type="gramStart"/>
            <w:r>
              <w:t>);</w:t>
            </w:r>
            <w:proofErr w:type="gramEnd"/>
          </w:p>
          <w:p w14:paraId="120E29C1" w14:textId="77777777" w:rsidR="00D94301" w:rsidRDefault="00D94301" w:rsidP="00D94301">
            <w:pPr>
              <w:ind w:firstLine="0"/>
            </w:pPr>
            <w:r>
              <w:t xml:space="preserve">            }</w:t>
            </w:r>
          </w:p>
          <w:p w14:paraId="44649BBE" w14:textId="77777777" w:rsidR="00D94301" w:rsidRDefault="00D94301" w:rsidP="00D94301">
            <w:pPr>
              <w:ind w:firstLine="0"/>
            </w:pPr>
            <w:r>
              <w:t xml:space="preserve">            return </w:t>
            </w:r>
            <w:proofErr w:type="gramStart"/>
            <w:r>
              <w:t>ls;</w:t>
            </w:r>
            <w:proofErr w:type="gramEnd"/>
          </w:p>
          <w:p w14:paraId="62B79E90" w14:textId="77777777" w:rsidR="00D94301" w:rsidRDefault="00D94301" w:rsidP="00D94301">
            <w:pPr>
              <w:ind w:firstLine="0"/>
            </w:pPr>
            <w:r>
              <w:t xml:space="preserve">        } catch (Exception e) {</w:t>
            </w:r>
          </w:p>
          <w:p w14:paraId="394AF2A6" w14:textId="77777777" w:rsidR="00D94301" w:rsidRDefault="00D94301" w:rsidP="00D94301">
            <w:pPr>
              <w:ind w:firstLine="0"/>
            </w:pPr>
            <w:r>
              <w:t xml:space="preserve">            System.out.println("Error!"</w:t>
            </w:r>
            <w:proofErr w:type="gramStart"/>
            <w:r>
              <w:t>);</w:t>
            </w:r>
            <w:proofErr w:type="gramEnd"/>
          </w:p>
          <w:p w14:paraId="0B4B9935" w14:textId="77777777" w:rsidR="00D94301" w:rsidRDefault="00D94301" w:rsidP="00D94301">
            <w:pPr>
              <w:ind w:firstLine="0"/>
            </w:pPr>
            <w:r>
              <w:t xml:space="preserve">        }</w:t>
            </w:r>
          </w:p>
          <w:p w14:paraId="6E4143FE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finally{</w:t>
            </w:r>
            <w:proofErr w:type="gramEnd"/>
          </w:p>
          <w:p w14:paraId="58DA5AE3" w14:textId="77777777" w:rsidR="00D94301" w:rsidRDefault="00D94301" w:rsidP="00D94301">
            <w:pPr>
              <w:ind w:firstLine="0"/>
            </w:pPr>
            <w:r>
              <w:t xml:space="preserve">            try {</w:t>
            </w:r>
          </w:p>
          <w:p w14:paraId="4BDD9ACB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con.close</w:t>
            </w:r>
            <w:proofErr w:type="gramEnd"/>
            <w:r>
              <w:t>();</w:t>
            </w:r>
          </w:p>
          <w:p w14:paraId="0F883FE8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rs.close</w:t>
            </w:r>
            <w:proofErr w:type="gramEnd"/>
            <w:r>
              <w:t>();</w:t>
            </w:r>
          </w:p>
          <w:p w14:paraId="790858CE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sttm.close</w:t>
            </w:r>
            <w:proofErr w:type="gramEnd"/>
            <w:r>
              <w:t>();</w:t>
            </w:r>
          </w:p>
          <w:p w14:paraId="5043D983" w14:textId="77777777" w:rsidR="00D94301" w:rsidRDefault="00D94301" w:rsidP="00D94301">
            <w:pPr>
              <w:ind w:firstLine="0"/>
            </w:pPr>
            <w:r>
              <w:t xml:space="preserve">            } catch (Exception e) {</w:t>
            </w:r>
          </w:p>
          <w:p w14:paraId="55FC4809" w14:textId="77777777" w:rsidR="00D94301" w:rsidRDefault="00D94301" w:rsidP="00D94301">
            <w:pPr>
              <w:ind w:firstLine="0"/>
            </w:pPr>
            <w:r>
              <w:t xml:space="preserve">            }</w:t>
            </w:r>
          </w:p>
          <w:p w14:paraId="4A646C1E" w14:textId="77777777" w:rsidR="00D94301" w:rsidRDefault="00D94301" w:rsidP="00D94301">
            <w:pPr>
              <w:ind w:firstLine="0"/>
            </w:pPr>
            <w:r>
              <w:t xml:space="preserve">        }</w:t>
            </w:r>
          </w:p>
          <w:p w14:paraId="0994957E" w14:textId="77777777" w:rsidR="00D94301" w:rsidRDefault="00D94301" w:rsidP="00D94301">
            <w:pPr>
              <w:ind w:firstLine="0"/>
            </w:pPr>
            <w:r>
              <w:t xml:space="preserve">        return </w:t>
            </w:r>
            <w:proofErr w:type="gramStart"/>
            <w:r>
              <w:t>null;</w:t>
            </w:r>
            <w:proofErr w:type="gramEnd"/>
          </w:p>
          <w:p w14:paraId="2437A70A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0610012E" w14:textId="77777777" w:rsidR="00D94301" w:rsidRDefault="00D94301" w:rsidP="00D94301">
            <w:pPr>
              <w:ind w:firstLine="0"/>
            </w:pPr>
            <w:r>
              <w:t xml:space="preserve">    public List&lt;SanPham&gt; </w:t>
            </w:r>
            <w:proofErr w:type="gramStart"/>
            <w:r>
              <w:t>timKiemSPByDanhMuc(</w:t>
            </w:r>
            <w:proofErr w:type="gramEnd"/>
            <w:r>
              <w:t>String danhMuc){</w:t>
            </w:r>
          </w:p>
          <w:p w14:paraId="2F09ED52" w14:textId="77777777" w:rsidR="00D94301" w:rsidRDefault="00D94301" w:rsidP="00D94301">
            <w:pPr>
              <w:ind w:firstLine="0"/>
            </w:pPr>
            <w:r>
              <w:t xml:space="preserve">        List&lt;SanPham&gt; ls = new ArrayList&lt;</w:t>
            </w:r>
            <w:proofErr w:type="gramStart"/>
            <w:r>
              <w:t>&gt;(</w:t>
            </w:r>
            <w:proofErr w:type="gramEnd"/>
            <w:r>
              <w:t xml:space="preserve">); </w:t>
            </w:r>
          </w:p>
          <w:p w14:paraId="2AE231B1" w14:textId="77777777" w:rsidR="00D94301" w:rsidRDefault="00D94301" w:rsidP="00D94301">
            <w:pPr>
              <w:ind w:firstLine="0"/>
            </w:pPr>
            <w:r>
              <w:t xml:space="preserve">        Connection con = </w:t>
            </w:r>
            <w:proofErr w:type="gramStart"/>
            <w:r>
              <w:t>null;</w:t>
            </w:r>
            <w:proofErr w:type="gramEnd"/>
          </w:p>
          <w:p w14:paraId="4299110B" w14:textId="77777777" w:rsidR="00D94301" w:rsidRDefault="00D94301" w:rsidP="00D94301">
            <w:pPr>
              <w:ind w:firstLine="0"/>
            </w:pPr>
            <w:r>
              <w:t xml:space="preserve">        PreparedStatement sttm = </w:t>
            </w:r>
            <w:proofErr w:type="gramStart"/>
            <w:r>
              <w:t>null;</w:t>
            </w:r>
            <w:proofErr w:type="gramEnd"/>
          </w:p>
          <w:p w14:paraId="052FA040" w14:textId="77777777" w:rsidR="00D94301" w:rsidRDefault="00D94301" w:rsidP="00D94301">
            <w:pPr>
              <w:ind w:firstLine="0"/>
            </w:pPr>
            <w:r>
              <w:t xml:space="preserve">        ResultSet rs = </w:t>
            </w:r>
            <w:proofErr w:type="gramStart"/>
            <w:r>
              <w:t>null;</w:t>
            </w:r>
            <w:proofErr w:type="gramEnd"/>
          </w:p>
          <w:p w14:paraId="0F237525" w14:textId="77777777" w:rsidR="00D94301" w:rsidRDefault="00D94301" w:rsidP="00D94301">
            <w:pPr>
              <w:ind w:firstLine="0"/>
            </w:pPr>
            <w:r>
              <w:t xml:space="preserve">        try {</w:t>
            </w:r>
          </w:p>
          <w:p w14:paraId="5E51C144" w14:textId="77777777" w:rsidR="00D94301" w:rsidRDefault="00D94301" w:rsidP="00D94301">
            <w:pPr>
              <w:ind w:firstLine="0"/>
            </w:pPr>
            <w:r>
              <w:t xml:space="preserve">            String sSQL = "SELECT * FROM sanpham WHERE tendanhmuc </w:t>
            </w:r>
            <w:proofErr w:type="gramStart"/>
            <w:r>
              <w:t>= ?</w:t>
            </w:r>
            <w:proofErr w:type="gramEnd"/>
            <w:r>
              <w:t xml:space="preserve"> ";</w:t>
            </w:r>
          </w:p>
          <w:p w14:paraId="017029B8" w14:textId="77777777" w:rsidR="00D94301" w:rsidRDefault="00D94301" w:rsidP="00D94301">
            <w:pPr>
              <w:ind w:firstLine="0"/>
            </w:pPr>
            <w:r>
              <w:lastRenderedPageBreak/>
              <w:t xml:space="preserve">            con = DatabaseUtils.getDBConnect(</w:t>
            </w:r>
            <w:proofErr w:type="gramStart"/>
            <w:r>
              <w:t>);</w:t>
            </w:r>
            <w:proofErr w:type="gramEnd"/>
          </w:p>
          <w:p w14:paraId="46FD2D6B" w14:textId="77777777" w:rsidR="00D94301" w:rsidRDefault="00D94301" w:rsidP="00D94301">
            <w:pPr>
              <w:ind w:firstLine="0"/>
            </w:pPr>
            <w:r>
              <w:t xml:space="preserve">            sttm = (PreparedStatement) </w:t>
            </w:r>
            <w:proofErr w:type="gramStart"/>
            <w:r>
              <w:t>con.prepareStatement</w:t>
            </w:r>
            <w:proofErr w:type="gramEnd"/>
            <w:r>
              <w:t>(sSQL);</w:t>
            </w:r>
          </w:p>
          <w:p w14:paraId="79C436D6" w14:textId="77777777" w:rsidR="00D94301" w:rsidRDefault="00D94301" w:rsidP="00D94301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(1, danhMuc);</w:t>
            </w:r>
          </w:p>
          <w:p w14:paraId="7778BAA8" w14:textId="77777777" w:rsidR="00D94301" w:rsidRDefault="00D94301" w:rsidP="00D94301">
            <w:pPr>
              <w:ind w:firstLine="0"/>
            </w:pPr>
            <w:r>
              <w:t xml:space="preserve">            rs = </w:t>
            </w:r>
            <w:proofErr w:type="gramStart"/>
            <w:r>
              <w:t>sttm.executeQuery</w:t>
            </w:r>
            <w:proofErr w:type="gramEnd"/>
            <w:r>
              <w:t>();</w:t>
            </w:r>
          </w:p>
          <w:p w14:paraId="6D9DB63D" w14:textId="77777777" w:rsidR="00D94301" w:rsidRDefault="00D94301" w:rsidP="00D94301">
            <w:pPr>
              <w:ind w:firstLine="0"/>
            </w:pPr>
            <w:r>
              <w:t xml:space="preserve">            while(</w:t>
            </w:r>
            <w:proofErr w:type="gramStart"/>
            <w:r>
              <w:t>rs.next</w:t>
            </w:r>
            <w:proofErr w:type="gramEnd"/>
            <w:r>
              <w:t>()){</w:t>
            </w:r>
          </w:p>
          <w:p w14:paraId="56654210" w14:textId="77777777" w:rsidR="00D94301" w:rsidRDefault="00D94301" w:rsidP="00D94301">
            <w:pPr>
              <w:ind w:firstLine="0"/>
            </w:pPr>
            <w:r>
              <w:t xml:space="preserve">                SanPham sp = new </w:t>
            </w:r>
            <w:proofErr w:type="gramStart"/>
            <w:r>
              <w:t>SanPham(</w:t>
            </w:r>
            <w:proofErr w:type="gramEnd"/>
            <w:r>
              <w:t>);</w:t>
            </w:r>
          </w:p>
          <w:p w14:paraId="05A43C0E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sp.setIdSanPham</w:t>
            </w:r>
            <w:proofErr w:type="gramEnd"/>
            <w:r>
              <w:t>(rs.getInt(1));</w:t>
            </w:r>
          </w:p>
          <w:p w14:paraId="08A08935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sp.setTenSanPham</w:t>
            </w:r>
            <w:proofErr w:type="gramEnd"/>
            <w:r>
              <w:t>(rs.getString(2));</w:t>
            </w:r>
          </w:p>
          <w:p w14:paraId="11BC5880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sp.setGia</w:t>
            </w:r>
            <w:proofErr w:type="gramEnd"/>
            <w:r>
              <w:t>(rs.getInt(3));</w:t>
            </w:r>
          </w:p>
          <w:p w14:paraId="019BDA5B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sp.setTenDanhMuc</w:t>
            </w:r>
            <w:proofErr w:type="gramEnd"/>
            <w:r>
              <w:t>(rs.getString(4));</w:t>
            </w:r>
          </w:p>
          <w:p w14:paraId="53147CD8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sp.setNhaSanXuat</w:t>
            </w:r>
            <w:proofErr w:type="gramEnd"/>
            <w:r>
              <w:t>(rs.getString(5));</w:t>
            </w:r>
          </w:p>
          <w:p w14:paraId="5406559E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sp.setNuocSanXuat</w:t>
            </w:r>
            <w:proofErr w:type="gramEnd"/>
            <w:r>
              <w:t>(rs.getString(6));</w:t>
            </w:r>
          </w:p>
          <w:p w14:paraId="120F69F7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sp.setMauSac</w:t>
            </w:r>
            <w:proofErr w:type="gramEnd"/>
            <w:r>
              <w:t>(rs.getString(7));</w:t>
            </w:r>
          </w:p>
          <w:p w14:paraId="7460DADB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sp.setKichThuoc</w:t>
            </w:r>
            <w:proofErr w:type="gramEnd"/>
            <w:r>
              <w:t>(rs.getString(8));</w:t>
            </w:r>
          </w:p>
          <w:p w14:paraId="42B8F141" w14:textId="77777777" w:rsidR="00D94301" w:rsidRDefault="00D94301" w:rsidP="00D94301">
            <w:pPr>
              <w:ind w:firstLine="0"/>
            </w:pPr>
            <w:r>
              <w:t xml:space="preserve">                ls.add(sp</w:t>
            </w:r>
            <w:proofErr w:type="gramStart"/>
            <w:r>
              <w:t>);</w:t>
            </w:r>
            <w:proofErr w:type="gramEnd"/>
          </w:p>
          <w:p w14:paraId="4C0C2174" w14:textId="77777777" w:rsidR="00D94301" w:rsidRDefault="00D94301" w:rsidP="00D94301">
            <w:pPr>
              <w:ind w:firstLine="0"/>
            </w:pPr>
            <w:r>
              <w:t xml:space="preserve">            }</w:t>
            </w:r>
          </w:p>
          <w:p w14:paraId="086C4CFD" w14:textId="77777777" w:rsidR="00D94301" w:rsidRDefault="00D94301" w:rsidP="00D94301">
            <w:pPr>
              <w:ind w:firstLine="0"/>
            </w:pPr>
            <w:r>
              <w:t xml:space="preserve">            return </w:t>
            </w:r>
            <w:proofErr w:type="gramStart"/>
            <w:r>
              <w:t>ls;</w:t>
            </w:r>
            <w:proofErr w:type="gramEnd"/>
          </w:p>
          <w:p w14:paraId="3DD24453" w14:textId="77777777" w:rsidR="00D94301" w:rsidRDefault="00D94301" w:rsidP="00D94301">
            <w:pPr>
              <w:ind w:firstLine="0"/>
            </w:pPr>
            <w:r>
              <w:t xml:space="preserve">        } catch (Exception e) {</w:t>
            </w:r>
          </w:p>
          <w:p w14:paraId="469409C1" w14:textId="77777777" w:rsidR="00D94301" w:rsidRDefault="00D94301" w:rsidP="00D94301">
            <w:pPr>
              <w:ind w:firstLine="0"/>
            </w:pPr>
            <w:r>
              <w:t xml:space="preserve">            System.out.println("Error!"</w:t>
            </w:r>
            <w:proofErr w:type="gramStart"/>
            <w:r>
              <w:t>);</w:t>
            </w:r>
            <w:proofErr w:type="gramEnd"/>
          </w:p>
          <w:p w14:paraId="384716A4" w14:textId="77777777" w:rsidR="00D94301" w:rsidRDefault="00D94301" w:rsidP="00D94301">
            <w:pPr>
              <w:ind w:firstLine="0"/>
            </w:pPr>
            <w:r>
              <w:t xml:space="preserve">        }</w:t>
            </w:r>
          </w:p>
          <w:p w14:paraId="1A3C7024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finally{</w:t>
            </w:r>
            <w:proofErr w:type="gramEnd"/>
          </w:p>
          <w:p w14:paraId="1BA6D166" w14:textId="77777777" w:rsidR="00D94301" w:rsidRDefault="00D94301" w:rsidP="00D94301">
            <w:pPr>
              <w:ind w:firstLine="0"/>
            </w:pPr>
            <w:r>
              <w:t xml:space="preserve">            try {</w:t>
            </w:r>
          </w:p>
          <w:p w14:paraId="69BBF1FF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con.close</w:t>
            </w:r>
            <w:proofErr w:type="gramEnd"/>
            <w:r>
              <w:t>();</w:t>
            </w:r>
          </w:p>
          <w:p w14:paraId="6A3FA976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rs.close</w:t>
            </w:r>
            <w:proofErr w:type="gramEnd"/>
            <w:r>
              <w:t>();</w:t>
            </w:r>
          </w:p>
          <w:p w14:paraId="27550E4D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sttm.close</w:t>
            </w:r>
            <w:proofErr w:type="gramEnd"/>
            <w:r>
              <w:t>();</w:t>
            </w:r>
          </w:p>
          <w:p w14:paraId="0512722C" w14:textId="77777777" w:rsidR="00D94301" w:rsidRDefault="00D94301" w:rsidP="00D94301">
            <w:pPr>
              <w:ind w:firstLine="0"/>
            </w:pPr>
            <w:r>
              <w:t xml:space="preserve">            } catch (Exception e) {</w:t>
            </w:r>
          </w:p>
          <w:p w14:paraId="2FB2BF6D" w14:textId="77777777" w:rsidR="00D94301" w:rsidRDefault="00D94301" w:rsidP="00D94301">
            <w:pPr>
              <w:ind w:firstLine="0"/>
            </w:pPr>
            <w:r>
              <w:t xml:space="preserve">            }</w:t>
            </w:r>
          </w:p>
          <w:p w14:paraId="77669056" w14:textId="77777777" w:rsidR="00D94301" w:rsidRDefault="00D94301" w:rsidP="00D94301">
            <w:pPr>
              <w:ind w:firstLine="0"/>
            </w:pPr>
            <w:r>
              <w:t xml:space="preserve">        }</w:t>
            </w:r>
          </w:p>
          <w:p w14:paraId="34BC27FB" w14:textId="77777777" w:rsidR="00D94301" w:rsidRDefault="00D94301" w:rsidP="00D94301">
            <w:pPr>
              <w:ind w:firstLine="0"/>
            </w:pPr>
            <w:r>
              <w:t xml:space="preserve">        return </w:t>
            </w:r>
            <w:proofErr w:type="gramStart"/>
            <w:r>
              <w:t>null;</w:t>
            </w:r>
            <w:proofErr w:type="gramEnd"/>
          </w:p>
          <w:p w14:paraId="3156A206" w14:textId="77777777" w:rsidR="00D94301" w:rsidRDefault="00D94301" w:rsidP="00D94301">
            <w:pPr>
              <w:ind w:firstLine="0"/>
            </w:pPr>
            <w:r>
              <w:lastRenderedPageBreak/>
              <w:t xml:space="preserve">    }</w:t>
            </w:r>
          </w:p>
          <w:p w14:paraId="639291DA" w14:textId="77777777" w:rsidR="00D94301" w:rsidRDefault="00D94301" w:rsidP="00D94301">
            <w:pPr>
              <w:ind w:firstLine="0"/>
            </w:pPr>
            <w:r>
              <w:t xml:space="preserve">    public List&lt;SanPham&gt; </w:t>
            </w:r>
            <w:proofErr w:type="gramStart"/>
            <w:r>
              <w:t>timKiemSP(</w:t>
            </w:r>
            <w:proofErr w:type="gramEnd"/>
            <w:r>
              <w:t>String tenSanPham, String danhMuc){</w:t>
            </w:r>
          </w:p>
          <w:p w14:paraId="08F23197" w14:textId="77777777" w:rsidR="00D94301" w:rsidRDefault="00D94301" w:rsidP="00D94301">
            <w:pPr>
              <w:ind w:firstLine="0"/>
            </w:pPr>
            <w:r>
              <w:t xml:space="preserve">        List&lt;SanPham&gt; ls = new ArrayList&lt;</w:t>
            </w:r>
            <w:proofErr w:type="gramStart"/>
            <w:r>
              <w:t>&gt;(</w:t>
            </w:r>
            <w:proofErr w:type="gramEnd"/>
            <w:r>
              <w:t xml:space="preserve">); </w:t>
            </w:r>
          </w:p>
          <w:p w14:paraId="4E6515B7" w14:textId="77777777" w:rsidR="00D94301" w:rsidRDefault="00D94301" w:rsidP="00D94301">
            <w:pPr>
              <w:ind w:firstLine="0"/>
            </w:pPr>
            <w:r>
              <w:t xml:space="preserve">        Connection con = </w:t>
            </w:r>
            <w:proofErr w:type="gramStart"/>
            <w:r>
              <w:t>null;</w:t>
            </w:r>
            <w:proofErr w:type="gramEnd"/>
          </w:p>
          <w:p w14:paraId="16FEFF99" w14:textId="77777777" w:rsidR="00D94301" w:rsidRDefault="00D94301" w:rsidP="00D94301">
            <w:pPr>
              <w:ind w:firstLine="0"/>
            </w:pPr>
            <w:r>
              <w:t xml:space="preserve">        PreparedStatement sttm = </w:t>
            </w:r>
            <w:proofErr w:type="gramStart"/>
            <w:r>
              <w:t>null;</w:t>
            </w:r>
            <w:proofErr w:type="gramEnd"/>
          </w:p>
          <w:p w14:paraId="4FA05C8F" w14:textId="77777777" w:rsidR="00D94301" w:rsidRDefault="00D94301" w:rsidP="00D94301">
            <w:pPr>
              <w:ind w:firstLine="0"/>
            </w:pPr>
            <w:r>
              <w:t xml:space="preserve">        ResultSet rs = </w:t>
            </w:r>
            <w:proofErr w:type="gramStart"/>
            <w:r>
              <w:t>null;</w:t>
            </w:r>
            <w:proofErr w:type="gramEnd"/>
          </w:p>
          <w:p w14:paraId="560BBAD5" w14:textId="77777777" w:rsidR="00D94301" w:rsidRDefault="00D94301" w:rsidP="00D94301">
            <w:pPr>
              <w:ind w:firstLine="0"/>
            </w:pPr>
            <w:r>
              <w:t xml:space="preserve">        try {</w:t>
            </w:r>
          </w:p>
          <w:p w14:paraId="1B0B51E7" w14:textId="77777777" w:rsidR="00D94301" w:rsidRDefault="00D94301" w:rsidP="00D94301">
            <w:pPr>
              <w:ind w:firstLine="0"/>
            </w:pPr>
            <w:r>
              <w:t xml:space="preserve">            String sSQL = "SELECT * FROM sanpham WHERE tendanhmuc = " + "\"" </w:t>
            </w:r>
            <w:proofErr w:type="gramStart"/>
            <w:r>
              <w:t>+  danhMuc</w:t>
            </w:r>
            <w:proofErr w:type="gramEnd"/>
            <w:r>
              <w:t xml:space="preserve"> + "\"" + " and tenSanPham like " + "\"" + tenSanPham + "%\"" ;</w:t>
            </w:r>
          </w:p>
          <w:p w14:paraId="1C51BA33" w14:textId="77777777" w:rsidR="00D94301" w:rsidRDefault="00D94301" w:rsidP="00D94301">
            <w:pPr>
              <w:ind w:firstLine="0"/>
            </w:pPr>
            <w:r>
              <w:t xml:space="preserve">            con = DatabaseUtils.getDBConnect(</w:t>
            </w:r>
            <w:proofErr w:type="gramStart"/>
            <w:r>
              <w:t>);</w:t>
            </w:r>
            <w:proofErr w:type="gramEnd"/>
          </w:p>
          <w:p w14:paraId="0661019C" w14:textId="77777777" w:rsidR="00D94301" w:rsidRDefault="00D94301" w:rsidP="00D94301">
            <w:pPr>
              <w:ind w:firstLine="0"/>
            </w:pPr>
            <w:r>
              <w:t xml:space="preserve">            System.out.println(sSQL</w:t>
            </w:r>
            <w:proofErr w:type="gramStart"/>
            <w:r>
              <w:t>);</w:t>
            </w:r>
            <w:proofErr w:type="gramEnd"/>
          </w:p>
          <w:p w14:paraId="5287714C" w14:textId="77777777" w:rsidR="00D94301" w:rsidRDefault="00D94301" w:rsidP="00D94301">
            <w:pPr>
              <w:ind w:firstLine="0"/>
            </w:pPr>
            <w:r>
              <w:t xml:space="preserve">            sttm = (PreparedStatement) </w:t>
            </w:r>
            <w:proofErr w:type="gramStart"/>
            <w:r>
              <w:t>con.prepareStatement</w:t>
            </w:r>
            <w:proofErr w:type="gramEnd"/>
            <w:r>
              <w:t>(sSQL);</w:t>
            </w:r>
          </w:p>
          <w:p w14:paraId="31125038" w14:textId="77777777" w:rsidR="00D94301" w:rsidRDefault="00D94301" w:rsidP="00D94301">
            <w:pPr>
              <w:ind w:firstLine="0"/>
            </w:pPr>
            <w:r>
              <w:t xml:space="preserve">            rs = </w:t>
            </w:r>
            <w:proofErr w:type="gramStart"/>
            <w:r>
              <w:t>sttm.executeQuery</w:t>
            </w:r>
            <w:proofErr w:type="gramEnd"/>
            <w:r>
              <w:t>();</w:t>
            </w:r>
          </w:p>
          <w:p w14:paraId="269C457E" w14:textId="77777777" w:rsidR="00D94301" w:rsidRDefault="00D94301" w:rsidP="00D94301">
            <w:pPr>
              <w:ind w:firstLine="0"/>
            </w:pPr>
            <w:r>
              <w:t xml:space="preserve">            while(</w:t>
            </w:r>
            <w:proofErr w:type="gramStart"/>
            <w:r>
              <w:t>rs.next</w:t>
            </w:r>
            <w:proofErr w:type="gramEnd"/>
            <w:r>
              <w:t>()){</w:t>
            </w:r>
          </w:p>
          <w:p w14:paraId="5422C1BF" w14:textId="77777777" w:rsidR="00D94301" w:rsidRDefault="00D94301" w:rsidP="00D94301">
            <w:pPr>
              <w:ind w:firstLine="0"/>
            </w:pPr>
            <w:r>
              <w:t xml:space="preserve">                SanPham sp = new </w:t>
            </w:r>
            <w:proofErr w:type="gramStart"/>
            <w:r>
              <w:t>SanPham(</w:t>
            </w:r>
            <w:proofErr w:type="gramEnd"/>
            <w:r>
              <w:t>);</w:t>
            </w:r>
          </w:p>
          <w:p w14:paraId="546FA775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sp.setIdSanPham</w:t>
            </w:r>
            <w:proofErr w:type="gramEnd"/>
            <w:r>
              <w:t>(rs.getInt(1));</w:t>
            </w:r>
          </w:p>
          <w:p w14:paraId="5A7822FF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sp.setTenSanPham</w:t>
            </w:r>
            <w:proofErr w:type="gramEnd"/>
            <w:r>
              <w:t>(rs.getString(2));</w:t>
            </w:r>
          </w:p>
          <w:p w14:paraId="4DE37544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sp.setGia</w:t>
            </w:r>
            <w:proofErr w:type="gramEnd"/>
            <w:r>
              <w:t>(rs.getInt(3));</w:t>
            </w:r>
          </w:p>
          <w:p w14:paraId="2A16895F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sp.setTenDanhMuc</w:t>
            </w:r>
            <w:proofErr w:type="gramEnd"/>
            <w:r>
              <w:t>(rs.getString(4));</w:t>
            </w:r>
          </w:p>
          <w:p w14:paraId="3DA0C8EB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sp.setNhaSanXuat</w:t>
            </w:r>
            <w:proofErr w:type="gramEnd"/>
            <w:r>
              <w:t>(rs.getString(5));</w:t>
            </w:r>
          </w:p>
          <w:p w14:paraId="5C48BD2E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sp.setNuocSanXuat</w:t>
            </w:r>
            <w:proofErr w:type="gramEnd"/>
            <w:r>
              <w:t>(rs.getString(6));</w:t>
            </w:r>
          </w:p>
          <w:p w14:paraId="6D8E776F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sp.setMauSac</w:t>
            </w:r>
            <w:proofErr w:type="gramEnd"/>
            <w:r>
              <w:t>(rs.getString(7));</w:t>
            </w:r>
          </w:p>
          <w:p w14:paraId="0D88C27B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sp.setKichThuoc</w:t>
            </w:r>
            <w:proofErr w:type="gramEnd"/>
            <w:r>
              <w:t>(rs.getString(8));</w:t>
            </w:r>
          </w:p>
          <w:p w14:paraId="5299A48D" w14:textId="77777777" w:rsidR="00D94301" w:rsidRDefault="00D94301" w:rsidP="00D94301">
            <w:pPr>
              <w:ind w:firstLine="0"/>
            </w:pPr>
            <w:r>
              <w:t xml:space="preserve">                ls.add(sp</w:t>
            </w:r>
            <w:proofErr w:type="gramStart"/>
            <w:r>
              <w:t>);</w:t>
            </w:r>
            <w:proofErr w:type="gramEnd"/>
          </w:p>
          <w:p w14:paraId="6B4A9414" w14:textId="77777777" w:rsidR="00D94301" w:rsidRDefault="00D94301" w:rsidP="00D94301">
            <w:pPr>
              <w:ind w:firstLine="0"/>
            </w:pPr>
            <w:r>
              <w:t xml:space="preserve">            }</w:t>
            </w:r>
          </w:p>
          <w:p w14:paraId="271FC1D2" w14:textId="77777777" w:rsidR="00D94301" w:rsidRDefault="00D94301" w:rsidP="00D94301">
            <w:pPr>
              <w:ind w:firstLine="0"/>
            </w:pPr>
            <w:r>
              <w:t xml:space="preserve">            return </w:t>
            </w:r>
            <w:proofErr w:type="gramStart"/>
            <w:r>
              <w:t>ls;</w:t>
            </w:r>
            <w:proofErr w:type="gramEnd"/>
          </w:p>
          <w:p w14:paraId="085B6730" w14:textId="77777777" w:rsidR="00D94301" w:rsidRDefault="00D94301" w:rsidP="00D94301">
            <w:pPr>
              <w:ind w:firstLine="0"/>
            </w:pPr>
            <w:r>
              <w:t xml:space="preserve">        } catch (Exception e) {</w:t>
            </w:r>
          </w:p>
          <w:p w14:paraId="3592645F" w14:textId="77777777" w:rsidR="00D94301" w:rsidRDefault="00D94301" w:rsidP="00D94301">
            <w:pPr>
              <w:ind w:firstLine="0"/>
            </w:pPr>
            <w:r>
              <w:t xml:space="preserve">            System.out.println("Error!"</w:t>
            </w:r>
            <w:proofErr w:type="gramStart"/>
            <w:r>
              <w:t>);</w:t>
            </w:r>
            <w:proofErr w:type="gramEnd"/>
          </w:p>
          <w:p w14:paraId="4C215260" w14:textId="77777777" w:rsidR="00D94301" w:rsidRDefault="00D94301" w:rsidP="00D94301">
            <w:pPr>
              <w:ind w:firstLine="0"/>
            </w:pPr>
            <w:r>
              <w:t xml:space="preserve">        }</w:t>
            </w:r>
          </w:p>
          <w:p w14:paraId="3561F9C1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finally{</w:t>
            </w:r>
            <w:proofErr w:type="gramEnd"/>
          </w:p>
          <w:p w14:paraId="0AB72287" w14:textId="77777777" w:rsidR="00D94301" w:rsidRDefault="00D94301" w:rsidP="00D94301">
            <w:pPr>
              <w:ind w:firstLine="0"/>
            </w:pPr>
            <w:r>
              <w:lastRenderedPageBreak/>
              <w:t xml:space="preserve">            try {</w:t>
            </w:r>
          </w:p>
          <w:p w14:paraId="2EB45E79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con.close</w:t>
            </w:r>
            <w:proofErr w:type="gramEnd"/>
            <w:r>
              <w:t>();</w:t>
            </w:r>
          </w:p>
          <w:p w14:paraId="58992218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rs.close</w:t>
            </w:r>
            <w:proofErr w:type="gramEnd"/>
            <w:r>
              <w:t>();</w:t>
            </w:r>
          </w:p>
          <w:p w14:paraId="05BDE045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sttm.close</w:t>
            </w:r>
            <w:proofErr w:type="gramEnd"/>
            <w:r>
              <w:t>();</w:t>
            </w:r>
          </w:p>
          <w:p w14:paraId="6051599B" w14:textId="77777777" w:rsidR="00D94301" w:rsidRDefault="00D94301" w:rsidP="00D94301">
            <w:pPr>
              <w:ind w:firstLine="0"/>
            </w:pPr>
            <w:r>
              <w:t xml:space="preserve">            } catch (Exception e) {</w:t>
            </w:r>
          </w:p>
          <w:p w14:paraId="2BE78566" w14:textId="77777777" w:rsidR="00D94301" w:rsidRDefault="00D94301" w:rsidP="00D94301">
            <w:pPr>
              <w:ind w:firstLine="0"/>
            </w:pPr>
            <w:r>
              <w:t xml:space="preserve">            }</w:t>
            </w:r>
          </w:p>
          <w:p w14:paraId="6BF557B8" w14:textId="77777777" w:rsidR="00D94301" w:rsidRDefault="00D94301" w:rsidP="00D94301">
            <w:pPr>
              <w:ind w:firstLine="0"/>
            </w:pPr>
            <w:r>
              <w:t xml:space="preserve">        }</w:t>
            </w:r>
          </w:p>
          <w:p w14:paraId="3E331A7D" w14:textId="77777777" w:rsidR="00D94301" w:rsidRDefault="00D94301" w:rsidP="00D94301">
            <w:pPr>
              <w:ind w:firstLine="0"/>
            </w:pPr>
            <w:r>
              <w:t xml:space="preserve">        return </w:t>
            </w:r>
            <w:proofErr w:type="gramStart"/>
            <w:r>
              <w:t>null;</w:t>
            </w:r>
            <w:proofErr w:type="gramEnd"/>
          </w:p>
          <w:p w14:paraId="498C15EF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1E325A94" w14:textId="77777777" w:rsidR="00D94301" w:rsidRDefault="00D94301" w:rsidP="00D94301">
            <w:pPr>
              <w:ind w:firstLine="0"/>
            </w:pPr>
            <w:r>
              <w:t xml:space="preserve">    </w:t>
            </w:r>
          </w:p>
          <w:p w14:paraId="0CC990B2" w14:textId="77777777" w:rsidR="00D94301" w:rsidRDefault="00D94301" w:rsidP="00D94301">
            <w:pPr>
              <w:ind w:firstLine="0"/>
            </w:pPr>
            <w:r>
              <w:t xml:space="preserve">    public void </w:t>
            </w:r>
            <w:proofErr w:type="gramStart"/>
            <w:r>
              <w:t>XoaSanPham(</w:t>
            </w:r>
            <w:proofErr w:type="gramEnd"/>
            <w:r>
              <w:t>int idsp){</w:t>
            </w:r>
          </w:p>
          <w:p w14:paraId="2BC0C798" w14:textId="77777777" w:rsidR="00D94301" w:rsidRDefault="00D94301" w:rsidP="00D94301">
            <w:pPr>
              <w:ind w:firstLine="0"/>
            </w:pPr>
            <w:r>
              <w:t xml:space="preserve">        Connection con = </w:t>
            </w:r>
            <w:proofErr w:type="gramStart"/>
            <w:r>
              <w:t>null;</w:t>
            </w:r>
            <w:proofErr w:type="gramEnd"/>
          </w:p>
          <w:p w14:paraId="1DB5DE46" w14:textId="77777777" w:rsidR="00D94301" w:rsidRDefault="00D94301" w:rsidP="00D94301">
            <w:pPr>
              <w:ind w:firstLine="0"/>
            </w:pPr>
            <w:r>
              <w:t xml:space="preserve">        PreparedStatement sttm = </w:t>
            </w:r>
            <w:proofErr w:type="gramStart"/>
            <w:r>
              <w:t>null;</w:t>
            </w:r>
            <w:proofErr w:type="gramEnd"/>
          </w:p>
          <w:p w14:paraId="651CE4EA" w14:textId="77777777" w:rsidR="00D94301" w:rsidRDefault="00D94301" w:rsidP="00D94301">
            <w:pPr>
              <w:ind w:firstLine="0"/>
            </w:pPr>
            <w:r>
              <w:t xml:space="preserve">        try {</w:t>
            </w:r>
          </w:p>
          <w:p w14:paraId="2086DBC5" w14:textId="77777777" w:rsidR="00D94301" w:rsidRDefault="00D94301" w:rsidP="00D94301">
            <w:pPr>
              <w:ind w:firstLine="0"/>
            </w:pPr>
            <w:r>
              <w:t xml:space="preserve">            String sSQL = "delete from sanpham where idsanpham </w:t>
            </w:r>
            <w:proofErr w:type="gramStart"/>
            <w:r>
              <w:t>= ?</w:t>
            </w:r>
            <w:proofErr w:type="gramEnd"/>
            <w:r>
              <w:t>";</w:t>
            </w:r>
          </w:p>
          <w:p w14:paraId="70A9EA95" w14:textId="77777777" w:rsidR="00D94301" w:rsidRDefault="00D94301" w:rsidP="00D94301">
            <w:pPr>
              <w:ind w:firstLine="0"/>
            </w:pPr>
            <w:r>
              <w:t xml:space="preserve">            con = DatabaseUtils.getDBConnect(</w:t>
            </w:r>
            <w:proofErr w:type="gramStart"/>
            <w:r>
              <w:t>);</w:t>
            </w:r>
            <w:proofErr w:type="gramEnd"/>
          </w:p>
          <w:p w14:paraId="4199440D" w14:textId="77777777" w:rsidR="00D94301" w:rsidRDefault="00D94301" w:rsidP="00D94301">
            <w:pPr>
              <w:ind w:firstLine="0"/>
            </w:pPr>
            <w:r>
              <w:t xml:space="preserve">            sttm = (PreparedStatement) </w:t>
            </w:r>
            <w:proofErr w:type="gramStart"/>
            <w:r>
              <w:t>con.prepareStatement</w:t>
            </w:r>
            <w:proofErr w:type="gramEnd"/>
            <w:r>
              <w:t>(sSQL);</w:t>
            </w:r>
          </w:p>
          <w:p w14:paraId="2FD46C2F" w14:textId="77777777" w:rsidR="00D94301" w:rsidRDefault="00D94301" w:rsidP="00D94301">
            <w:pPr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(1, idsp);</w:t>
            </w:r>
          </w:p>
          <w:p w14:paraId="0347092A" w14:textId="77777777" w:rsidR="00D94301" w:rsidRDefault="00D94301" w:rsidP="00D94301">
            <w:pPr>
              <w:ind w:firstLine="0"/>
            </w:pPr>
            <w:r>
              <w:t xml:space="preserve">            </w:t>
            </w:r>
            <w:proofErr w:type="gramStart"/>
            <w:r>
              <w:t>sttm.executeUpdate</w:t>
            </w:r>
            <w:proofErr w:type="gramEnd"/>
            <w:r>
              <w:t>();</w:t>
            </w:r>
          </w:p>
          <w:p w14:paraId="57374BAD" w14:textId="77777777" w:rsidR="00D94301" w:rsidRDefault="00D94301" w:rsidP="00D94301">
            <w:pPr>
              <w:ind w:firstLine="0"/>
            </w:pPr>
            <w:r>
              <w:t xml:space="preserve">            </w:t>
            </w:r>
          </w:p>
          <w:p w14:paraId="7F5F0742" w14:textId="77777777" w:rsidR="00D94301" w:rsidRDefault="00D94301" w:rsidP="00D94301">
            <w:pPr>
              <w:ind w:firstLine="0"/>
            </w:pPr>
            <w:r>
              <w:t xml:space="preserve">        } catch (Exception e) {</w:t>
            </w:r>
          </w:p>
          <w:p w14:paraId="7BA676E5" w14:textId="77777777" w:rsidR="00D94301" w:rsidRDefault="00D94301" w:rsidP="00D94301">
            <w:pPr>
              <w:ind w:firstLine="0"/>
            </w:pPr>
            <w:r>
              <w:t xml:space="preserve">            System.out.println("Error!"</w:t>
            </w:r>
            <w:proofErr w:type="gramStart"/>
            <w:r>
              <w:t>);</w:t>
            </w:r>
            <w:proofErr w:type="gramEnd"/>
          </w:p>
          <w:p w14:paraId="3C2C1C36" w14:textId="77777777" w:rsidR="00D94301" w:rsidRDefault="00D94301" w:rsidP="00D94301">
            <w:pPr>
              <w:ind w:firstLine="0"/>
            </w:pPr>
            <w:r>
              <w:t xml:space="preserve">            System.out.println(</w:t>
            </w:r>
            <w:proofErr w:type="gramStart"/>
            <w:r>
              <w:t>e.getMessage</w:t>
            </w:r>
            <w:proofErr w:type="gramEnd"/>
            <w:r>
              <w:t>());</w:t>
            </w:r>
          </w:p>
          <w:p w14:paraId="0343288D" w14:textId="77777777" w:rsidR="00D94301" w:rsidRDefault="00D94301" w:rsidP="00D94301">
            <w:pPr>
              <w:ind w:firstLine="0"/>
            </w:pPr>
            <w:r>
              <w:t xml:space="preserve">        }</w:t>
            </w:r>
          </w:p>
          <w:p w14:paraId="42775009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finally{</w:t>
            </w:r>
            <w:proofErr w:type="gramEnd"/>
          </w:p>
          <w:p w14:paraId="7646468E" w14:textId="77777777" w:rsidR="00D94301" w:rsidRDefault="00D94301" w:rsidP="00D94301">
            <w:pPr>
              <w:ind w:firstLine="0"/>
            </w:pPr>
            <w:r>
              <w:t xml:space="preserve">            try {</w:t>
            </w:r>
          </w:p>
          <w:p w14:paraId="010DABE7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con.close</w:t>
            </w:r>
            <w:proofErr w:type="gramEnd"/>
            <w:r>
              <w:t>();</w:t>
            </w:r>
          </w:p>
          <w:p w14:paraId="04886934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sttm.close</w:t>
            </w:r>
            <w:proofErr w:type="gramEnd"/>
            <w:r>
              <w:t>();</w:t>
            </w:r>
          </w:p>
          <w:p w14:paraId="0038B0C9" w14:textId="77777777" w:rsidR="00D94301" w:rsidRDefault="00D94301" w:rsidP="00D94301">
            <w:pPr>
              <w:ind w:firstLine="0"/>
            </w:pPr>
            <w:r>
              <w:t xml:space="preserve">            } catch (Exception e) {</w:t>
            </w:r>
          </w:p>
          <w:p w14:paraId="19E2B32C" w14:textId="77777777" w:rsidR="00D94301" w:rsidRDefault="00D94301" w:rsidP="00D94301">
            <w:pPr>
              <w:ind w:firstLine="0"/>
            </w:pPr>
            <w:r>
              <w:lastRenderedPageBreak/>
              <w:t xml:space="preserve">            }</w:t>
            </w:r>
          </w:p>
          <w:p w14:paraId="29005044" w14:textId="77777777" w:rsidR="00D94301" w:rsidRDefault="00D94301" w:rsidP="00D94301">
            <w:pPr>
              <w:ind w:firstLine="0"/>
            </w:pPr>
            <w:r>
              <w:t xml:space="preserve">        }</w:t>
            </w:r>
          </w:p>
          <w:p w14:paraId="0C1416B5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79B7C6D0" w14:textId="77777777" w:rsidR="00D94301" w:rsidRDefault="00D94301" w:rsidP="00D94301">
            <w:pPr>
              <w:ind w:firstLine="0"/>
            </w:pPr>
          </w:p>
          <w:p w14:paraId="1A530816" w14:textId="77777777" w:rsidR="00D94301" w:rsidRDefault="00D94301" w:rsidP="00D94301">
            <w:pPr>
              <w:ind w:firstLine="0"/>
            </w:pPr>
            <w:r>
              <w:t xml:space="preserve">      public void </w:t>
            </w:r>
            <w:proofErr w:type="gramStart"/>
            <w:r>
              <w:t>CapNhatSanPham(</w:t>
            </w:r>
            <w:proofErr w:type="gramEnd"/>
            <w:r>
              <w:t>SanPham sp){</w:t>
            </w:r>
          </w:p>
          <w:p w14:paraId="7E69E478" w14:textId="77777777" w:rsidR="00D94301" w:rsidRDefault="00D94301" w:rsidP="00D94301">
            <w:pPr>
              <w:ind w:firstLine="0"/>
            </w:pPr>
            <w:r>
              <w:t xml:space="preserve">        Connection con = </w:t>
            </w:r>
            <w:proofErr w:type="gramStart"/>
            <w:r>
              <w:t>null;</w:t>
            </w:r>
            <w:proofErr w:type="gramEnd"/>
          </w:p>
          <w:p w14:paraId="3F6EBD70" w14:textId="77777777" w:rsidR="00D94301" w:rsidRDefault="00D94301" w:rsidP="00D94301">
            <w:pPr>
              <w:ind w:firstLine="0"/>
            </w:pPr>
            <w:r>
              <w:t xml:space="preserve">        PreparedStatement sttm = </w:t>
            </w:r>
            <w:proofErr w:type="gramStart"/>
            <w:r>
              <w:t>null;</w:t>
            </w:r>
            <w:proofErr w:type="gramEnd"/>
          </w:p>
          <w:p w14:paraId="1666569E" w14:textId="77777777" w:rsidR="00D94301" w:rsidRDefault="00D94301" w:rsidP="00D94301">
            <w:pPr>
              <w:ind w:firstLine="0"/>
            </w:pPr>
            <w:r>
              <w:t xml:space="preserve">        try {</w:t>
            </w:r>
          </w:p>
          <w:p w14:paraId="6F15B892" w14:textId="77777777" w:rsidR="00D94301" w:rsidRDefault="00D94301" w:rsidP="00D94301">
            <w:pPr>
              <w:ind w:firstLine="0"/>
            </w:pPr>
            <w:r>
              <w:t xml:space="preserve">            String sSQL = "update sanpham set tensanpham </w:t>
            </w:r>
            <w:proofErr w:type="gramStart"/>
            <w:r>
              <w:t>= ?</w:t>
            </w:r>
            <w:proofErr w:type="gramEnd"/>
            <w:r>
              <w:t>, gia = ?,"</w:t>
            </w:r>
          </w:p>
          <w:p w14:paraId="2F56BCB0" w14:textId="77777777" w:rsidR="00D94301" w:rsidRDefault="00D94301" w:rsidP="00D94301">
            <w:pPr>
              <w:ind w:firstLine="0"/>
            </w:pPr>
            <w:r>
              <w:t xml:space="preserve">                    + " tendanhmuc </w:t>
            </w:r>
            <w:proofErr w:type="gramStart"/>
            <w:r>
              <w:t>= ?</w:t>
            </w:r>
            <w:proofErr w:type="gramEnd"/>
            <w:r>
              <w:t>, nhasanxuat = ?, nuocsanxuat = ?, "</w:t>
            </w:r>
          </w:p>
          <w:p w14:paraId="2D918B53" w14:textId="77777777" w:rsidR="00D94301" w:rsidRDefault="00D94301" w:rsidP="00D94301">
            <w:pPr>
              <w:ind w:firstLine="0"/>
            </w:pPr>
            <w:r>
              <w:t xml:space="preserve">                    + "mausac </w:t>
            </w:r>
            <w:proofErr w:type="gramStart"/>
            <w:r>
              <w:t>= ?</w:t>
            </w:r>
            <w:proofErr w:type="gramEnd"/>
            <w:r>
              <w:t>, kichthuoc = ? where IDSanPham = ?";</w:t>
            </w:r>
          </w:p>
          <w:p w14:paraId="439AAB65" w14:textId="77777777" w:rsidR="00D94301" w:rsidRDefault="00D94301" w:rsidP="00D94301">
            <w:pPr>
              <w:ind w:firstLine="0"/>
            </w:pPr>
            <w:r>
              <w:t xml:space="preserve">            con = DatabaseUtils.getDBConnect(</w:t>
            </w:r>
            <w:proofErr w:type="gramStart"/>
            <w:r>
              <w:t>);</w:t>
            </w:r>
            <w:proofErr w:type="gramEnd"/>
          </w:p>
          <w:p w14:paraId="1FAE1D08" w14:textId="77777777" w:rsidR="00D94301" w:rsidRDefault="00D94301" w:rsidP="00D94301">
            <w:pPr>
              <w:ind w:firstLine="0"/>
            </w:pPr>
            <w:r>
              <w:t xml:space="preserve">            sttm = (PreparedStatement) </w:t>
            </w:r>
            <w:proofErr w:type="gramStart"/>
            <w:r>
              <w:t>con.prepareStatement</w:t>
            </w:r>
            <w:proofErr w:type="gramEnd"/>
            <w:r>
              <w:t>(sSQL);</w:t>
            </w:r>
          </w:p>
          <w:p w14:paraId="759C7F7D" w14:textId="77777777" w:rsidR="00D94301" w:rsidRDefault="00D94301" w:rsidP="00D94301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(1, sp.getTenSanPham());</w:t>
            </w:r>
          </w:p>
          <w:p w14:paraId="0FD3D879" w14:textId="77777777" w:rsidR="00D94301" w:rsidRDefault="00D94301" w:rsidP="00D94301">
            <w:pPr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(2, sp.getGia());</w:t>
            </w:r>
          </w:p>
          <w:p w14:paraId="4D244963" w14:textId="77777777" w:rsidR="00D94301" w:rsidRDefault="00D94301" w:rsidP="00D94301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(3, sp.getTenDanhMuc());</w:t>
            </w:r>
          </w:p>
          <w:p w14:paraId="042033FC" w14:textId="77777777" w:rsidR="00D94301" w:rsidRDefault="00D94301" w:rsidP="00D94301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(4, sp.getNhaSanXuat());</w:t>
            </w:r>
          </w:p>
          <w:p w14:paraId="6276F5EE" w14:textId="77777777" w:rsidR="00D94301" w:rsidRDefault="00D94301" w:rsidP="00D94301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(5, sp.getNuocSanXuat());</w:t>
            </w:r>
          </w:p>
          <w:p w14:paraId="08C58BD3" w14:textId="77777777" w:rsidR="00D94301" w:rsidRDefault="00D94301" w:rsidP="00D94301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(6, sp.getMauSac());</w:t>
            </w:r>
          </w:p>
          <w:p w14:paraId="1D91C165" w14:textId="77777777" w:rsidR="00D94301" w:rsidRDefault="00D94301" w:rsidP="00D94301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(7, sp.getKichThuoc());</w:t>
            </w:r>
          </w:p>
          <w:p w14:paraId="7BB50BD1" w14:textId="77777777" w:rsidR="00D94301" w:rsidRDefault="00D94301" w:rsidP="00D94301">
            <w:pPr>
              <w:ind w:firstLine="0"/>
            </w:pPr>
            <w:r>
              <w:t xml:space="preserve">            </w:t>
            </w:r>
            <w:proofErr w:type="gramStart"/>
            <w:r>
              <w:t>sttm.setInt</w:t>
            </w:r>
            <w:proofErr w:type="gramEnd"/>
            <w:r>
              <w:t>(8, sp.getIdSanPham());</w:t>
            </w:r>
          </w:p>
          <w:p w14:paraId="6B933FBE" w14:textId="77777777" w:rsidR="00D94301" w:rsidRDefault="00D94301" w:rsidP="00D94301">
            <w:pPr>
              <w:ind w:firstLine="0"/>
            </w:pPr>
            <w:r>
              <w:t xml:space="preserve">            </w:t>
            </w:r>
            <w:proofErr w:type="gramStart"/>
            <w:r>
              <w:t>sttm.executeUpdate</w:t>
            </w:r>
            <w:proofErr w:type="gramEnd"/>
            <w:r>
              <w:t>();</w:t>
            </w:r>
          </w:p>
          <w:p w14:paraId="0B014EBE" w14:textId="77777777" w:rsidR="00D94301" w:rsidRDefault="00D94301" w:rsidP="00D94301">
            <w:pPr>
              <w:ind w:firstLine="0"/>
            </w:pPr>
            <w:r>
              <w:t xml:space="preserve">            </w:t>
            </w:r>
          </w:p>
          <w:p w14:paraId="4C368618" w14:textId="77777777" w:rsidR="00D94301" w:rsidRDefault="00D94301" w:rsidP="00D94301">
            <w:pPr>
              <w:ind w:firstLine="0"/>
            </w:pPr>
            <w:r>
              <w:t xml:space="preserve">        } catch (Exception e) {</w:t>
            </w:r>
          </w:p>
          <w:p w14:paraId="62C333F6" w14:textId="77777777" w:rsidR="00D94301" w:rsidRDefault="00D94301" w:rsidP="00D94301">
            <w:pPr>
              <w:ind w:firstLine="0"/>
            </w:pPr>
            <w:r>
              <w:t xml:space="preserve">            System.out.println("Error!"</w:t>
            </w:r>
            <w:proofErr w:type="gramStart"/>
            <w:r>
              <w:t>);</w:t>
            </w:r>
            <w:proofErr w:type="gramEnd"/>
          </w:p>
          <w:p w14:paraId="75AD5E1F" w14:textId="77777777" w:rsidR="00D94301" w:rsidRDefault="00D94301" w:rsidP="00D94301">
            <w:pPr>
              <w:ind w:firstLine="0"/>
            </w:pPr>
            <w:r>
              <w:t xml:space="preserve">            System.out.println(</w:t>
            </w:r>
            <w:proofErr w:type="gramStart"/>
            <w:r>
              <w:t>e.getMessage</w:t>
            </w:r>
            <w:proofErr w:type="gramEnd"/>
            <w:r>
              <w:t>());</w:t>
            </w:r>
          </w:p>
          <w:p w14:paraId="1700D1D6" w14:textId="77777777" w:rsidR="00D94301" w:rsidRDefault="00D94301" w:rsidP="00D94301">
            <w:pPr>
              <w:ind w:firstLine="0"/>
            </w:pPr>
            <w:r>
              <w:t xml:space="preserve">        }</w:t>
            </w:r>
          </w:p>
          <w:p w14:paraId="157EBAEA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finally{</w:t>
            </w:r>
            <w:proofErr w:type="gramEnd"/>
          </w:p>
          <w:p w14:paraId="39D55104" w14:textId="77777777" w:rsidR="00D94301" w:rsidRDefault="00D94301" w:rsidP="00D94301">
            <w:pPr>
              <w:ind w:firstLine="0"/>
            </w:pPr>
            <w:r>
              <w:t xml:space="preserve">            try {</w:t>
            </w:r>
          </w:p>
          <w:p w14:paraId="4791CE29" w14:textId="77777777" w:rsidR="00D94301" w:rsidRDefault="00D94301" w:rsidP="00D94301">
            <w:pPr>
              <w:ind w:firstLine="0"/>
            </w:pPr>
            <w:r>
              <w:lastRenderedPageBreak/>
              <w:t xml:space="preserve">                </w:t>
            </w:r>
            <w:proofErr w:type="gramStart"/>
            <w:r>
              <w:t>con.close</w:t>
            </w:r>
            <w:proofErr w:type="gramEnd"/>
            <w:r>
              <w:t>();</w:t>
            </w:r>
          </w:p>
          <w:p w14:paraId="3F9ECE37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sttm.close</w:t>
            </w:r>
            <w:proofErr w:type="gramEnd"/>
            <w:r>
              <w:t>();</w:t>
            </w:r>
          </w:p>
          <w:p w14:paraId="4A59ED38" w14:textId="77777777" w:rsidR="00D94301" w:rsidRDefault="00D94301" w:rsidP="00D94301">
            <w:pPr>
              <w:ind w:firstLine="0"/>
            </w:pPr>
            <w:r>
              <w:t xml:space="preserve">            } catch (Exception e) {</w:t>
            </w:r>
          </w:p>
          <w:p w14:paraId="76EE63FE" w14:textId="77777777" w:rsidR="00D94301" w:rsidRDefault="00D94301" w:rsidP="00D94301">
            <w:pPr>
              <w:ind w:firstLine="0"/>
            </w:pPr>
            <w:r>
              <w:t xml:space="preserve">            }</w:t>
            </w:r>
          </w:p>
          <w:p w14:paraId="327F01A2" w14:textId="77777777" w:rsidR="00D94301" w:rsidRDefault="00D94301" w:rsidP="00D94301">
            <w:pPr>
              <w:ind w:firstLine="0"/>
            </w:pPr>
            <w:r>
              <w:t xml:space="preserve">        }</w:t>
            </w:r>
          </w:p>
          <w:p w14:paraId="4D6E6F27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5EA9911B" w14:textId="20AB1A10" w:rsidR="00D94301" w:rsidRPr="00D94301" w:rsidRDefault="00D94301" w:rsidP="00D94301">
            <w:pPr>
              <w:ind w:firstLine="0"/>
            </w:pPr>
            <w:r>
              <w:t>}</w:t>
            </w:r>
          </w:p>
        </w:tc>
      </w:tr>
    </w:tbl>
    <w:p w14:paraId="109630B9" w14:textId="7372683D" w:rsidR="00D94301" w:rsidRDefault="00D94301" w:rsidP="00D94301">
      <w:pPr>
        <w:ind w:firstLine="0"/>
      </w:pPr>
    </w:p>
    <w:p w14:paraId="5D015F41" w14:textId="35D031D0" w:rsidR="00D94301" w:rsidRPr="00D94301" w:rsidRDefault="00D94301" w:rsidP="00D94301">
      <w:pPr>
        <w:ind w:firstLine="0"/>
        <w:rPr>
          <w:b/>
          <w:bCs/>
        </w:rPr>
      </w:pPr>
      <w:r>
        <w:rPr>
          <w:b/>
          <w:bCs/>
        </w:rPr>
        <w:t>User.java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D94301" w14:paraId="46CDB764" w14:textId="77777777" w:rsidTr="00D94301">
        <w:tc>
          <w:tcPr>
            <w:tcW w:w="9059" w:type="dxa"/>
          </w:tcPr>
          <w:p w14:paraId="1519DBBC" w14:textId="77777777" w:rsidR="00D94301" w:rsidRDefault="00D94301" w:rsidP="00D94301">
            <w:pPr>
              <w:ind w:firstLine="0"/>
            </w:pPr>
            <w:r>
              <w:t xml:space="preserve">package </w:t>
            </w:r>
            <w:proofErr w:type="gramStart"/>
            <w:r>
              <w:t>model;</w:t>
            </w:r>
            <w:proofErr w:type="gramEnd"/>
          </w:p>
          <w:p w14:paraId="1C0F6C01" w14:textId="77777777" w:rsidR="00D94301" w:rsidRDefault="00D94301" w:rsidP="00D94301">
            <w:pPr>
              <w:ind w:firstLine="0"/>
            </w:pPr>
          </w:p>
          <w:p w14:paraId="16AF2F64" w14:textId="77777777" w:rsidR="00D94301" w:rsidRDefault="00D94301" w:rsidP="00D94301">
            <w:pPr>
              <w:ind w:firstLine="0"/>
            </w:pPr>
            <w:r>
              <w:t>public class User {</w:t>
            </w:r>
          </w:p>
          <w:p w14:paraId="59B9DEAD" w14:textId="77777777" w:rsidR="00D94301" w:rsidRDefault="00D94301" w:rsidP="00D94301">
            <w:pPr>
              <w:ind w:firstLine="0"/>
            </w:pPr>
            <w:r>
              <w:t xml:space="preserve">    private String </w:t>
            </w:r>
            <w:proofErr w:type="gramStart"/>
            <w:r>
              <w:t>username;</w:t>
            </w:r>
            <w:proofErr w:type="gramEnd"/>
          </w:p>
          <w:p w14:paraId="4AA07A66" w14:textId="77777777" w:rsidR="00D94301" w:rsidRDefault="00D94301" w:rsidP="00D94301">
            <w:pPr>
              <w:ind w:firstLine="0"/>
            </w:pPr>
            <w:r>
              <w:t xml:space="preserve">    private String </w:t>
            </w:r>
            <w:proofErr w:type="gramStart"/>
            <w:r>
              <w:t>password;</w:t>
            </w:r>
            <w:proofErr w:type="gramEnd"/>
          </w:p>
          <w:p w14:paraId="098475F2" w14:textId="77777777" w:rsidR="00D94301" w:rsidRDefault="00D94301" w:rsidP="00D94301">
            <w:pPr>
              <w:ind w:firstLine="0"/>
            </w:pPr>
            <w:r>
              <w:t xml:space="preserve">    private String </w:t>
            </w:r>
            <w:proofErr w:type="gramStart"/>
            <w:r>
              <w:t>role;</w:t>
            </w:r>
            <w:proofErr w:type="gramEnd"/>
          </w:p>
          <w:p w14:paraId="39AD850E" w14:textId="77777777" w:rsidR="00D94301" w:rsidRDefault="00D94301" w:rsidP="00D94301">
            <w:pPr>
              <w:ind w:firstLine="0"/>
            </w:pPr>
          </w:p>
          <w:p w14:paraId="50D63025" w14:textId="77777777" w:rsidR="00D94301" w:rsidRDefault="00D94301" w:rsidP="00D94301">
            <w:pPr>
              <w:ind w:firstLine="0"/>
            </w:pPr>
            <w:r>
              <w:t xml:space="preserve">    public </w:t>
            </w:r>
            <w:proofErr w:type="gramStart"/>
            <w:r>
              <w:t>User(</w:t>
            </w:r>
            <w:proofErr w:type="gramEnd"/>
            <w:r>
              <w:t>) {</w:t>
            </w:r>
          </w:p>
          <w:p w14:paraId="4401CEE9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146BA7D3" w14:textId="77777777" w:rsidR="00D94301" w:rsidRDefault="00D94301" w:rsidP="00D94301">
            <w:pPr>
              <w:ind w:firstLine="0"/>
            </w:pPr>
          </w:p>
          <w:p w14:paraId="011201B4" w14:textId="77777777" w:rsidR="00D94301" w:rsidRDefault="00D94301" w:rsidP="00D94301">
            <w:pPr>
              <w:ind w:firstLine="0"/>
            </w:pPr>
            <w:r>
              <w:t xml:space="preserve">    public </w:t>
            </w:r>
            <w:proofErr w:type="gramStart"/>
            <w:r>
              <w:t>User(</w:t>
            </w:r>
            <w:proofErr w:type="gramEnd"/>
            <w:r>
              <w:t>String username, String password, String role) {</w:t>
            </w:r>
          </w:p>
          <w:p w14:paraId="2AD804C6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this.username</w:t>
            </w:r>
            <w:proofErr w:type="gramEnd"/>
            <w:r>
              <w:t xml:space="preserve"> = username;</w:t>
            </w:r>
          </w:p>
          <w:p w14:paraId="3C3BE41E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this.password</w:t>
            </w:r>
            <w:proofErr w:type="gramEnd"/>
            <w:r>
              <w:t xml:space="preserve"> = password;</w:t>
            </w:r>
          </w:p>
          <w:p w14:paraId="60AB1D1D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this.role</w:t>
            </w:r>
            <w:proofErr w:type="gramEnd"/>
            <w:r>
              <w:t xml:space="preserve"> = role;</w:t>
            </w:r>
          </w:p>
          <w:p w14:paraId="1F88CB56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5DED6800" w14:textId="77777777" w:rsidR="00D94301" w:rsidRDefault="00D94301" w:rsidP="00D94301">
            <w:pPr>
              <w:ind w:firstLine="0"/>
            </w:pPr>
          </w:p>
          <w:p w14:paraId="77BBA5F5" w14:textId="77777777" w:rsidR="00D94301" w:rsidRDefault="00D94301" w:rsidP="00D94301">
            <w:pPr>
              <w:ind w:firstLine="0"/>
            </w:pPr>
            <w:r>
              <w:t xml:space="preserve">    public String </w:t>
            </w:r>
            <w:proofErr w:type="gramStart"/>
            <w:r>
              <w:t>getUsername(</w:t>
            </w:r>
            <w:proofErr w:type="gramEnd"/>
            <w:r>
              <w:t>) {</w:t>
            </w:r>
          </w:p>
          <w:p w14:paraId="74DA9FA9" w14:textId="77777777" w:rsidR="00D94301" w:rsidRDefault="00D94301" w:rsidP="00D94301">
            <w:pPr>
              <w:ind w:firstLine="0"/>
            </w:pPr>
            <w:r>
              <w:t xml:space="preserve">        return </w:t>
            </w:r>
            <w:proofErr w:type="gramStart"/>
            <w:r>
              <w:t>username;</w:t>
            </w:r>
            <w:proofErr w:type="gramEnd"/>
          </w:p>
          <w:p w14:paraId="022C19BF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70E477E5" w14:textId="77777777" w:rsidR="00D94301" w:rsidRDefault="00D94301" w:rsidP="00D94301">
            <w:pPr>
              <w:ind w:firstLine="0"/>
            </w:pPr>
          </w:p>
          <w:p w14:paraId="07D87F4A" w14:textId="77777777" w:rsidR="00D94301" w:rsidRDefault="00D94301" w:rsidP="00D94301">
            <w:pPr>
              <w:ind w:firstLine="0"/>
            </w:pPr>
            <w:r>
              <w:t xml:space="preserve">    public void </w:t>
            </w:r>
            <w:proofErr w:type="gramStart"/>
            <w:r>
              <w:t>setUsername(</w:t>
            </w:r>
            <w:proofErr w:type="gramEnd"/>
            <w:r>
              <w:t>String username) {</w:t>
            </w:r>
          </w:p>
          <w:p w14:paraId="1797DE13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this.username</w:t>
            </w:r>
            <w:proofErr w:type="gramEnd"/>
            <w:r>
              <w:t xml:space="preserve"> = username;</w:t>
            </w:r>
          </w:p>
          <w:p w14:paraId="382F4E7A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09E2746B" w14:textId="77777777" w:rsidR="00D94301" w:rsidRDefault="00D94301" w:rsidP="00D94301">
            <w:pPr>
              <w:ind w:firstLine="0"/>
            </w:pPr>
          </w:p>
          <w:p w14:paraId="4F98D508" w14:textId="77777777" w:rsidR="00D94301" w:rsidRDefault="00D94301" w:rsidP="00D94301">
            <w:pPr>
              <w:ind w:firstLine="0"/>
            </w:pPr>
            <w:r>
              <w:t xml:space="preserve">    public String </w:t>
            </w:r>
            <w:proofErr w:type="gramStart"/>
            <w:r>
              <w:t>getPassword(</w:t>
            </w:r>
            <w:proofErr w:type="gramEnd"/>
            <w:r>
              <w:t>) {</w:t>
            </w:r>
          </w:p>
          <w:p w14:paraId="35317B88" w14:textId="77777777" w:rsidR="00D94301" w:rsidRDefault="00D94301" w:rsidP="00D94301">
            <w:pPr>
              <w:ind w:firstLine="0"/>
            </w:pPr>
            <w:r>
              <w:t xml:space="preserve">        return </w:t>
            </w:r>
            <w:proofErr w:type="gramStart"/>
            <w:r>
              <w:t>password;</w:t>
            </w:r>
            <w:proofErr w:type="gramEnd"/>
          </w:p>
          <w:p w14:paraId="465CF243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76C6D6B8" w14:textId="77777777" w:rsidR="00D94301" w:rsidRDefault="00D94301" w:rsidP="00D94301">
            <w:pPr>
              <w:ind w:firstLine="0"/>
            </w:pPr>
          </w:p>
          <w:p w14:paraId="45283DA4" w14:textId="77777777" w:rsidR="00D94301" w:rsidRDefault="00D94301" w:rsidP="00D94301">
            <w:pPr>
              <w:ind w:firstLine="0"/>
            </w:pPr>
            <w:r>
              <w:t xml:space="preserve">    public void </w:t>
            </w:r>
            <w:proofErr w:type="gramStart"/>
            <w:r>
              <w:t>setPassword(</w:t>
            </w:r>
            <w:proofErr w:type="gramEnd"/>
            <w:r>
              <w:t>String password) {</w:t>
            </w:r>
          </w:p>
          <w:p w14:paraId="33D18C87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this.password</w:t>
            </w:r>
            <w:proofErr w:type="gramEnd"/>
            <w:r>
              <w:t xml:space="preserve"> = password;</w:t>
            </w:r>
          </w:p>
          <w:p w14:paraId="0908E99E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35F70C52" w14:textId="77777777" w:rsidR="00D94301" w:rsidRDefault="00D94301" w:rsidP="00D94301">
            <w:pPr>
              <w:ind w:firstLine="0"/>
            </w:pPr>
          </w:p>
          <w:p w14:paraId="61A068EC" w14:textId="77777777" w:rsidR="00D94301" w:rsidRDefault="00D94301" w:rsidP="00D94301">
            <w:pPr>
              <w:ind w:firstLine="0"/>
            </w:pPr>
            <w:r>
              <w:t xml:space="preserve">    public String </w:t>
            </w:r>
            <w:proofErr w:type="gramStart"/>
            <w:r>
              <w:t>isRole(</w:t>
            </w:r>
            <w:proofErr w:type="gramEnd"/>
            <w:r>
              <w:t>) {</w:t>
            </w:r>
          </w:p>
          <w:p w14:paraId="61E61C58" w14:textId="77777777" w:rsidR="00D94301" w:rsidRDefault="00D94301" w:rsidP="00D94301">
            <w:pPr>
              <w:ind w:firstLine="0"/>
            </w:pPr>
            <w:r>
              <w:t xml:space="preserve">        return </w:t>
            </w:r>
            <w:proofErr w:type="gramStart"/>
            <w:r>
              <w:t>role;</w:t>
            </w:r>
            <w:proofErr w:type="gramEnd"/>
          </w:p>
          <w:p w14:paraId="53DA4A6A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7865944E" w14:textId="77777777" w:rsidR="00D94301" w:rsidRDefault="00D94301" w:rsidP="00D94301">
            <w:pPr>
              <w:ind w:firstLine="0"/>
            </w:pPr>
          </w:p>
          <w:p w14:paraId="6BF75F55" w14:textId="77777777" w:rsidR="00D94301" w:rsidRDefault="00D94301" w:rsidP="00D94301">
            <w:pPr>
              <w:ind w:firstLine="0"/>
            </w:pPr>
            <w:r>
              <w:t xml:space="preserve">    public void </w:t>
            </w:r>
            <w:proofErr w:type="gramStart"/>
            <w:r>
              <w:t>setRole(</w:t>
            </w:r>
            <w:proofErr w:type="gramEnd"/>
            <w:r>
              <w:t>String role) {</w:t>
            </w:r>
          </w:p>
          <w:p w14:paraId="0C112868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this.role</w:t>
            </w:r>
            <w:proofErr w:type="gramEnd"/>
            <w:r>
              <w:t xml:space="preserve"> = role;</w:t>
            </w:r>
          </w:p>
          <w:p w14:paraId="0947E03F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257288C9" w14:textId="77777777" w:rsidR="00D94301" w:rsidRDefault="00D94301" w:rsidP="00D94301">
            <w:pPr>
              <w:ind w:firstLine="0"/>
            </w:pPr>
            <w:r>
              <w:t xml:space="preserve">    </w:t>
            </w:r>
          </w:p>
          <w:p w14:paraId="1A6C4632" w14:textId="35F64DD4" w:rsidR="00D94301" w:rsidRPr="00D94301" w:rsidRDefault="00D94301" w:rsidP="00D94301">
            <w:pPr>
              <w:ind w:firstLine="0"/>
            </w:pPr>
            <w:r>
              <w:t>}</w:t>
            </w:r>
          </w:p>
        </w:tc>
      </w:tr>
    </w:tbl>
    <w:p w14:paraId="79C64A5C" w14:textId="77777777" w:rsidR="00D94301" w:rsidRPr="00D94301" w:rsidRDefault="00D94301" w:rsidP="00D94301">
      <w:pPr>
        <w:ind w:firstLine="0"/>
        <w:rPr>
          <w:b/>
          <w:bCs/>
        </w:rPr>
      </w:pPr>
    </w:p>
    <w:p w14:paraId="3D17ECB2" w14:textId="13FE324C" w:rsidR="00D94301" w:rsidRPr="00D94301" w:rsidRDefault="00D94301" w:rsidP="00D94301">
      <w:pPr>
        <w:ind w:firstLine="0"/>
        <w:rPr>
          <w:b/>
          <w:bCs/>
        </w:rPr>
      </w:pPr>
      <w:r>
        <w:rPr>
          <w:b/>
          <w:bCs/>
        </w:rPr>
        <w:t>UserDAO.java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D94301" w14:paraId="19E3393F" w14:textId="77777777" w:rsidTr="00D94301">
        <w:tc>
          <w:tcPr>
            <w:tcW w:w="9059" w:type="dxa"/>
          </w:tcPr>
          <w:p w14:paraId="24EE0D65" w14:textId="77777777" w:rsidR="00D94301" w:rsidRDefault="00D94301" w:rsidP="00D94301">
            <w:pPr>
              <w:ind w:firstLine="0"/>
            </w:pPr>
            <w:r>
              <w:t xml:space="preserve">package </w:t>
            </w:r>
            <w:proofErr w:type="gramStart"/>
            <w:r>
              <w:t>model;</w:t>
            </w:r>
            <w:proofErr w:type="gramEnd"/>
          </w:p>
          <w:p w14:paraId="5B84922A" w14:textId="77777777" w:rsidR="00D94301" w:rsidRDefault="00D94301" w:rsidP="00D94301">
            <w:pPr>
              <w:ind w:firstLine="0"/>
            </w:pPr>
          </w:p>
          <w:p w14:paraId="07E83120" w14:textId="77777777" w:rsidR="00D94301" w:rsidRDefault="00D94301" w:rsidP="00D94301">
            <w:pPr>
              <w:ind w:firstLine="0"/>
            </w:pPr>
            <w:r>
              <w:t>import Database.</w:t>
            </w:r>
            <w:proofErr w:type="gramStart"/>
            <w:r>
              <w:t>DatabaseUtils;</w:t>
            </w:r>
            <w:proofErr w:type="gramEnd"/>
          </w:p>
          <w:p w14:paraId="71B14042" w14:textId="77777777" w:rsidR="00D94301" w:rsidRDefault="00D94301" w:rsidP="00D94301">
            <w:pPr>
              <w:ind w:firstLine="0"/>
            </w:pPr>
            <w:r>
              <w:t xml:space="preserve">import </w:t>
            </w:r>
            <w:proofErr w:type="gramStart"/>
            <w:r>
              <w:t>com.mysql</w:t>
            </w:r>
            <w:proofErr w:type="gramEnd"/>
            <w:r>
              <w:t>.jdbc.Connection;</w:t>
            </w:r>
          </w:p>
          <w:p w14:paraId="37FB278D" w14:textId="77777777" w:rsidR="00D94301" w:rsidRDefault="00D94301" w:rsidP="00D94301">
            <w:pPr>
              <w:ind w:firstLine="0"/>
            </w:pPr>
            <w:r>
              <w:lastRenderedPageBreak/>
              <w:t xml:space="preserve">import </w:t>
            </w:r>
            <w:proofErr w:type="gramStart"/>
            <w:r>
              <w:t>com.mysql</w:t>
            </w:r>
            <w:proofErr w:type="gramEnd"/>
            <w:r>
              <w:t>.jdbc.PreparedStatement;</w:t>
            </w:r>
          </w:p>
          <w:p w14:paraId="39292490" w14:textId="77777777" w:rsidR="00D94301" w:rsidRDefault="00D94301" w:rsidP="00D94301">
            <w:pPr>
              <w:ind w:firstLine="0"/>
            </w:pPr>
            <w:r>
              <w:t xml:space="preserve">import </w:t>
            </w:r>
            <w:proofErr w:type="gramStart"/>
            <w:r>
              <w:t>java.sql.*</w:t>
            </w:r>
            <w:proofErr w:type="gramEnd"/>
            <w:r>
              <w:t>;</w:t>
            </w:r>
          </w:p>
          <w:p w14:paraId="7A6C8811" w14:textId="77777777" w:rsidR="00D94301" w:rsidRDefault="00D94301" w:rsidP="00D94301">
            <w:pPr>
              <w:ind w:firstLine="0"/>
            </w:pPr>
          </w:p>
          <w:p w14:paraId="30ACF9A0" w14:textId="77777777" w:rsidR="00D94301" w:rsidRDefault="00D94301" w:rsidP="00D94301">
            <w:pPr>
              <w:ind w:firstLine="0"/>
            </w:pPr>
            <w:r>
              <w:t>public class UserDAO {</w:t>
            </w:r>
          </w:p>
          <w:p w14:paraId="76F135EE" w14:textId="77777777" w:rsidR="00D94301" w:rsidRDefault="00D94301" w:rsidP="00D94301">
            <w:pPr>
              <w:ind w:firstLine="0"/>
            </w:pPr>
            <w:r>
              <w:t xml:space="preserve">  </w:t>
            </w:r>
          </w:p>
          <w:p w14:paraId="1EAEDE41" w14:textId="77777777" w:rsidR="00D94301" w:rsidRDefault="00D94301" w:rsidP="00D94301">
            <w:pPr>
              <w:ind w:firstLine="0"/>
            </w:pPr>
            <w:r>
              <w:t xml:space="preserve">    public User </w:t>
            </w:r>
            <w:proofErr w:type="gramStart"/>
            <w:r>
              <w:t>getUserByUsername(</w:t>
            </w:r>
            <w:proofErr w:type="gramEnd"/>
            <w:r>
              <w:t>String username){</w:t>
            </w:r>
          </w:p>
          <w:p w14:paraId="35912194" w14:textId="77777777" w:rsidR="00D94301" w:rsidRDefault="00D94301" w:rsidP="00D94301">
            <w:pPr>
              <w:ind w:firstLine="0"/>
            </w:pPr>
            <w:r>
              <w:t xml:space="preserve">        Connection con = </w:t>
            </w:r>
            <w:proofErr w:type="gramStart"/>
            <w:r>
              <w:t>null;</w:t>
            </w:r>
            <w:proofErr w:type="gramEnd"/>
          </w:p>
          <w:p w14:paraId="1BC20CED" w14:textId="77777777" w:rsidR="00D94301" w:rsidRDefault="00D94301" w:rsidP="00D94301">
            <w:pPr>
              <w:ind w:firstLine="0"/>
            </w:pPr>
            <w:r>
              <w:t xml:space="preserve">        PreparedStatement sttm = </w:t>
            </w:r>
            <w:proofErr w:type="gramStart"/>
            <w:r>
              <w:t>null;</w:t>
            </w:r>
            <w:proofErr w:type="gramEnd"/>
          </w:p>
          <w:p w14:paraId="7E76919F" w14:textId="77777777" w:rsidR="00D94301" w:rsidRDefault="00D94301" w:rsidP="00D94301">
            <w:pPr>
              <w:ind w:firstLine="0"/>
            </w:pPr>
            <w:r>
              <w:t xml:space="preserve">        ResultSet rs = </w:t>
            </w:r>
            <w:proofErr w:type="gramStart"/>
            <w:r>
              <w:t>null;</w:t>
            </w:r>
            <w:proofErr w:type="gramEnd"/>
          </w:p>
          <w:p w14:paraId="25BD8370" w14:textId="77777777" w:rsidR="00D94301" w:rsidRDefault="00D94301" w:rsidP="00D94301">
            <w:pPr>
              <w:ind w:firstLine="0"/>
            </w:pPr>
            <w:r>
              <w:t xml:space="preserve">        User user = new </w:t>
            </w:r>
            <w:proofErr w:type="gramStart"/>
            <w:r>
              <w:t>User(</w:t>
            </w:r>
            <w:proofErr w:type="gramEnd"/>
            <w:r>
              <w:t>);</w:t>
            </w:r>
          </w:p>
          <w:p w14:paraId="72683122" w14:textId="77777777" w:rsidR="00D94301" w:rsidRDefault="00D94301" w:rsidP="00D94301">
            <w:pPr>
              <w:ind w:firstLine="0"/>
            </w:pPr>
            <w:r>
              <w:t xml:space="preserve">        try {</w:t>
            </w:r>
          </w:p>
          <w:p w14:paraId="2231D034" w14:textId="77777777" w:rsidR="00D94301" w:rsidRDefault="00D94301" w:rsidP="00D94301">
            <w:pPr>
              <w:ind w:firstLine="0"/>
            </w:pPr>
            <w:r>
              <w:t xml:space="preserve">            String sSQL = "select * from users where username </w:t>
            </w:r>
            <w:proofErr w:type="gramStart"/>
            <w:r>
              <w:t>= ?</w:t>
            </w:r>
            <w:proofErr w:type="gramEnd"/>
            <w:r>
              <w:t xml:space="preserve"> ";</w:t>
            </w:r>
          </w:p>
          <w:p w14:paraId="6C0D0F43" w14:textId="77777777" w:rsidR="00D94301" w:rsidRDefault="00D94301" w:rsidP="00D94301">
            <w:pPr>
              <w:ind w:firstLine="0"/>
            </w:pPr>
            <w:r>
              <w:t xml:space="preserve">            con = DatabaseUtils.getDBConnect(</w:t>
            </w:r>
            <w:proofErr w:type="gramStart"/>
            <w:r>
              <w:t>);</w:t>
            </w:r>
            <w:proofErr w:type="gramEnd"/>
          </w:p>
          <w:p w14:paraId="4C0F7C45" w14:textId="77777777" w:rsidR="00D94301" w:rsidRDefault="00D94301" w:rsidP="00D94301">
            <w:pPr>
              <w:ind w:firstLine="0"/>
            </w:pPr>
            <w:r>
              <w:t xml:space="preserve">            sttm = (PreparedStatement) </w:t>
            </w:r>
            <w:proofErr w:type="gramStart"/>
            <w:r>
              <w:t>con.prepareStatement</w:t>
            </w:r>
            <w:proofErr w:type="gramEnd"/>
            <w:r>
              <w:t>(sSQL);</w:t>
            </w:r>
          </w:p>
          <w:p w14:paraId="091F3185" w14:textId="77777777" w:rsidR="00D94301" w:rsidRDefault="00D94301" w:rsidP="00D94301">
            <w:pPr>
              <w:ind w:firstLine="0"/>
            </w:pPr>
            <w:r>
              <w:t xml:space="preserve">            </w:t>
            </w:r>
            <w:proofErr w:type="gramStart"/>
            <w:r>
              <w:t>sttm.setString</w:t>
            </w:r>
            <w:proofErr w:type="gramEnd"/>
            <w:r>
              <w:t>(1, username);</w:t>
            </w:r>
          </w:p>
          <w:p w14:paraId="0CBB759D" w14:textId="77777777" w:rsidR="00D94301" w:rsidRDefault="00D94301" w:rsidP="00D94301">
            <w:pPr>
              <w:ind w:firstLine="0"/>
            </w:pPr>
            <w:r>
              <w:t xml:space="preserve">            rs = </w:t>
            </w:r>
            <w:proofErr w:type="gramStart"/>
            <w:r>
              <w:t>sttm.executeQuery</w:t>
            </w:r>
            <w:proofErr w:type="gramEnd"/>
            <w:r>
              <w:t>();</w:t>
            </w:r>
          </w:p>
          <w:p w14:paraId="0E9BC7A7" w14:textId="77777777" w:rsidR="00D94301" w:rsidRDefault="00D94301" w:rsidP="00D94301">
            <w:pPr>
              <w:ind w:firstLine="0"/>
            </w:pPr>
            <w:r>
              <w:t xml:space="preserve">            while(</w:t>
            </w:r>
            <w:proofErr w:type="gramStart"/>
            <w:r>
              <w:t>rs.next</w:t>
            </w:r>
            <w:proofErr w:type="gramEnd"/>
            <w:r>
              <w:t>()){</w:t>
            </w:r>
          </w:p>
          <w:p w14:paraId="09470D51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user.setPassword</w:t>
            </w:r>
            <w:proofErr w:type="gramEnd"/>
            <w:r>
              <w:t>(rs.getString("password"));</w:t>
            </w:r>
          </w:p>
          <w:p w14:paraId="05D68005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user.setRole</w:t>
            </w:r>
            <w:proofErr w:type="gramEnd"/>
            <w:r>
              <w:t>(rs.getString("role"));</w:t>
            </w:r>
          </w:p>
          <w:p w14:paraId="10F9FE03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user.setUsername</w:t>
            </w:r>
            <w:proofErr w:type="gramEnd"/>
            <w:r>
              <w:t>(rs.getString("username"));</w:t>
            </w:r>
          </w:p>
          <w:p w14:paraId="6192636C" w14:textId="77777777" w:rsidR="00D94301" w:rsidRDefault="00D94301" w:rsidP="00D94301">
            <w:pPr>
              <w:ind w:firstLine="0"/>
            </w:pPr>
            <w:r>
              <w:t xml:space="preserve">                return </w:t>
            </w:r>
            <w:proofErr w:type="gramStart"/>
            <w:r>
              <w:t>user;</w:t>
            </w:r>
            <w:proofErr w:type="gramEnd"/>
          </w:p>
          <w:p w14:paraId="47FD1820" w14:textId="77777777" w:rsidR="00D94301" w:rsidRDefault="00D94301" w:rsidP="00D94301">
            <w:pPr>
              <w:ind w:firstLine="0"/>
            </w:pPr>
            <w:r>
              <w:t xml:space="preserve">            }</w:t>
            </w:r>
          </w:p>
          <w:p w14:paraId="5393610F" w14:textId="77777777" w:rsidR="00D94301" w:rsidRDefault="00D94301" w:rsidP="00D94301">
            <w:pPr>
              <w:ind w:firstLine="0"/>
            </w:pPr>
            <w:r>
              <w:t xml:space="preserve">            </w:t>
            </w:r>
          </w:p>
          <w:p w14:paraId="57FF69B2" w14:textId="77777777" w:rsidR="00D94301" w:rsidRDefault="00D94301" w:rsidP="00D94301">
            <w:pPr>
              <w:ind w:firstLine="0"/>
            </w:pPr>
            <w:r>
              <w:t xml:space="preserve">        } catch (Exception e) {</w:t>
            </w:r>
          </w:p>
          <w:p w14:paraId="7C86A50E" w14:textId="77777777" w:rsidR="00D94301" w:rsidRDefault="00D94301" w:rsidP="00D94301">
            <w:pPr>
              <w:ind w:firstLine="0"/>
            </w:pPr>
            <w:r>
              <w:t xml:space="preserve">            System.out.println("Error!"</w:t>
            </w:r>
            <w:proofErr w:type="gramStart"/>
            <w:r>
              <w:t>);</w:t>
            </w:r>
            <w:proofErr w:type="gramEnd"/>
          </w:p>
          <w:p w14:paraId="547710A8" w14:textId="77777777" w:rsidR="00D94301" w:rsidRDefault="00D94301" w:rsidP="00D94301">
            <w:pPr>
              <w:ind w:firstLine="0"/>
            </w:pPr>
            <w:r>
              <w:t xml:space="preserve">        }</w:t>
            </w:r>
          </w:p>
          <w:p w14:paraId="76C6DF8F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finally{</w:t>
            </w:r>
            <w:proofErr w:type="gramEnd"/>
          </w:p>
          <w:p w14:paraId="467B6BAF" w14:textId="77777777" w:rsidR="00D94301" w:rsidRDefault="00D94301" w:rsidP="00D94301">
            <w:pPr>
              <w:ind w:firstLine="0"/>
            </w:pPr>
            <w:r>
              <w:t xml:space="preserve">            try {</w:t>
            </w:r>
          </w:p>
          <w:p w14:paraId="07DEE06F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con.close</w:t>
            </w:r>
            <w:proofErr w:type="gramEnd"/>
            <w:r>
              <w:t>();</w:t>
            </w:r>
          </w:p>
          <w:p w14:paraId="0C54BD39" w14:textId="77777777" w:rsidR="00D94301" w:rsidRDefault="00D94301" w:rsidP="00D94301">
            <w:pPr>
              <w:ind w:firstLine="0"/>
            </w:pPr>
            <w:r>
              <w:lastRenderedPageBreak/>
              <w:t xml:space="preserve">                </w:t>
            </w:r>
            <w:proofErr w:type="gramStart"/>
            <w:r>
              <w:t>rs.close</w:t>
            </w:r>
            <w:proofErr w:type="gramEnd"/>
            <w:r>
              <w:t>();</w:t>
            </w:r>
          </w:p>
          <w:p w14:paraId="29EBDE58" w14:textId="77777777" w:rsidR="00D94301" w:rsidRDefault="00D94301" w:rsidP="00D94301">
            <w:pPr>
              <w:ind w:firstLine="0"/>
            </w:pPr>
            <w:r>
              <w:t xml:space="preserve">                </w:t>
            </w:r>
            <w:proofErr w:type="gramStart"/>
            <w:r>
              <w:t>sttm.close</w:t>
            </w:r>
            <w:proofErr w:type="gramEnd"/>
            <w:r>
              <w:t>();</w:t>
            </w:r>
          </w:p>
          <w:p w14:paraId="58BD9701" w14:textId="77777777" w:rsidR="00D94301" w:rsidRDefault="00D94301" w:rsidP="00D94301">
            <w:pPr>
              <w:ind w:firstLine="0"/>
            </w:pPr>
            <w:r>
              <w:t xml:space="preserve">            } catch (Exception e) {</w:t>
            </w:r>
          </w:p>
          <w:p w14:paraId="7C56F4AD" w14:textId="77777777" w:rsidR="00D94301" w:rsidRDefault="00D94301" w:rsidP="00D94301">
            <w:pPr>
              <w:ind w:firstLine="0"/>
            </w:pPr>
            <w:r>
              <w:t xml:space="preserve">            }</w:t>
            </w:r>
          </w:p>
          <w:p w14:paraId="2EF57F98" w14:textId="77777777" w:rsidR="00D94301" w:rsidRDefault="00D94301" w:rsidP="00D94301">
            <w:pPr>
              <w:ind w:firstLine="0"/>
            </w:pPr>
            <w:r>
              <w:t xml:space="preserve">        }</w:t>
            </w:r>
          </w:p>
          <w:p w14:paraId="1B2CAFAE" w14:textId="77777777" w:rsidR="00D94301" w:rsidRDefault="00D94301" w:rsidP="00D94301">
            <w:pPr>
              <w:ind w:firstLine="0"/>
            </w:pPr>
            <w:r>
              <w:t xml:space="preserve">        return </w:t>
            </w:r>
            <w:proofErr w:type="gramStart"/>
            <w:r>
              <w:t>null;</w:t>
            </w:r>
            <w:proofErr w:type="gramEnd"/>
          </w:p>
          <w:p w14:paraId="1C5C684D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201A0D65" w14:textId="77777777" w:rsidR="00D94301" w:rsidRDefault="00D94301" w:rsidP="00D94301">
            <w:pPr>
              <w:ind w:firstLine="0"/>
            </w:pPr>
            <w:r>
              <w:t xml:space="preserve">    </w:t>
            </w:r>
          </w:p>
          <w:p w14:paraId="228090BE" w14:textId="77777777" w:rsidR="00D94301" w:rsidRDefault="00D94301" w:rsidP="00D94301">
            <w:pPr>
              <w:ind w:firstLine="0"/>
            </w:pPr>
            <w:r>
              <w:t xml:space="preserve">    </w:t>
            </w:r>
          </w:p>
          <w:p w14:paraId="393D9394" w14:textId="77777777" w:rsidR="00D94301" w:rsidRDefault="00D94301" w:rsidP="00D94301">
            <w:pPr>
              <w:ind w:firstLine="0"/>
            </w:pPr>
            <w:r>
              <w:t xml:space="preserve">    </w:t>
            </w:r>
          </w:p>
          <w:p w14:paraId="0A536458" w14:textId="77777777" w:rsidR="00D94301" w:rsidRDefault="00D94301" w:rsidP="00D94301">
            <w:pPr>
              <w:ind w:firstLine="0"/>
            </w:pPr>
            <w:r>
              <w:t xml:space="preserve">    public boolean </w:t>
            </w:r>
            <w:proofErr w:type="gramStart"/>
            <w:r>
              <w:t>checkLogin(</w:t>
            </w:r>
            <w:proofErr w:type="gramEnd"/>
            <w:r>
              <w:t>String username, String password){</w:t>
            </w:r>
          </w:p>
          <w:p w14:paraId="3C3D33B3" w14:textId="77777777" w:rsidR="00D94301" w:rsidRDefault="00D94301" w:rsidP="00D94301">
            <w:pPr>
              <w:ind w:firstLine="0"/>
            </w:pPr>
            <w:r>
              <w:t xml:space="preserve">        User user = getUserByUsername(username</w:t>
            </w:r>
            <w:proofErr w:type="gramStart"/>
            <w:r>
              <w:t>);</w:t>
            </w:r>
            <w:proofErr w:type="gramEnd"/>
          </w:p>
          <w:p w14:paraId="12F5288E" w14:textId="77777777" w:rsidR="00D94301" w:rsidRDefault="00D94301" w:rsidP="00D94301">
            <w:pPr>
              <w:ind w:firstLine="0"/>
            </w:pPr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user != null){</w:t>
            </w:r>
          </w:p>
          <w:p w14:paraId="622190D9" w14:textId="77777777" w:rsidR="00D94301" w:rsidRDefault="00D94301" w:rsidP="00D94301">
            <w:pPr>
              <w:ind w:firstLine="0"/>
            </w:pPr>
            <w:r>
              <w:t xml:space="preserve">            if(</w:t>
            </w:r>
            <w:proofErr w:type="gramStart"/>
            <w:r>
              <w:t>user.getPassword</w:t>
            </w:r>
            <w:proofErr w:type="gramEnd"/>
            <w:r>
              <w:t>().equals(password))</w:t>
            </w:r>
          </w:p>
          <w:p w14:paraId="3CBEB6B0" w14:textId="77777777" w:rsidR="00D94301" w:rsidRDefault="00D94301" w:rsidP="00D94301">
            <w:pPr>
              <w:ind w:firstLine="0"/>
            </w:pPr>
            <w:r>
              <w:t xml:space="preserve">                return </w:t>
            </w:r>
            <w:proofErr w:type="gramStart"/>
            <w:r>
              <w:t>true;</w:t>
            </w:r>
            <w:proofErr w:type="gramEnd"/>
          </w:p>
          <w:p w14:paraId="7B736051" w14:textId="77777777" w:rsidR="00D94301" w:rsidRDefault="00D94301" w:rsidP="00D94301">
            <w:pPr>
              <w:ind w:firstLine="0"/>
            </w:pPr>
            <w:r>
              <w:t xml:space="preserve">        }</w:t>
            </w:r>
          </w:p>
          <w:p w14:paraId="1442F03A" w14:textId="77777777" w:rsidR="00D94301" w:rsidRDefault="00D94301" w:rsidP="00D94301">
            <w:pPr>
              <w:ind w:firstLine="0"/>
            </w:pPr>
            <w:r>
              <w:t xml:space="preserve">        return </w:t>
            </w:r>
            <w:proofErr w:type="gramStart"/>
            <w:r>
              <w:t>false;</w:t>
            </w:r>
            <w:proofErr w:type="gramEnd"/>
          </w:p>
          <w:p w14:paraId="67068AA7" w14:textId="77777777" w:rsidR="00D94301" w:rsidRDefault="00D94301" w:rsidP="00D94301">
            <w:pPr>
              <w:ind w:firstLine="0"/>
            </w:pPr>
            <w:r>
              <w:t xml:space="preserve">    }</w:t>
            </w:r>
          </w:p>
          <w:p w14:paraId="49CFF13A" w14:textId="26A0DB2C" w:rsidR="00D94301" w:rsidRDefault="00D94301" w:rsidP="00D94301">
            <w:pPr>
              <w:ind w:firstLine="0"/>
            </w:pPr>
            <w:r>
              <w:t xml:space="preserve">   </w:t>
            </w:r>
          </w:p>
          <w:p w14:paraId="7802AE3C" w14:textId="49662792" w:rsidR="00D94301" w:rsidRPr="00D94301" w:rsidRDefault="00D94301" w:rsidP="00D94301">
            <w:pPr>
              <w:ind w:firstLine="0"/>
            </w:pPr>
            <w:r>
              <w:t>}</w:t>
            </w:r>
          </w:p>
        </w:tc>
      </w:tr>
    </w:tbl>
    <w:p w14:paraId="5B881B1C" w14:textId="77777777" w:rsidR="00D94301" w:rsidRPr="00D94301" w:rsidRDefault="00D94301" w:rsidP="00D94301">
      <w:pPr>
        <w:ind w:firstLine="0"/>
        <w:rPr>
          <w:b/>
          <w:bCs/>
        </w:rPr>
      </w:pPr>
    </w:p>
    <w:p w14:paraId="4448BF0F" w14:textId="18D16DC4" w:rsidR="0024614A" w:rsidRDefault="0024614A" w:rsidP="0024614A"/>
    <w:p w14:paraId="310FB9C0" w14:textId="1506FF2A" w:rsidR="0024614A" w:rsidRDefault="0024614A" w:rsidP="0024614A">
      <w:pPr>
        <w:ind w:firstLine="0"/>
      </w:pPr>
    </w:p>
    <w:p w14:paraId="4877BDD5" w14:textId="34BA6A79" w:rsidR="0024614A" w:rsidRDefault="0024614A" w:rsidP="0024614A">
      <w:pPr>
        <w:ind w:firstLine="0"/>
      </w:pPr>
    </w:p>
    <w:p w14:paraId="0342776C" w14:textId="77777777" w:rsidR="0024614A" w:rsidRPr="0024614A" w:rsidRDefault="0024614A" w:rsidP="0024614A">
      <w:pPr>
        <w:ind w:firstLine="0"/>
      </w:pPr>
    </w:p>
    <w:p w14:paraId="4B099DD9" w14:textId="77777777" w:rsidR="00D94301" w:rsidRDefault="00D94301">
      <w:pPr>
        <w:spacing w:before="0"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31" w:name="_Toc111734573"/>
      <w:r>
        <w:br w:type="page"/>
      </w:r>
    </w:p>
    <w:p w14:paraId="78BAE0F5" w14:textId="0404E674" w:rsidR="002F0E22" w:rsidRPr="002F0E22" w:rsidRDefault="0099651D" w:rsidP="0099651D">
      <w:pPr>
        <w:pStyle w:val="Heading1unnumbered"/>
      </w:pPr>
      <w:r>
        <w:lastRenderedPageBreak/>
        <w:t>KẾT LUẬN</w:t>
      </w:r>
      <w:bookmarkEnd w:id="31"/>
    </w:p>
    <w:sectPr w:rsidR="002F0E22" w:rsidRPr="002F0E22" w:rsidSect="0003103E">
      <w:type w:val="continuous"/>
      <w:pgSz w:w="11906" w:h="16838" w:code="9"/>
      <w:pgMar w:top="1134" w:right="1138" w:bottom="1411" w:left="1699" w:header="850" w:footer="432" w:gutter="0"/>
      <w:pgNumType w:start="1"/>
      <w:cols w:space="45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CB30A" w14:textId="77777777" w:rsidR="00D8775D" w:rsidRDefault="00D8775D" w:rsidP="00877142">
      <w:pPr>
        <w:spacing w:after="0" w:line="240" w:lineRule="auto"/>
      </w:pPr>
      <w:r>
        <w:separator/>
      </w:r>
    </w:p>
  </w:endnote>
  <w:endnote w:type="continuationSeparator" w:id="0">
    <w:p w14:paraId="69F7C83F" w14:textId="77777777" w:rsidR="00D8775D" w:rsidRDefault="00D8775D" w:rsidP="00877142">
      <w:pPr>
        <w:spacing w:after="0" w:line="240" w:lineRule="auto"/>
      </w:pPr>
      <w:r>
        <w:continuationSeparator/>
      </w:r>
    </w:p>
  </w:endnote>
  <w:endnote w:type="continuationNotice" w:id="1">
    <w:p w14:paraId="1E8537CF" w14:textId="77777777" w:rsidR="00D8775D" w:rsidRDefault="00D8775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470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74C84" w14:textId="4FF4E4BB" w:rsidR="00862B22" w:rsidRDefault="00862B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39E32E" w14:textId="77777777" w:rsidR="004B32F2" w:rsidRDefault="004B3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E7601" w14:textId="2B64E8E1" w:rsidR="0003103E" w:rsidRDefault="0003103E">
    <w:pPr>
      <w:pStyle w:val="Footer"/>
      <w:jc w:val="right"/>
    </w:pPr>
  </w:p>
  <w:p w14:paraId="091D0B09" w14:textId="77777777" w:rsidR="0003103E" w:rsidRDefault="0003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F180B" w14:textId="77777777" w:rsidR="00D8775D" w:rsidRDefault="00D8775D" w:rsidP="00877142">
      <w:pPr>
        <w:spacing w:after="0" w:line="240" w:lineRule="auto"/>
      </w:pPr>
      <w:r>
        <w:separator/>
      </w:r>
    </w:p>
  </w:footnote>
  <w:footnote w:type="continuationSeparator" w:id="0">
    <w:p w14:paraId="38EA0072" w14:textId="77777777" w:rsidR="00D8775D" w:rsidRDefault="00D8775D" w:rsidP="00877142">
      <w:pPr>
        <w:spacing w:after="0" w:line="240" w:lineRule="auto"/>
      </w:pPr>
      <w:r>
        <w:continuationSeparator/>
      </w:r>
    </w:p>
  </w:footnote>
  <w:footnote w:type="continuationNotice" w:id="1">
    <w:p w14:paraId="54CC0915" w14:textId="77777777" w:rsidR="00D8775D" w:rsidRDefault="00D8775D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DDEC6BD2"/>
    <w:lvl w:ilvl="0">
      <w:start w:val="1"/>
      <w:numFmt w:val="bullet"/>
      <w:pStyle w:val="ListBullet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3"/>
    <w:multiLevelType w:val="singleLevel"/>
    <w:tmpl w:val="EBD04672"/>
    <w:lvl w:ilvl="0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EFAF986"/>
    <w:lvl w:ilvl="0">
      <w:start w:val="1"/>
      <w:numFmt w:val="bullet"/>
      <w:pStyle w:val="List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19B4312"/>
    <w:multiLevelType w:val="hybridMultilevel"/>
    <w:tmpl w:val="4B1E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F6F7E"/>
    <w:multiLevelType w:val="hybridMultilevel"/>
    <w:tmpl w:val="00E0D18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078B17A5"/>
    <w:multiLevelType w:val="hybridMultilevel"/>
    <w:tmpl w:val="AB6032EE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0CED10AA"/>
    <w:multiLevelType w:val="hybridMultilevel"/>
    <w:tmpl w:val="062E6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ED0286"/>
    <w:multiLevelType w:val="hybridMultilevel"/>
    <w:tmpl w:val="5D38C4B6"/>
    <w:lvl w:ilvl="0" w:tplc="3A7E51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E5B1B"/>
    <w:multiLevelType w:val="hybridMultilevel"/>
    <w:tmpl w:val="902687E4"/>
    <w:lvl w:ilvl="0" w:tplc="52A04908">
      <w:start w:val="1"/>
      <w:numFmt w:val="decimal"/>
      <w:suff w:val="space"/>
      <w:lvlText w:val="CHƯƠNG 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2239F9"/>
    <w:multiLevelType w:val="multilevel"/>
    <w:tmpl w:val="2E6C622C"/>
    <w:lvl w:ilvl="0">
      <w:start w:val="1"/>
      <w:numFmt w:val="decimal"/>
      <w:pStyle w:val="Heading1"/>
      <w:suff w:val="space"/>
      <w:lvlText w:val="CHƯƠNG %1."/>
      <w:lvlJc w:val="left"/>
      <w:pPr>
        <w:ind w:left="5387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12945F2F"/>
    <w:multiLevelType w:val="hybridMultilevel"/>
    <w:tmpl w:val="927888F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7593EE8"/>
    <w:multiLevelType w:val="hybridMultilevel"/>
    <w:tmpl w:val="36444F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2F923B0F"/>
    <w:multiLevelType w:val="hybridMultilevel"/>
    <w:tmpl w:val="DBC6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76C9F"/>
    <w:multiLevelType w:val="hybridMultilevel"/>
    <w:tmpl w:val="494A0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054659"/>
    <w:multiLevelType w:val="multilevel"/>
    <w:tmpl w:val="1BE43ECE"/>
    <w:lvl w:ilvl="0">
      <w:start w:val="5"/>
      <w:numFmt w:val="decimal"/>
      <w:lvlText w:val="%1"/>
      <w:lvlJc w:val="left"/>
      <w:pPr>
        <w:ind w:left="527" w:hanging="42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527" w:hanging="42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693" w:hanging="593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vi" w:eastAsia="en-US" w:bidi="ar-SA"/>
      </w:rPr>
    </w:lvl>
    <w:lvl w:ilvl="3">
      <w:numFmt w:val="bullet"/>
      <w:lvlText w:val=""/>
      <w:lvlJc w:val="left"/>
      <w:pPr>
        <w:ind w:left="1178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3365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57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550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42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35" w:hanging="360"/>
      </w:pPr>
      <w:rPr>
        <w:rFonts w:hint="default"/>
        <w:lang w:val="vi" w:eastAsia="en-US" w:bidi="ar-SA"/>
      </w:rPr>
    </w:lvl>
  </w:abstractNum>
  <w:abstractNum w:abstractNumId="15" w15:restartNumberingAfterBreak="0">
    <w:nsid w:val="364F279E"/>
    <w:multiLevelType w:val="hybridMultilevel"/>
    <w:tmpl w:val="12629A2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3F74779A"/>
    <w:multiLevelType w:val="hybridMultilevel"/>
    <w:tmpl w:val="3E9C3F4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43F01258"/>
    <w:multiLevelType w:val="hybridMultilevel"/>
    <w:tmpl w:val="00F89A6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56D2691"/>
    <w:multiLevelType w:val="hybridMultilevel"/>
    <w:tmpl w:val="79F89F96"/>
    <w:lvl w:ilvl="0" w:tplc="A5BCAE1C">
      <w:numFmt w:val="bullet"/>
      <w:lvlText w:val=""/>
      <w:lvlJc w:val="left"/>
      <w:pPr>
        <w:ind w:left="1182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1" w:tplc="E21CC9A0">
      <w:numFmt w:val="bullet"/>
      <w:lvlText w:val="•"/>
      <w:lvlJc w:val="left"/>
      <w:pPr>
        <w:ind w:left="1990" w:hanging="360"/>
      </w:pPr>
      <w:rPr>
        <w:rFonts w:hint="default"/>
        <w:lang w:val="vi" w:eastAsia="en-US" w:bidi="ar-SA"/>
      </w:rPr>
    </w:lvl>
    <w:lvl w:ilvl="2" w:tplc="B6E62FDC">
      <w:numFmt w:val="bullet"/>
      <w:lvlText w:val="•"/>
      <w:lvlJc w:val="left"/>
      <w:pPr>
        <w:ind w:left="2801" w:hanging="360"/>
      </w:pPr>
      <w:rPr>
        <w:rFonts w:hint="default"/>
        <w:lang w:val="vi" w:eastAsia="en-US" w:bidi="ar-SA"/>
      </w:rPr>
    </w:lvl>
    <w:lvl w:ilvl="3" w:tplc="5726D924">
      <w:numFmt w:val="bullet"/>
      <w:lvlText w:val="•"/>
      <w:lvlJc w:val="left"/>
      <w:pPr>
        <w:ind w:left="3611" w:hanging="360"/>
      </w:pPr>
      <w:rPr>
        <w:rFonts w:hint="default"/>
        <w:lang w:val="vi" w:eastAsia="en-US" w:bidi="ar-SA"/>
      </w:rPr>
    </w:lvl>
    <w:lvl w:ilvl="4" w:tplc="DBE68B8A">
      <w:numFmt w:val="bullet"/>
      <w:lvlText w:val="•"/>
      <w:lvlJc w:val="left"/>
      <w:pPr>
        <w:ind w:left="4422" w:hanging="360"/>
      </w:pPr>
      <w:rPr>
        <w:rFonts w:hint="default"/>
        <w:lang w:val="vi" w:eastAsia="en-US" w:bidi="ar-SA"/>
      </w:rPr>
    </w:lvl>
    <w:lvl w:ilvl="5" w:tplc="C820F40A">
      <w:numFmt w:val="bullet"/>
      <w:lvlText w:val="•"/>
      <w:lvlJc w:val="left"/>
      <w:pPr>
        <w:ind w:left="5233" w:hanging="360"/>
      </w:pPr>
      <w:rPr>
        <w:rFonts w:hint="default"/>
        <w:lang w:val="vi" w:eastAsia="en-US" w:bidi="ar-SA"/>
      </w:rPr>
    </w:lvl>
    <w:lvl w:ilvl="6" w:tplc="EE5E46B8">
      <w:numFmt w:val="bullet"/>
      <w:lvlText w:val="•"/>
      <w:lvlJc w:val="left"/>
      <w:pPr>
        <w:ind w:left="6043" w:hanging="360"/>
      </w:pPr>
      <w:rPr>
        <w:rFonts w:hint="default"/>
        <w:lang w:val="vi" w:eastAsia="en-US" w:bidi="ar-SA"/>
      </w:rPr>
    </w:lvl>
    <w:lvl w:ilvl="7" w:tplc="76064482">
      <w:numFmt w:val="bullet"/>
      <w:lvlText w:val="•"/>
      <w:lvlJc w:val="left"/>
      <w:pPr>
        <w:ind w:left="6854" w:hanging="360"/>
      </w:pPr>
      <w:rPr>
        <w:rFonts w:hint="default"/>
        <w:lang w:val="vi" w:eastAsia="en-US" w:bidi="ar-SA"/>
      </w:rPr>
    </w:lvl>
    <w:lvl w:ilvl="8" w:tplc="8C367130">
      <w:numFmt w:val="bullet"/>
      <w:lvlText w:val="•"/>
      <w:lvlJc w:val="left"/>
      <w:pPr>
        <w:ind w:left="7665" w:hanging="360"/>
      </w:pPr>
      <w:rPr>
        <w:rFonts w:hint="default"/>
        <w:lang w:val="vi" w:eastAsia="en-US" w:bidi="ar-SA"/>
      </w:rPr>
    </w:lvl>
  </w:abstractNum>
  <w:abstractNum w:abstractNumId="19" w15:restartNumberingAfterBreak="0">
    <w:nsid w:val="4CC31EA2"/>
    <w:multiLevelType w:val="hybridMultilevel"/>
    <w:tmpl w:val="E1E4AE4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43591B"/>
    <w:multiLevelType w:val="multilevel"/>
    <w:tmpl w:val="420C210E"/>
    <w:lvl w:ilvl="0">
      <w:start w:val="1"/>
      <w:numFmt w:val="decimal"/>
      <w:suff w:val="space"/>
      <w:lvlText w:val="CHƯƠNG %1."/>
      <w:lvlJc w:val="left"/>
      <w:pPr>
        <w:ind w:left="529" w:hanging="42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529" w:hanging="428"/>
      </w:pPr>
      <w:rPr>
        <w:rFonts w:hint="default"/>
        <w:lang w:bidi="ar-SA"/>
      </w:rPr>
    </w:lvl>
    <w:lvl w:ilvl="2">
      <w:start w:val="1"/>
      <w:numFmt w:val="decimal"/>
      <w:lvlText w:val="%1.%2.%3"/>
      <w:lvlJc w:val="left"/>
      <w:pPr>
        <w:ind w:left="1179" w:hanging="360"/>
      </w:pPr>
      <w:rPr>
        <w:rFonts w:hint="default"/>
        <w:w w:val="99"/>
        <w:sz w:val="26"/>
        <w:szCs w:val="26"/>
        <w:lang w:val="vi" w:eastAsia="en-US" w:bidi="ar-SA"/>
      </w:rPr>
    </w:lvl>
    <w:lvl w:ilvl="3">
      <w:numFmt w:val="decimal"/>
      <w:lvlText w:val="%1.%2.%3.%4"/>
      <w:lvlJc w:val="left"/>
      <w:pPr>
        <w:ind w:left="2981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82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82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83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84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84" w:hanging="360"/>
      </w:pPr>
      <w:rPr>
        <w:rFonts w:hint="default"/>
        <w:lang w:val="vi" w:eastAsia="en-US" w:bidi="ar-SA"/>
      </w:rPr>
    </w:lvl>
  </w:abstractNum>
  <w:abstractNum w:abstractNumId="21" w15:restartNumberingAfterBreak="0">
    <w:nsid w:val="4DE17704"/>
    <w:multiLevelType w:val="hybridMultilevel"/>
    <w:tmpl w:val="9A7E562E"/>
    <w:lvl w:ilvl="0" w:tplc="BF7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234EC5"/>
    <w:multiLevelType w:val="hybridMultilevel"/>
    <w:tmpl w:val="856AAA86"/>
    <w:lvl w:ilvl="0" w:tplc="04090009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53507547"/>
    <w:multiLevelType w:val="hybridMultilevel"/>
    <w:tmpl w:val="E3D8551E"/>
    <w:lvl w:ilvl="0" w:tplc="04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24" w15:restartNumberingAfterBreak="0">
    <w:nsid w:val="57011C5D"/>
    <w:multiLevelType w:val="hybridMultilevel"/>
    <w:tmpl w:val="A37442F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599E58DC"/>
    <w:multiLevelType w:val="hybridMultilevel"/>
    <w:tmpl w:val="0936A8B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DD87C36"/>
    <w:multiLevelType w:val="hybridMultilevel"/>
    <w:tmpl w:val="EDEE4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605E60"/>
    <w:multiLevelType w:val="multilevel"/>
    <w:tmpl w:val="5A6A1E54"/>
    <w:lvl w:ilvl="0">
      <w:start w:val="3"/>
      <w:numFmt w:val="decimal"/>
      <w:lvlText w:val="%1"/>
      <w:lvlJc w:val="left"/>
      <w:pPr>
        <w:ind w:left="887" w:hanging="788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887" w:hanging="788"/>
      </w:pPr>
      <w:rPr>
        <w:rFonts w:hint="default"/>
        <w:lang w:val="vi" w:eastAsia="en-US" w:bidi="ar-SA"/>
      </w:rPr>
    </w:lvl>
    <w:lvl w:ilvl="2">
      <w:start w:val="5"/>
      <w:numFmt w:val="decimal"/>
      <w:lvlText w:val="%1.%2.%3"/>
      <w:lvlJc w:val="left"/>
      <w:pPr>
        <w:ind w:left="887" w:hanging="788"/>
      </w:pPr>
      <w:rPr>
        <w:rFonts w:hint="default"/>
        <w:lang w:val="vi" w:eastAsia="en-US" w:bidi="ar-SA"/>
      </w:rPr>
    </w:lvl>
    <w:lvl w:ilvl="3">
      <w:start w:val="1"/>
      <w:numFmt w:val="decimal"/>
      <w:lvlText w:val="%1.%2.%3.%4"/>
      <w:lvlJc w:val="left"/>
      <w:pPr>
        <w:ind w:left="887" w:hanging="788"/>
      </w:pPr>
      <w:rPr>
        <w:rFonts w:ascii="Times New Roman" w:eastAsia="Times New Roman" w:hAnsi="Times New Roman" w:cs="Times New Roman" w:hint="default"/>
        <w:i/>
        <w:w w:val="99"/>
        <w:sz w:val="26"/>
        <w:szCs w:val="26"/>
        <w:lang w:val="vi" w:eastAsia="en-US" w:bidi="ar-SA"/>
      </w:rPr>
    </w:lvl>
    <w:lvl w:ilvl="4">
      <w:start w:val="1"/>
      <w:numFmt w:val="decimal"/>
      <w:lvlText w:val="%5."/>
      <w:lvlJc w:val="left"/>
      <w:pPr>
        <w:ind w:left="226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5">
      <w:numFmt w:val="bullet"/>
      <w:lvlText w:val="•"/>
      <w:lvlJc w:val="left"/>
      <w:pPr>
        <w:ind w:left="5664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515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366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17" w:hanging="360"/>
      </w:pPr>
      <w:rPr>
        <w:rFonts w:hint="default"/>
        <w:lang w:val="vi" w:eastAsia="en-US" w:bidi="ar-SA"/>
      </w:rPr>
    </w:lvl>
  </w:abstractNum>
  <w:abstractNum w:abstractNumId="28" w15:restartNumberingAfterBreak="0">
    <w:nsid w:val="5F660E46"/>
    <w:multiLevelType w:val="hybridMultilevel"/>
    <w:tmpl w:val="A91AE7B8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9" w15:restartNumberingAfterBreak="0">
    <w:nsid w:val="617503E1"/>
    <w:multiLevelType w:val="hybridMultilevel"/>
    <w:tmpl w:val="066A858C"/>
    <w:lvl w:ilvl="0" w:tplc="9EE8B3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2617E"/>
    <w:multiLevelType w:val="hybridMultilevel"/>
    <w:tmpl w:val="DEEE0F3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63C378BD"/>
    <w:multiLevelType w:val="hybridMultilevel"/>
    <w:tmpl w:val="84FC26E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69292611"/>
    <w:multiLevelType w:val="hybridMultilevel"/>
    <w:tmpl w:val="33883D44"/>
    <w:lvl w:ilvl="0" w:tplc="04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33" w15:restartNumberingAfterBreak="0">
    <w:nsid w:val="6AAA5BDA"/>
    <w:multiLevelType w:val="hybridMultilevel"/>
    <w:tmpl w:val="02F0FCD6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6C2D5551"/>
    <w:multiLevelType w:val="hybridMultilevel"/>
    <w:tmpl w:val="08BEC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5D577E"/>
    <w:multiLevelType w:val="hybridMultilevel"/>
    <w:tmpl w:val="8E5E47C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765623F3"/>
    <w:multiLevelType w:val="hybridMultilevel"/>
    <w:tmpl w:val="B4A6E26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7697409F"/>
    <w:multiLevelType w:val="hybridMultilevel"/>
    <w:tmpl w:val="A5F6801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 w15:restartNumberingAfterBreak="0">
    <w:nsid w:val="77640F2D"/>
    <w:multiLevelType w:val="hybridMultilevel"/>
    <w:tmpl w:val="DA3E38D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9133224"/>
    <w:multiLevelType w:val="hybridMultilevel"/>
    <w:tmpl w:val="BCFA6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D36860"/>
    <w:multiLevelType w:val="hybridMultilevel"/>
    <w:tmpl w:val="D6B8D08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38510320">
    <w:abstractNumId w:val="2"/>
  </w:num>
  <w:num w:numId="2" w16cid:durableId="138772397">
    <w:abstractNumId w:val="1"/>
  </w:num>
  <w:num w:numId="3" w16cid:durableId="1613782620">
    <w:abstractNumId w:val="0"/>
  </w:num>
  <w:num w:numId="4" w16cid:durableId="1458373079">
    <w:abstractNumId w:val="9"/>
  </w:num>
  <w:num w:numId="5" w16cid:durableId="85197022">
    <w:abstractNumId w:val="28"/>
  </w:num>
  <w:num w:numId="6" w16cid:durableId="1678262852">
    <w:abstractNumId w:val="12"/>
  </w:num>
  <w:num w:numId="7" w16cid:durableId="880362562">
    <w:abstractNumId w:val="7"/>
  </w:num>
  <w:num w:numId="8" w16cid:durableId="252588998">
    <w:abstractNumId w:val="21"/>
  </w:num>
  <w:num w:numId="9" w16cid:durableId="1183857309">
    <w:abstractNumId w:val="8"/>
    <w:lvlOverride w:ilvl="0">
      <w:startOverride w:val="1"/>
    </w:lvlOverride>
  </w:num>
  <w:num w:numId="10" w16cid:durableId="407003683">
    <w:abstractNumId w:val="14"/>
  </w:num>
  <w:num w:numId="11" w16cid:durableId="1325089787">
    <w:abstractNumId w:val="32"/>
  </w:num>
  <w:num w:numId="12" w16cid:durableId="167454302">
    <w:abstractNumId w:val="18"/>
  </w:num>
  <w:num w:numId="13" w16cid:durableId="726878159">
    <w:abstractNumId w:val="20"/>
  </w:num>
  <w:num w:numId="14" w16cid:durableId="65231042">
    <w:abstractNumId w:val="26"/>
  </w:num>
  <w:num w:numId="15" w16cid:durableId="444085541">
    <w:abstractNumId w:val="39"/>
  </w:num>
  <w:num w:numId="16" w16cid:durableId="480737856">
    <w:abstractNumId w:val="13"/>
  </w:num>
  <w:num w:numId="17" w16cid:durableId="1389912236">
    <w:abstractNumId w:val="29"/>
  </w:num>
  <w:num w:numId="18" w16cid:durableId="1531524647">
    <w:abstractNumId w:val="3"/>
  </w:num>
  <w:num w:numId="19" w16cid:durableId="1207570551">
    <w:abstractNumId w:val="31"/>
  </w:num>
  <w:num w:numId="20" w16cid:durableId="943852971">
    <w:abstractNumId w:val="23"/>
  </w:num>
  <w:num w:numId="21" w16cid:durableId="2134594500">
    <w:abstractNumId w:val="16"/>
  </w:num>
  <w:num w:numId="22" w16cid:durableId="1742362992">
    <w:abstractNumId w:val="6"/>
  </w:num>
  <w:num w:numId="23" w16cid:durableId="1994598410">
    <w:abstractNumId w:val="19"/>
  </w:num>
  <w:num w:numId="24" w16cid:durableId="1026097755">
    <w:abstractNumId w:val="10"/>
  </w:num>
  <w:num w:numId="25" w16cid:durableId="662315936">
    <w:abstractNumId w:val="27"/>
  </w:num>
  <w:num w:numId="26" w16cid:durableId="1923224677">
    <w:abstractNumId w:val="11"/>
  </w:num>
  <w:num w:numId="27" w16cid:durableId="543644239">
    <w:abstractNumId w:val="24"/>
  </w:num>
  <w:num w:numId="28" w16cid:durableId="475922894">
    <w:abstractNumId w:val="37"/>
  </w:num>
  <w:num w:numId="29" w16cid:durableId="1146126007">
    <w:abstractNumId w:val="15"/>
  </w:num>
  <w:num w:numId="30" w16cid:durableId="825053646">
    <w:abstractNumId w:val="5"/>
  </w:num>
  <w:num w:numId="31" w16cid:durableId="904684938">
    <w:abstractNumId w:val="32"/>
  </w:num>
  <w:num w:numId="32" w16cid:durableId="1656029872">
    <w:abstractNumId w:val="18"/>
  </w:num>
  <w:num w:numId="33" w16cid:durableId="911890961">
    <w:abstractNumId w:val="31"/>
  </w:num>
  <w:num w:numId="34" w16cid:durableId="136853197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23284762">
    <w:abstractNumId w:val="5"/>
  </w:num>
  <w:num w:numId="36" w16cid:durableId="610475717">
    <w:abstractNumId w:val="24"/>
  </w:num>
  <w:num w:numId="37" w16cid:durableId="1311786751">
    <w:abstractNumId w:val="37"/>
  </w:num>
  <w:num w:numId="38" w16cid:durableId="1605306767">
    <w:abstractNumId w:val="33"/>
  </w:num>
  <w:num w:numId="39" w16cid:durableId="759563749">
    <w:abstractNumId w:val="22"/>
  </w:num>
  <w:num w:numId="40" w16cid:durableId="800995991">
    <w:abstractNumId w:val="35"/>
  </w:num>
  <w:num w:numId="41" w16cid:durableId="1223523669">
    <w:abstractNumId w:val="25"/>
  </w:num>
  <w:num w:numId="42" w16cid:durableId="977761936">
    <w:abstractNumId w:val="17"/>
  </w:num>
  <w:num w:numId="43" w16cid:durableId="1248612289">
    <w:abstractNumId w:val="36"/>
  </w:num>
  <w:num w:numId="44" w16cid:durableId="840970108">
    <w:abstractNumId w:val="38"/>
  </w:num>
  <w:num w:numId="45" w16cid:durableId="518812118">
    <w:abstractNumId w:val="30"/>
  </w:num>
  <w:num w:numId="46" w16cid:durableId="1977224188">
    <w:abstractNumId w:val="40"/>
  </w:num>
  <w:num w:numId="47" w16cid:durableId="209653880">
    <w:abstractNumId w:val="4"/>
  </w:num>
  <w:num w:numId="48" w16cid:durableId="8797294">
    <w:abstractNumId w:val="3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mirrorMargins/>
  <w:hideSpellingErrors/>
  <w:hideGrammaticalErrors/>
  <w:proofState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CF"/>
    <w:rsid w:val="00000E39"/>
    <w:rsid w:val="0000126D"/>
    <w:rsid w:val="00001909"/>
    <w:rsid w:val="00003543"/>
    <w:rsid w:val="00010CDB"/>
    <w:rsid w:val="00011452"/>
    <w:rsid w:val="00014D6F"/>
    <w:rsid w:val="000153B1"/>
    <w:rsid w:val="0001618C"/>
    <w:rsid w:val="00017E99"/>
    <w:rsid w:val="00017EB2"/>
    <w:rsid w:val="00020BE9"/>
    <w:rsid w:val="00021F7A"/>
    <w:rsid w:val="00023B83"/>
    <w:rsid w:val="00026018"/>
    <w:rsid w:val="00026080"/>
    <w:rsid w:val="00026DA0"/>
    <w:rsid w:val="00027C8A"/>
    <w:rsid w:val="000306D1"/>
    <w:rsid w:val="0003103E"/>
    <w:rsid w:val="0003494B"/>
    <w:rsid w:val="00036ACA"/>
    <w:rsid w:val="00036E0F"/>
    <w:rsid w:val="00043C54"/>
    <w:rsid w:val="00046BF8"/>
    <w:rsid w:val="00055CD7"/>
    <w:rsid w:val="00056422"/>
    <w:rsid w:val="00057C8E"/>
    <w:rsid w:val="00057DFD"/>
    <w:rsid w:val="00060219"/>
    <w:rsid w:val="000603BD"/>
    <w:rsid w:val="000617F0"/>
    <w:rsid w:val="00061F1A"/>
    <w:rsid w:val="00061F9D"/>
    <w:rsid w:val="000625DF"/>
    <w:rsid w:val="00063074"/>
    <w:rsid w:val="000636B6"/>
    <w:rsid w:val="00063C51"/>
    <w:rsid w:val="000658D3"/>
    <w:rsid w:val="00065D93"/>
    <w:rsid w:val="000722CD"/>
    <w:rsid w:val="00072F60"/>
    <w:rsid w:val="000739A3"/>
    <w:rsid w:val="00074C8C"/>
    <w:rsid w:val="00075C1C"/>
    <w:rsid w:val="00076131"/>
    <w:rsid w:val="0007702E"/>
    <w:rsid w:val="000771DC"/>
    <w:rsid w:val="00077E54"/>
    <w:rsid w:val="00082B71"/>
    <w:rsid w:val="0008354F"/>
    <w:rsid w:val="00084A94"/>
    <w:rsid w:val="00086146"/>
    <w:rsid w:val="00086304"/>
    <w:rsid w:val="0009262A"/>
    <w:rsid w:val="00094A53"/>
    <w:rsid w:val="00094FE4"/>
    <w:rsid w:val="000951D7"/>
    <w:rsid w:val="00095D3E"/>
    <w:rsid w:val="00097C34"/>
    <w:rsid w:val="00097D5F"/>
    <w:rsid w:val="000A05B3"/>
    <w:rsid w:val="000A1874"/>
    <w:rsid w:val="000A5962"/>
    <w:rsid w:val="000A6135"/>
    <w:rsid w:val="000A7272"/>
    <w:rsid w:val="000B0DE3"/>
    <w:rsid w:val="000B21D0"/>
    <w:rsid w:val="000B2F7C"/>
    <w:rsid w:val="000B35F2"/>
    <w:rsid w:val="000B38B6"/>
    <w:rsid w:val="000B6F96"/>
    <w:rsid w:val="000B7348"/>
    <w:rsid w:val="000B7749"/>
    <w:rsid w:val="000C42F1"/>
    <w:rsid w:val="000C5A19"/>
    <w:rsid w:val="000C6469"/>
    <w:rsid w:val="000C71D3"/>
    <w:rsid w:val="000D0A8C"/>
    <w:rsid w:val="000D29D5"/>
    <w:rsid w:val="000D2A6A"/>
    <w:rsid w:val="000D47F0"/>
    <w:rsid w:val="000D48BB"/>
    <w:rsid w:val="000D6290"/>
    <w:rsid w:val="000D6DE0"/>
    <w:rsid w:val="000D7A84"/>
    <w:rsid w:val="000D7D4A"/>
    <w:rsid w:val="000E3631"/>
    <w:rsid w:val="000E3F49"/>
    <w:rsid w:val="000E7E91"/>
    <w:rsid w:val="000F0562"/>
    <w:rsid w:val="000F1582"/>
    <w:rsid w:val="001009A5"/>
    <w:rsid w:val="00101160"/>
    <w:rsid w:val="0010238C"/>
    <w:rsid w:val="001025BE"/>
    <w:rsid w:val="001110D6"/>
    <w:rsid w:val="00113757"/>
    <w:rsid w:val="00116B30"/>
    <w:rsid w:val="0012074D"/>
    <w:rsid w:val="001218D8"/>
    <w:rsid w:val="001221DF"/>
    <w:rsid w:val="00122CA7"/>
    <w:rsid w:val="00123268"/>
    <w:rsid w:val="00124054"/>
    <w:rsid w:val="00124C0C"/>
    <w:rsid w:val="00124D45"/>
    <w:rsid w:val="00125A7E"/>
    <w:rsid w:val="0012607A"/>
    <w:rsid w:val="0013113C"/>
    <w:rsid w:val="00131156"/>
    <w:rsid w:val="00131602"/>
    <w:rsid w:val="00131948"/>
    <w:rsid w:val="00131A30"/>
    <w:rsid w:val="00131B0E"/>
    <w:rsid w:val="00131C40"/>
    <w:rsid w:val="00132C85"/>
    <w:rsid w:val="001366CE"/>
    <w:rsid w:val="001372C3"/>
    <w:rsid w:val="00137FAB"/>
    <w:rsid w:val="00140C11"/>
    <w:rsid w:val="0014337D"/>
    <w:rsid w:val="00145C7F"/>
    <w:rsid w:val="00146489"/>
    <w:rsid w:val="001471DD"/>
    <w:rsid w:val="00147AF1"/>
    <w:rsid w:val="00150DD6"/>
    <w:rsid w:val="00152131"/>
    <w:rsid w:val="0015417C"/>
    <w:rsid w:val="00154865"/>
    <w:rsid w:val="00160752"/>
    <w:rsid w:val="00160C5B"/>
    <w:rsid w:val="001620E5"/>
    <w:rsid w:val="00162A1B"/>
    <w:rsid w:val="00163025"/>
    <w:rsid w:val="00165DCF"/>
    <w:rsid w:val="00166855"/>
    <w:rsid w:val="001671A0"/>
    <w:rsid w:val="00167BF2"/>
    <w:rsid w:val="00177288"/>
    <w:rsid w:val="001806D1"/>
    <w:rsid w:val="00180B97"/>
    <w:rsid w:val="00180C60"/>
    <w:rsid w:val="001822B8"/>
    <w:rsid w:val="00185739"/>
    <w:rsid w:val="00186024"/>
    <w:rsid w:val="00194288"/>
    <w:rsid w:val="00194B74"/>
    <w:rsid w:val="001952C4"/>
    <w:rsid w:val="0019626B"/>
    <w:rsid w:val="001A15DB"/>
    <w:rsid w:val="001A32B1"/>
    <w:rsid w:val="001A38A3"/>
    <w:rsid w:val="001A4873"/>
    <w:rsid w:val="001A54B1"/>
    <w:rsid w:val="001A6A50"/>
    <w:rsid w:val="001A6ED0"/>
    <w:rsid w:val="001B342A"/>
    <w:rsid w:val="001B55A1"/>
    <w:rsid w:val="001B5873"/>
    <w:rsid w:val="001B783B"/>
    <w:rsid w:val="001B7F46"/>
    <w:rsid w:val="001C0764"/>
    <w:rsid w:val="001C12B3"/>
    <w:rsid w:val="001C1BA7"/>
    <w:rsid w:val="001C1CC2"/>
    <w:rsid w:val="001C2B4F"/>
    <w:rsid w:val="001C2CFF"/>
    <w:rsid w:val="001D207E"/>
    <w:rsid w:val="001D2968"/>
    <w:rsid w:val="001D320E"/>
    <w:rsid w:val="001D371D"/>
    <w:rsid w:val="001D584C"/>
    <w:rsid w:val="001D67B9"/>
    <w:rsid w:val="001D6D4E"/>
    <w:rsid w:val="001D76FC"/>
    <w:rsid w:val="001D773A"/>
    <w:rsid w:val="001E1211"/>
    <w:rsid w:val="001E4C07"/>
    <w:rsid w:val="001E6434"/>
    <w:rsid w:val="001F0C93"/>
    <w:rsid w:val="001F0D41"/>
    <w:rsid w:val="00200098"/>
    <w:rsid w:val="00204208"/>
    <w:rsid w:val="00206DBE"/>
    <w:rsid w:val="00206FB8"/>
    <w:rsid w:val="00207BC8"/>
    <w:rsid w:val="002107C2"/>
    <w:rsid w:val="002125E6"/>
    <w:rsid w:val="0021287D"/>
    <w:rsid w:val="0021546E"/>
    <w:rsid w:val="00215489"/>
    <w:rsid w:val="002226F2"/>
    <w:rsid w:val="00224668"/>
    <w:rsid w:val="00224765"/>
    <w:rsid w:val="00224823"/>
    <w:rsid w:val="00224C4A"/>
    <w:rsid w:val="00224C5E"/>
    <w:rsid w:val="00224E3F"/>
    <w:rsid w:val="00225490"/>
    <w:rsid w:val="00226866"/>
    <w:rsid w:val="0023191E"/>
    <w:rsid w:val="002325C2"/>
    <w:rsid w:val="00233F40"/>
    <w:rsid w:val="0023412C"/>
    <w:rsid w:val="00235904"/>
    <w:rsid w:val="0023697C"/>
    <w:rsid w:val="00237618"/>
    <w:rsid w:val="0024068D"/>
    <w:rsid w:val="002417C5"/>
    <w:rsid w:val="002451CF"/>
    <w:rsid w:val="0024614A"/>
    <w:rsid w:val="00247568"/>
    <w:rsid w:val="00247AB0"/>
    <w:rsid w:val="00251D11"/>
    <w:rsid w:val="00255648"/>
    <w:rsid w:val="002559F8"/>
    <w:rsid w:val="00256FC0"/>
    <w:rsid w:val="002604A1"/>
    <w:rsid w:val="00260A24"/>
    <w:rsid w:val="00260A2D"/>
    <w:rsid w:val="002613B3"/>
    <w:rsid w:val="0026578D"/>
    <w:rsid w:val="0026635D"/>
    <w:rsid w:val="00266798"/>
    <w:rsid w:val="00266ED6"/>
    <w:rsid w:val="00266F5E"/>
    <w:rsid w:val="00271EF1"/>
    <w:rsid w:val="00273BA6"/>
    <w:rsid w:val="00273D63"/>
    <w:rsid w:val="00276597"/>
    <w:rsid w:val="00276EAD"/>
    <w:rsid w:val="00280F52"/>
    <w:rsid w:val="00281FD2"/>
    <w:rsid w:val="00282041"/>
    <w:rsid w:val="00283C5E"/>
    <w:rsid w:val="002879D2"/>
    <w:rsid w:val="002934D0"/>
    <w:rsid w:val="00293795"/>
    <w:rsid w:val="00294D08"/>
    <w:rsid w:val="00296986"/>
    <w:rsid w:val="00296B60"/>
    <w:rsid w:val="002A1600"/>
    <w:rsid w:val="002A1D3E"/>
    <w:rsid w:val="002A2795"/>
    <w:rsid w:val="002A2AE4"/>
    <w:rsid w:val="002A7186"/>
    <w:rsid w:val="002B0982"/>
    <w:rsid w:val="002B44AF"/>
    <w:rsid w:val="002B607F"/>
    <w:rsid w:val="002B6849"/>
    <w:rsid w:val="002B6F2C"/>
    <w:rsid w:val="002B6F6B"/>
    <w:rsid w:val="002B776B"/>
    <w:rsid w:val="002B7C2D"/>
    <w:rsid w:val="002B7D90"/>
    <w:rsid w:val="002C01B2"/>
    <w:rsid w:val="002C0779"/>
    <w:rsid w:val="002C0B6A"/>
    <w:rsid w:val="002C3263"/>
    <w:rsid w:val="002C350B"/>
    <w:rsid w:val="002D0E1F"/>
    <w:rsid w:val="002D3384"/>
    <w:rsid w:val="002D371A"/>
    <w:rsid w:val="002D3D1B"/>
    <w:rsid w:val="002D48C2"/>
    <w:rsid w:val="002D51C1"/>
    <w:rsid w:val="002D6869"/>
    <w:rsid w:val="002D70C5"/>
    <w:rsid w:val="002E65B5"/>
    <w:rsid w:val="002F0E22"/>
    <w:rsid w:val="002F227A"/>
    <w:rsid w:val="002F3225"/>
    <w:rsid w:val="002F66DE"/>
    <w:rsid w:val="002F6C32"/>
    <w:rsid w:val="00300A5D"/>
    <w:rsid w:val="0030535A"/>
    <w:rsid w:val="003064FD"/>
    <w:rsid w:val="00310C38"/>
    <w:rsid w:val="00311499"/>
    <w:rsid w:val="0031452D"/>
    <w:rsid w:val="003145BA"/>
    <w:rsid w:val="00315C28"/>
    <w:rsid w:val="00315D76"/>
    <w:rsid w:val="00320609"/>
    <w:rsid w:val="00320B82"/>
    <w:rsid w:val="00320E91"/>
    <w:rsid w:val="00321174"/>
    <w:rsid w:val="00321957"/>
    <w:rsid w:val="00322ECF"/>
    <w:rsid w:val="0033051E"/>
    <w:rsid w:val="003306AB"/>
    <w:rsid w:val="0033392C"/>
    <w:rsid w:val="003346B3"/>
    <w:rsid w:val="00334CD6"/>
    <w:rsid w:val="00336CD4"/>
    <w:rsid w:val="0034077B"/>
    <w:rsid w:val="00341B06"/>
    <w:rsid w:val="00345276"/>
    <w:rsid w:val="00345315"/>
    <w:rsid w:val="00345AA6"/>
    <w:rsid w:val="00346C06"/>
    <w:rsid w:val="00351285"/>
    <w:rsid w:val="00355275"/>
    <w:rsid w:val="00355880"/>
    <w:rsid w:val="003558E6"/>
    <w:rsid w:val="003567F4"/>
    <w:rsid w:val="00357B92"/>
    <w:rsid w:val="003613F4"/>
    <w:rsid w:val="00362C50"/>
    <w:rsid w:val="00362F17"/>
    <w:rsid w:val="003663AF"/>
    <w:rsid w:val="00366C73"/>
    <w:rsid w:val="00367103"/>
    <w:rsid w:val="003671B7"/>
    <w:rsid w:val="00373361"/>
    <w:rsid w:val="0037350F"/>
    <w:rsid w:val="00374FCD"/>
    <w:rsid w:val="00376251"/>
    <w:rsid w:val="0038063B"/>
    <w:rsid w:val="003840FF"/>
    <w:rsid w:val="00384B76"/>
    <w:rsid w:val="0038640F"/>
    <w:rsid w:val="00392A0F"/>
    <w:rsid w:val="00393DA8"/>
    <w:rsid w:val="00395597"/>
    <w:rsid w:val="00397DB1"/>
    <w:rsid w:val="003A0F70"/>
    <w:rsid w:val="003A2346"/>
    <w:rsid w:val="003A35E8"/>
    <w:rsid w:val="003A364E"/>
    <w:rsid w:val="003A40FD"/>
    <w:rsid w:val="003A5610"/>
    <w:rsid w:val="003A5B47"/>
    <w:rsid w:val="003A6345"/>
    <w:rsid w:val="003B2EC0"/>
    <w:rsid w:val="003B455A"/>
    <w:rsid w:val="003B58AE"/>
    <w:rsid w:val="003B6CA7"/>
    <w:rsid w:val="003C42FA"/>
    <w:rsid w:val="003C439F"/>
    <w:rsid w:val="003C52A0"/>
    <w:rsid w:val="003C5E03"/>
    <w:rsid w:val="003C63B0"/>
    <w:rsid w:val="003C7735"/>
    <w:rsid w:val="003D6182"/>
    <w:rsid w:val="003D65A0"/>
    <w:rsid w:val="003E0964"/>
    <w:rsid w:val="003E0DA1"/>
    <w:rsid w:val="003E1588"/>
    <w:rsid w:val="003E1AB6"/>
    <w:rsid w:val="003E2F4B"/>
    <w:rsid w:val="003E3900"/>
    <w:rsid w:val="003E3B5E"/>
    <w:rsid w:val="003E51A1"/>
    <w:rsid w:val="003F052A"/>
    <w:rsid w:val="003F38D0"/>
    <w:rsid w:val="003F4653"/>
    <w:rsid w:val="003F4EA5"/>
    <w:rsid w:val="003F5A08"/>
    <w:rsid w:val="003F6649"/>
    <w:rsid w:val="003F6C19"/>
    <w:rsid w:val="00402284"/>
    <w:rsid w:val="0040240F"/>
    <w:rsid w:val="00402B38"/>
    <w:rsid w:val="00405B59"/>
    <w:rsid w:val="00406FC7"/>
    <w:rsid w:val="00410136"/>
    <w:rsid w:val="0041090F"/>
    <w:rsid w:val="004130D3"/>
    <w:rsid w:val="00413B6E"/>
    <w:rsid w:val="00413F11"/>
    <w:rsid w:val="00414FA6"/>
    <w:rsid w:val="00417AD0"/>
    <w:rsid w:val="004200D7"/>
    <w:rsid w:val="004202D8"/>
    <w:rsid w:val="00420BA4"/>
    <w:rsid w:val="00420CEA"/>
    <w:rsid w:val="00420EB1"/>
    <w:rsid w:val="00421401"/>
    <w:rsid w:val="00422586"/>
    <w:rsid w:val="00422B53"/>
    <w:rsid w:val="00422E5F"/>
    <w:rsid w:val="00424822"/>
    <w:rsid w:val="004265EB"/>
    <w:rsid w:val="004277E8"/>
    <w:rsid w:val="00435C27"/>
    <w:rsid w:val="004361E4"/>
    <w:rsid w:val="00436F83"/>
    <w:rsid w:val="004376A6"/>
    <w:rsid w:val="0044070A"/>
    <w:rsid w:val="00440B9E"/>
    <w:rsid w:val="00441209"/>
    <w:rsid w:val="00441354"/>
    <w:rsid w:val="0044145D"/>
    <w:rsid w:val="00441BC6"/>
    <w:rsid w:val="004427AE"/>
    <w:rsid w:val="00444C0D"/>
    <w:rsid w:val="00444F56"/>
    <w:rsid w:val="00446398"/>
    <w:rsid w:val="00446528"/>
    <w:rsid w:val="00446B32"/>
    <w:rsid w:val="004479E3"/>
    <w:rsid w:val="0045047C"/>
    <w:rsid w:val="00450AFE"/>
    <w:rsid w:val="00450B1D"/>
    <w:rsid w:val="004538D8"/>
    <w:rsid w:val="00454B45"/>
    <w:rsid w:val="00454D40"/>
    <w:rsid w:val="00454D42"/>
    <w:rsid w:val="00455238"/>
    <w:rsid w:val="00455526"/>
    <w:rsid w:val="0045578A"/>
    <w:rsid w:val="00455FB6"/>
    <w:rsid w:val="004562CB"/>
    <w:rsid w:val="004567C0"/>
    <w:rsid w:val="0045726C"/>
    <w:rsid w:val="00457A89"/>
    <w:rsid w:val="00463832"/>
    <w:rsid w:val="004657C6"/>
    <w:rsid w:val="00465A71"/>
    <w:rsid w:val="0046637D"/>
    <w:rsid w:val="00466883"/>
    <w:rsid w:val="0046721A"/>
    <w:rsid w:val="00470988"/>
    <w:rsid w:val="00471C18"/>
    <w:rsid w:val="00473814"/>
    <w:rsid w:val="00474B1B"/>
    <w:rsid w:val="00474FCE"/>
    <w:rsid w:val="00476AE6"/>
    <w:rsid w:val="00483628"/>
    <w:rsid w:val="00484B02"/>
    <w:rsid w:val="00485A5B"/>
    <w:rsid w:val="004908EF"/>
    <w:rsid w:val="0049269A"/>
    <w:rsid w:val="004932AA"/>
    <w:rsid w:val="00493E45"/>
    <w:rsid w:val="00494EDD"/>
    <w:rsid w:val="004966FA"/>
    <w:rsid w:val="004969A9"/>
    <w:rsid w:val="004969DE"/>
    <w:rsid w:val="00497169"/>
    <w:rsid w:val="004977AE"/>
    <w:rsid w:val="004A15D2"/>
    <w:rsid w:val="004A172F"/>
    <w:rsid w:val="004A1D13"/>
    <w:rsid w:val="004A2C03"/>
    <w:rsid w:val="004A5E98"/>
    <w:rsid w:val="004A73FE"/>
    <w:rsid w:val="004A7689"/>
    <w:rsid w:val="004B1D14"/>
    <w:rsid w:val="004B2D17"/>
    <w:rsid w:val="004B32F2"/>
    <w:rsid w:val="004B356E"/>
    <w:rsid w:val="004B47D9"/>
    <w:rsid w:val="004B77D5"/>
    <w:rsid w:val="004C03F8"/>
    <w:rsid w:val="004C1C7C"/>
    <w:rsid w:val="004C1DC8"/>
    <w:rsid w:val="004C3576"/>
    <w:rsid w:val="004C3885"/>
    <w:rsid w:val="004C3A04"/>
    <w:rsid w:val="004C72E8"/>
    <w:rsid w:val="004D0330"/>
    <w:rsid w:val="004D0C0A"/>
    <w:rsid w:val="004D1E5C"/>
    <w:rsid w:val="004D2BC7"/>
    <w:rsid w:val="004D34B3"/>
    <w:rsid w:val="004D350B"/>
    <w:rsid w:val="004D51B6"/>
    <w:rsid w:val="004D65FB"/>
    <w:rsid w:val="004D6F41"/>
    <w:rsid w:val="004D7646"/>
    <w:rsid w:val="004D78B1"/>
    <w:rsid w:val="004E08F8"/>
    <w:rsid w:val="004E0BF5"/>
    <w:rsid w:val="004E0D3F"/>
    <w:rsid w:val="004E30AA"/>
    <w:rsid w:val="004E3625"/>
    <w:rsid w:val="004E41E1"/>
    <w:rsid w:val="004E4FDB"/>
    <w:rsid w:val="004E6A66"/>
    <w:rsid w:val="004E70EB"/>
    <w:rsid w:val="004F12B6"/>
    <w:rsid w:val="004F12C3"/>
    <w:rsid w:val="004F2089"/>
    <w:rsid w:val="004F2846"/>
    <w:rsid w:val="004F2A98"/>
    <w:rsid w:val="004F3600"/>
    <w:rsid w:val="004F3C69"/>
    <w:rsid w:val="004F3C81"/>
    <w:rsid w:val="0050094A"/>
    <w:rsid w:val="005010C1"/>
    <w:rsid w:val="00501A4C"/>
    <w:rsid w:val="00502E38"/>
    <w:rsid w:val="0050562B"/>
    <w:rsid w:val="00507A9F"/>
    <w:rsid w:val="005126B5"/>
    <w:rsid w:val="00516C57"/>
    <w:rsid w:val="00517A34"/>
    <w:rsid w:val="005202D3"/>
    <w:rsid w:val="00520608"/>
    <w:rsid w:val="00520A78"/>
    <w:rsid w:val="005225AE"/>
    <w:rsid w:val="005242CC"/>
    <w:rsid w:val="0052488B"/>
    <w:rsid w:val="00524BEA"/>
    <w:rsid w:val="005255A2"/>
    <w:rsid w:val="00525EC0"/>
    <w:rsid w:val="00526FC8"/>
    <w:rsid w:val="005270CB"/>
    <w:rsid w:val="00530DD6"/>
    <w:rsid w:val="005316FC"/>
    <w:rsid w:val="00532EEB"/>
    <w:rsid w:val="0053539A"/>
    <w:rsid w:val="00535FB6"/>
    <w:rsid w:val="00536800"/>
    <w:rsid w:val="0053683C"/>
    <w:rsid w:val="005373C9"/>
    <w:rsid w:val="00542B73"/>
    <w:rsid w:val="005434D5"/>
    <w:rsid w:val="00545BB3"/>
    <w:rsid w:val="00546F08"/>
    <w:rsid w:val="005507CE"/>
    <w:rsid w:val="00552666"/>
    <w:rsid w:val="00552B4A"/>
    <w:rsid w:val="00553372"/>
    <w:rsid w:val="00555DA4"/>
    <w:rsid w:val="005607E6"/>
    <w:rsid w:val="00560D0D"/>
    <w:rsid w:val="00561A90"/>
    <w:rsid w:val="005626DF"/>
    <w:rsid w:val="00562EED"/>
    <w:rsid w:val="00564258"/>
    <w:rsid w:val="00564C5D"/>
    <w:rsid w:val="00564FC4"/>
    <w:rsid w:val="00566A64"/>
    <w:rsid w:val="005674F6"/>
    <w:rsid w:val="00570F72"/>
    <w:rsid w:val="0057232B"/>
    <w:rsid w:val="00574303"/>
    <w:rsid w:val="00574A67"/>
    <w:rsid w:val="0057558F"/>
    <w:rsid w:val="00575A36"/>
    <w:rsid w:val="00575A45"/>
    <w:rsid w:val="005774DD"/>
    <w:rsid w:val="00580FD7"/>
    <w:rsid w:val="00582F8E"/>
    <w:rsid w:val="00583791"/>
    <w:rsid w:val="00583A0A"/>
    <w:rsid w:val="00584CB5"/>
    <w:rsid w:val="0058746E"/>
    <w:rsid w:val="00590B0A"/>
    <w:rsid w:val="00591BE6"/>
    <w:rsid w:val="005927C1"/>
    <w:rsid w:val="00593059"/>
    <w:rsid w:val="00593BBB"/>
    <w:rsid w:val="00594C8D"/>
    <w:rsid w:val="00595A65"/>
    <w:rsid w:val="005971DF"/>
    <w:rsid w:val="00597680"/>
    <w:rsid w:val="005A0C7E"/>
    <w:rsid w:val="005A313F"/>
    <w:rsid w:val="005A3FEF"/>
    <w:rsid w:val="005A4B17"/>
    <w:rsid w:val="005A4F21"/>
    <w:rsid w:val="005A587E"/>
    <w:rsid w:val="005A638A"/>
    <w:rsid w:val="005A6D5C"/>
    <w:rsid w:val="005B08CB"/>
    <w:rsid w:val="005B13D8"/>
    <w:rsid w:val="005B17B9"/>
    <w:rsid w:val="005B1921"/>
    <w:rsid w:val="005B1FE1"/>
    <w:rsid w:val="005B2477"/>
    <w:rsid w:val="005B46A1"/>
    <w:rsid w:val="005B6F5F"/>
    <w:rsid w:val="005C00B0"/>
    <w:rsid w:val="005C0134"/>
    <w:rsid w:val="005C2CA5"/>
    <w:rsid w:val="005C33B1"/>
    <w:rsid w:val="005C3C9B"/>
    <w:rsid w:val="005C3EDD"/>
    <w:rsid w:val="005C4133"/>
    <w:rsid w:val="005C4C00"/>
    <w:rsid w:val="005C4D67"/>
    <w:rsid w:val="005C5CF7"/>
    <w:rsid w:val="005C74EF"/>
    <w:rsid w:val="005C761C"/>
    <w:rsid w:val="005D0679"/>
    <w:rsid w:val="005D39A2"/>
    <w:rsid w:val="005D3E15"/>
    <w:rsid w:val="005D4160"/>
    <w:rsid w:val="005D4AFB"/>
    <w:rsid w:val="005D7374"/>
    <w:rsid w:val="005D74F4"/>
    <w:rsid w:val="005E213B"/>
    <w:rsid w:val="005E30BF"/>
    <w:rsid w:val="005E5502"/>
    <w:rsid w:val="005E687B"/>
    <w:rsid w:val="005F1677"/>
    <w:rsid w:val="005F55AA"/>
    <w:rsid w:val="005F5C6B"/>
    <w:rsid w:val="005F5D4C"/>
    <w:rsid w:val="005F6797"/>
    <w:rsid w:val="005F7029"/>
    <w:rsid w:val="00602DBE"/>
    <w:rsid w:val="00604F28"/>
    <w:rsid w:val="00610AB2"/>
    <w:rsid w:val="0061195F"/>
    <w:rsid w:val="0061566F"/>
    <w:rsid w:val="00617533"/>
    <w:rsid w:val="006201F9"/>
    <w:rsid w:val="00622ABA"/>
    <w:rsid w:val="00625655"/>
    <w:rsid w:val="00625833"/>
    <w:rsid w:val="00625F8A"/>
    <w:rsid w:val="006263CD"/>
    <w:rsid w:val="00626449"/>
    <w:rsid w:val="00630082"/>
    <w:rsid w:val="006312A5"/>
    <w:rsid w:val="006319CF"/>
    <w:rsid w:val="00631C6F"/>
    <w:rsid w:val="00631DF5"/>
    <w:rsid w:val="00632339"/>
    <w:rsid w:val="00632931"/>
    <w:rsid w:val="00632F0E"/>
    <w:rsid w:val="00635D42"/>
    <w:rsid w:val="00636F98"/>
    <w:rsid w:val="0063708F"/>
    <w:rsid w:val="006376F4"/>
    <w:rsid w:val="006404EF"/>
    <w:rsid w:val="006446E7"/>
    <w:rsid w:val="0064481B"/>
    <w:rsid w:val="006448A7"/>
    <w:rsid w:val="00645E31"/>
    <w:rsid w:val="00645EC8"/>
    <w:rsid w:val="0064760E"/>
    <w:rsid w:val="00651E26"/>
    <w:rsid w:val="0065418B"/>
    <w:rsid w:val="0065458C"/>
    <w:rsid w:val="00660515"/>
    <w:rsid w:val="006605FD"/>
    <w:rsid w:val="00661FE8"/>
    <w:rsid w:val="00664631"/>
    <w:rsid w:val="00664D80"/>
    <w:rsid w:val="00666BA7"/>
    <w:rsid w:val="00666D06"/>
    <w:rsid w:val="0067237B"/>
    <w:rsid w:val="0067308D"/>
    <w:rsid w:val="00675086"/>
    <w:rsid w:val="0067510E"/>
    <w:rsid w:val="006751B4"/>
    <w:rsid w:val="006757A6"/>
    <w:rsid w:val="00677AC4"/>
    <w:rsid w:val="00682380"/>
    <w:rsid w:val="00682A08"/>
    <w:rsid w:val="00683276"/>
    <w:rsid w:val="006839D0"/>
    <w:rsid w:val="006848A9"/>
    <w:rsid w:val="00684C26"/>
    <w:rsid w:val="00686263"/>
    <w:rsid w:val="00690A70"/>
    <w:rsid w:val="00694348"/>
    <w:rsid w:val="006955BD"/>
    <w:rsid w:val="006957A1"/>
    <w:rsid w:val="00695F95"/>
    <w:rsid w:val="0069640F"/>
    <w:rsid w:val="00697080"/>
    <w:rsid w:val="006A021C"/>
    <w:rsid w:val="006A1300"/>
    <w:rsid w:val="006A1576"/>
    <w:rsid w:val="006A1ABF"/>
    <w:rsid w:val="006A3F61"/>
    <w:rsid w:val="006A42B1"/>
    <w:rsid w:val="006A43A0"/>
    <w:rsid w:val="006A43F2"/>
    <w:rsid w:val="006A474D"/>
    <w:rsid w:val="006B042A"/>
    <w:rsid w:val="006B0B0B"/>
    <w:rsid w:val="006B1FB7"/>
    <w:rsid w:val="006B67A0"/>
    <w:rsid w:val="006B6901"/>
    <w:rsid w:val="006C0D9E"/>
    <w:rsid w:val="006C171C"/>
    <w:rsid w:val="006C5D28"/>
    <w:rsid w:val="006D324F"/>
    <w:rsid w:val="006D40C5"/>
    <w:rsid w:val="006D4174"/>
    <w:rsid w:val="006D5915"/>
    <w:rsid w:val="006D6374"/>
    <w:rsid w:val="006D6F71"/>
    <w:rsid w:val="006E0177"/>
    <w:rsid w:val="006E25BE"/>
    <w:rsid w:val="006E35D5"/>
    <w:rsid w:val="006E3AF7"/>
    <w:rsid w:val="006E58B1"/>
    <w:rsid w:val="006E5A80"/>
    <w:rsid w:val="006E61F2"/>
    <w:rsid w:val="006E7363"/>
    <w:rsid w:val="006F1D13"/>
    <w:rsid w:val="006F3331"/>
    <w:rsid w:val="006F52B9"/>
    <w:rsid w:val="006F7672"/>
    <w:rsid w:val="00700D9B"/>
    <w:rsid w:val="00701571"/>
    <w:rsid w:val="00703D76"/>
    <w:rsid w:val="00703DFD"/>
    <w:rsid w:val="00704BFF"/>
    <w:rsid w:val="0070635B"/>
    <w:rsid w:val="007065A2"/>
    <w:rsid w:val="007069FD"/>
    <w:rsid w:val="00711A9A"/>
    <w:rsid w:val="00711FBA"/>
    <w:rsid w:val="007120A8"/>
    <w:rsid w:val="0072211F"/>
    <w:rsid w:val="0072233E"/>
    <w:rsid w:val="007225F4"/>
    <w:rsid w:val="00722EEB"/>
    <w:rsid w:val="00723CB4"/>
    <w:rsid w:val="0072527E"/>
    <w:rsid w:val="0072587A"/>
    <w:rsid w:val="00725E11"/>
    <w:rsid w:val="0072680B"/>
    <w:rsid w:val="007276D5"/>
    <w:rsid w:val="007326C4"/>
    <w:rsid w:val="00733C0A"/>
    <w:rsid w:val="00734606"/>
    <w:rsid w:val="00735652"/>
    <w:rsid w:val="00735E67"/>
    <w:rsid w:val="00742467"/>
    <w:rsid w:val="00742D86"/>
    <w:rsid w:val="007436BD"/>
    <w:rsid w:val="0074473B"/>
    <w:rsid w:val="00744A37"/>
    <w:rsid w:val="007461D2"/>
    <w:rsid w:val="007467A4"/>
    <w:rsid w:val="007505B4"/>
    <w:rsid w:val="00750B7B"/>
    <w:rsid w:val="0075283E"/>
    <w:rsid w:val="007533BF"/>
    <w:rsid w:val="0075353E"/>
    <w:rsid w:val="00757204"/>
    <w:rsid w:val="00757734"/>
    <w:rsid w:val="007578B9"/>
    <w:rsid w:val="00757B2A"/>
    <w:rsid w:val="00761DD3"/>
    <w:rsid w:val="0076241A"/>
    <w:rsid w:val="00762A8C"/>
    <w:rsid w:val="00762CDE"/>
    <w:rsid w:val="00763190"/>
    <w:rsid w:val="00767124"/>
    <w:rsid w:val="007703E5"/>
    <w:rsid w:val="007710E4"/>
    <w:rsid w:val="00771104"/>
    <w:rsid w:val="00771507"/>
    <w:rsid w:val="007725B0"/>
    <w:rsid w:val="007733EC"/>
    <w:rsid w:val="00773AB6"/>
    <w:rsid w:val="00773B8E"/>
    <w:rsid w:val="007749F9"/>
    <w:rsid w:val="00774E9D"/>
    <w:rsid w:val="00775719"/>
    <w:rsid w:val="007758FA"/>
    <w:rsid w:val="007764D5"/>
    <w:rsid w:val="00777417"/>
    <w:rsid w:val="00780008"/>
    <w:rsid w:val="007809FD"/>
    <w:rsid w:val="00781C36"/>
    <w:rsid w:val="007845B2"/>
    <w:rsid w:val="00785C2D"/>
    <w:rsid w:val="007865A9"/>
    <w:rsid w:val="00786A9A"/>
    <w:rsid w:val="00791A85"/>
    <w:rsid w:val="00792020"/>
    <w:rsid w:val="00792A7B"/>
    <w:rsid w:val="007961E6"/>
    <w:rsid w:val="00797039"/>
    <w:rsid w:val="007A2B15"/>
    <w:rsid w:val="007A5075"/>
    <w:rsid w:val="007A546C"/>
    <w:rsid w:val="007A5D6D"/>
    <w:rsid w:val="007B115A"/>
    <w:rsid w:val="007B2E73"/>
    <w:rsid w:val="007B396C"/>
    <w:rsid w:val="007B4BCC"/>
    <w:rsid w:val="007B5456"/>
    <w:rsid w:val="007B5A6F"/>
    <w:rsid w:val="007B7D48"/>
    <w:rsid w:val="007C01F4"/>
    <w:rsid w:val="007C36B2"/>
    <w:rsid w:val="007C3E3B"/>
    <w:rsid w:val="007C4D2C"/>
    <w:rsid w:val="007C5BBD"/>
    <w:rsid w:val="007D0D5A"/>
    <w:rsid w:val="007D537F"/>
    <w:rsid w:val="007D6AE9"/>
    <w:rsid w:val="007D6CEF"/>
    <w:rsid w:val="007E18DC"/>
    <w:rsid w:val="007E1CCC"/>
    <w:rsid w:val="007E338A"/>
    <w:rsid w:val="007E4065"/>
    <w:rsid w:val="007E5A43"/>
    <w:rsid w:val="007E6ABE"/>
    <w:rsid w:val="007E73F3"/>
    <w:rsid w:val="007E7C58"/>
    <w:rsid w:val="007F212D"/>
    <w:rsid w:val="007F2543"/>
    <w:rsid w:val="007F3C98"/>
    <w:rsid w:val="007F4DBC"/>
    <w:rsid w:val="007F5C75"/>
    <w:rsid w:val="007F6DA5"/>
    <w:rsid w:val="007F6E58"/>
    <w:rsid w:val="007F7646"/>
    <w:rsid w:val="007F77B4"/>
    <w:rsid w:val="007F7E87"/>
    <w:rsid w:val="0080103F"/>
    <w:rsid w:val="00802629"/>
    <w:rsid w:val="00803815"/>
    <w:rsid w:val="00810AD6"/>
    <w:rsid w:val="00810C6E"/>
    <w:rsid w:val="00810CDF"/>
    <w:rsid w:val="00812127"/>
    <w:rsid w:val="00812F38"/>
    <w:rsid w:val="00817929"/>
    <w:rsid w:val="00820A45"/>
    <w:rsid w:val="00823C63"/>
    <w:rsid w:val="00824195"/>
    <w:rsid w:val="00824B23"/>
    <w:rsid w:val="0082504F"/>
    <w:rsid w:val="00826DFA"/>
    <w:rsid w:val="00827C85"/>
    <w:rsid w:val="00830216"/>
    <w:rsid w:val="00830689"/>
    <w:rsid w:val="00830E33"/>
    <w:rsid w:val="0083145F"/>
    <w:rsid w:val="00832BAD"/>
    <w:rsid w:val="0083510D"/>
    <w:rsid w:val="00837070"/>
    <w:rsid w:val="008411B6"/>
    <w:rsid w:val="00842581"/>
    <w:rsid w:val="0084371B"/>
    <w:rsid w:val="00843B20"/>
    <w:rsid w:val="00843D46"/>
    <w:rsid w:val="00846DBF"/>
    <w:rsid w:val="00847003"/>
    <w:rsid w:val="00851E28"/>
    <w:rsid w:val="00852376"/>
    <w:rsid w:val="0085283B"/>
    <w:rsid w:val="0085434B"/>
    <w:rsid w:val="008579A3"/>
    <w:rsid w:val="00860374"/>
    <w:rsid w:val="0086131C"/>
    <w:rsid w:val="00862853"/>
    <w:rsid w:val="008628FE"/>
    <w:rsid w:val="00862B22"/>
    <w:rsid w:val="00862EC2"/>
    <w:rsid w:val="00867D8E"/>
    <w:rsid w:val="00870351"/>
    <w:rsid w:val="008708FC"/>
    <w:rsid w:val="0087189B"/>
    <w:rsid w:val="008723E3"/>
    <w:rsid w:val="00872E98"/>
    <w:rsid w:val="00873B2E"/>
    <w:rsid w:val="00877142"/>
    <w:rsid w:val="008810B5"/>
    <w:rsid w:val="008815C8"/>
    <w:rsid w:val="008820DC"/>
    <w:rsid w:val="0088302C"/>
    <w:rsid w:val="00883346"/>
    <w:rsid w:val="008836E5"/>
    <w:rsid w:val="00885085"/>
    <w:rsid w:val="00885721"/>
    <w:rsid w:val="0089079F"/>
    <w:rsid w:val="00890FF2"/>
    <w:rsid w:val="008931BD"/>
    <w:rsid w:val="0089684C"/>
    <w:rsid w:val="00896F1F"/>
    <w:rsid w:val="008971B6"/>
    <w:rsid w:val="008A0765"/>
    <w:rsid w:val="008A20E1"/>
    <w:rsid w:val="008A3D4A"/>
    <w:rsid w:val="008A6229"/>
    <w:rsid w:val="008B0BF3"/>
    <w:rsid w:val="008B0CE7"/>
    <w:rsid w:val="008B1B1A"/>
    <w:rsid w:val="008B3B5A"/>
    <w:rsid w:val="008B3D4D"/>
    <w:rsid w:val="008B466E"/>
    <w:rsid w:val="008B62BF"/>
    <w:rsid w:val="008B75EA"/>
    <w:rsid w:val="008C03F5"/>
    <w:rsid w:val="008C058F"/>
    <w:rsid w:val="008C09B7"/>
    <w:rsid w:val="008C0DE1"/>
    <w:rsid w:val="008C19BA"/>
    <w:rsid w:val="008C2594"/>
    <w:rsid w:val="008C3560"/>
    <w:rsid w:val="008C53F1"/>
    <w:rsid w:val="008C5D1B"/>
    <w:rsid w:val="008D1E68"/>
    <w:rsid w:val="008D26B0"/>
    <w:rsid w:val="008D31C4"/>
    <w:rsid w:val="008D339D"/>
    <w:rsid w:val="008D4811"/>
    <w:rsid w:val="008D566E"/>
    <w:rsid w:val="008D580A"/>
    <w:rsid w:val="008E1268"/>
    <w:rsid w:val="008E172B"/>
    <w:rsid w:val="008E2129"/>
    <w:rsid w:val="008E4699"/>
    <w:rsid w:val="008E49B4"/>
    <w:rsid w:val="008E6406"/>
    <w:rsid w:val="008E6656"/>
    <w:rsid w:val="008F105C"/>
    <w:rsid w:val="00901951"/>
    <w:rsid w:val="009027BB"/>
    <w:rsid w:val="00902B47"/>
    <w:rsid w:val="00903079"/>
    <w:rsid w:val="009032AC"/>
    <w:rsid w:val="009069DA"/>
    <w:rsid w:val="00907289"/>
    <w:rsid w:val="00907795"/>
    <w:rsid w:val="00910B3C"/>
    <w:rsid w:val="00911A8E"/>
    <w:rsid w:val="00911AFE"/>
    <w:rsid w:val="009123BC"/>
    <w:rsid w:val="009125CF"/>
    <w:rsid w:val="0091295F"/>
    <w:rsid w:val="009134F1"/>
    <w:rsid w:val="00913A79"/>
    <w:rsid w:val="00914F0B"/>
    <w:rsid w:val="009172B1"/>
    <w:rsid w:val="00920C4B"/>
    <w:rsid w:val="00921A97"/>
    <w:rsid w:val="00922517"/>
    <w:rsid w:val="009235AA"/>
    <w:rsid w:val="00923845"/>
    <w:rsid w:val="00923E0C"/>
    <w:rsid w:val="009246F6"/>
    <w:rsid w:val="00925FAF"/>
    <w:rsid w:val="009275C0"/>
    <w:rsid w:val="0093080F"/>
    <w:rsid w:val="00930C41"/>
    <w:rsid w:val="00932FAC"/>
    <w:rsid w:val="00933105"/>
    <w:rsid w:val="00933439"/>
    <w:rsid w:val="00933974"/>
    <w:rsid w:val="00935486"/>
    <w:rsid w:val="00935782"/>
    <w:rsid w:val="00935DF2"/>
    <w:rsid w:val="00936BC3"/>
    <w:rsid w:val="00936EA1"/>
    <w:rsid w:val="00937F17"/>
    <w:rsid w:val="009405A2"/>
    <w:rsid w:val="00943495"/>
    <w:rsid w:val="00943635"/>
    <w:rsid w:val="00945B43"/>
    <w:rsid w:val="00951245"/>
    <w:rsid w:val="00951E6E"/>
    <w:rsid w:val="009533C4"/>
    <w:rsid w:val="009543D7"/>
    <w:rsid w:val="009577AD"/>
    <w:rsid w:val="00961826"/>
    <w:rsid w:val="00963323"/>
    <w:rsid w:val="00964BFB"/>
    <w:rsid w:val="00964EC2"/>
    <w:rsid w:val="009655FE"/>
    <w:rsid w:val="00966F7D"/>
    <w:rsid w:val="00967032"/>
    <w:rsid w:val="009727C5"/>
    <w:rsid w:val="00973B91"/>
    <w:rsid w:val="00974262"/>
    <w:rsid w:val="009759CC"/>
    <w:rsid w:val="00980652"/>
    <w:rsid w:val="009811BE"/>
    <w:rsid w:val="00981AA1"/>
    <w:rsid w:val="00982D5F"/>
    <w:rsid w:val="00985569"/>
    <w:rsid w:val="00985DAE"/>
    <w:rsid w:val="009920C7"/>
    <w:rsid w:val="0099392F"/>
    <w:rsid w:val="00994E27"/>
    <w:rsid w:val="009964EC"/>
    <w:rsid w:val="0099651D"/>
    <w:rsid w:val="00996736"/>
    <w:rsid w:val="009A11E6"/>
    <w:rsid w:val="009A1FF5"/>
    <w:rsid w:val="009A272E"/>
    <w:rsid w:val="009A3A73"/>
    <w:rsid w:val="009A4250"/>
    <w:rsid w:val="009A5791"/>
    <w:rsid w:val="009A647C"/>
    <w:rsid w:val="009A65F3"/>
    <w:rsid w:val="009A664C"/>
    <w:rsid w:val="009A74FF"/>
    <w:rsid w:val="009B0B00"/>
    <w:rsid w:val="009B129C"/>
    <w:rsid w:val="009B2DCC"/>
    <w:rsid w:val="009B363C"/>
    <w:rsid w:val="009B3E13"/>
    <w:rsid w:val="009B4132"/>
    <w:rsid w:val="009B416F"/>
    <w:rsid w:val="009B668D"/>
    <w:rsid w:val="009C0B8C"/>
    <w:rsid w:val="009C1676"/>
    <w:rsid w:val="009C352D"/>
    <w:rsid w:val="009C36F7"/>
    <w:rsid w:val="009C37F2"/>
    <w:rsid w:val="009C3AAC"/>
    <w:rsid w:val="009C4DA1"/>
    <w:rsid w:val="009C6F2A"/>
    <w:rsid w:val="009D1C40"/>
    <w:rsid w:val="009D2107"/>
    <w:rsid w:val="009D4EE6"/>
    <w:rsid w:val="009D651A"/>
    <w:rsid w:val="009E08EB"/>
    <w:rsid w:val="009E378F"/>
    <w:rsid w:val="009E3B6A"/>
    <w:rsid w:val="009E4D45"/>
    <w:rsid w:val="009E5B11"/>
    <w:rsid w:val="009E5CE2"/>
    <w:rsid w:val="009E5DD5"/>
    <w:rsid w:val="009F1E4C"/>
    <w:rsid w:val="009F3106"/>
    <w:rsid w:val="009F352F"/>
    <w:rsid w:val="009F5C59"/>
    <w:rsid w:val="009F6B7A"/>
    <w:rsid w:val="009F7033"/>
    <w:rsid w:val="00A02047"/>
    <w:rsid w:val="00A025F9"/>
    <w:rsid w:val="00A044D8"/>
    <w:rsid w:val="00A0532C"/>
    <w:rsid w:val="00A06443"/>
    <w:rsid w:val="00A07904"/>
    <w:rsid w:val="00A07AB2"/>
    <w:rsid w:val="00A07B78"/>
    <w:rsid w:val="00A07D2F"/>
    <w:rsid w:val="00A105FB"/>
    <w:rsid w:val="00A11C8D"/>
    <w:rsid w:val="00A129ED"/>
    <w:rsid w:val="00A1403A"/>
    <w:rsid w:val="00A150DF"/>
    <w:rsid w:val="00A17DE1"/>
    <w:rsid w:val="00A2062E"/>
    <w:rsid w:val="00A21E8B"/>
    <w:rsid w:val="00A22808"/>
    <w:rsid w:val="00A25CA2"/>
    <w:rsid w:val="00A2613A"/>
    <w:rsid w:val="00A26A4A"/>
    <w:rsid w:val="00A274CE"/>
    <w:rsid w:val="00A300C4"/>
    <w:rsid w:val="00A32E35"/>
    <w:rsid w:val="00A33210"/>
    <w:rsid w:val="00A341BE"/>
    <w:rsid w:val="00A34D60"/>
    <w:rsid w:val="00A357BF"/>
    <w:rsid w:val="00A35B67"/>
    <w:rsid w:val="00A37D61"/>
    <w:rsid w:val="00A40D6D"/>
    <w:rsid w:val="00A41C47"/>
    <w:rsid w:val="00A421B3"/>
    <w:rsid w:val="00A423E2"/>
    <w:rsid w:val="00A439B5"/>
    <w:rsid w:val="00A43B1A"/>
    <w:rsid w:val="00A51FE8"/>
    <w:rsid w:val="00A526B2"/>
    <w:rsid w:val="00A5375A"/>
    <w:rsid w:val="00A54576"/>
    <w:rsid w:val="00A55249"/>
    <w:rsid w:val="00A55804"/>
    <w:rsid w:val="00A575B9"/>
    <w:rsid w:val="00A57760"/>
    <w:rsid w:val="00A57875"/>
    <w:rsid w:val="00A60B4D"/>
    <w:rsid w:val="00A611C6"/>
    <w:rsid w:val="00A613B8"/>
    <w:rsid w:val="00A616AE"/>
    <w:rsid w:val="00A6214D"/>
    <w:rsid w:val="00A624B0"/>
    <w:rsid w:val="00A64343"/>
    <w:rsid w:val="00A66949"/>
    <w:rsid w:val="00A6793D"/>
    <w:rsid w:val="00A710BD"/>
    <w:rsid w:val="00A729A8"/>
    <w:rsid w:val="00A73162"/>
    <w:rsid w:val="00A74D9A"/>
    <w:rsid w:val="00A77131"/>
    <w:rsid w:val="00A801C2"/>
    <w:rsid w:val="00A80371"/>
    <w:rsid w:val="00A80657"/>
    <w:rsid w:val="00A81583"/>
    <w:rsid w:val="00A830A6"/>
    <w:rsid w:val="00A8356E"/>
    <w:rsid w:val="00A852A8"/>
    <w:rsid w:val="00A853FD"/>
    <w:rsid w:val="00A8606C"/>
    <w:rsid w:val="00A862FF"/>
    <w:rsid w:val="00A87072"/>
    <w:rsid w:val="00A9298F"/>
    <w:rsid w:val="00A97280"/>
    <w:rsid w:val="00A97E9D"/>
    <w:rsid w:val="00AA08CD"/>
    <w:rsid w:val="00AA1082"/>
    <w:rsid w:val="00AA2C20"/>
    <w:rsid w:val="00AA2C51"/>
    <w:rsid w:val="00AA2D20"/>
    <w:rsid w:val="00AA3AD4"/>
    <w:rsid w:val="00AA4795"/>
    <w:rsid w:val="00AA54D2"/>
    <w:rsid w:val="00AA5555"/>
    <w:rsid w:val="00AA7417"/>
    <w:rsid w:val="00AB1F4F"/>
    <w:rsid w:val="00AB38E4"/>
    <w:rsid w:val="00AB445F"/>
    <w:rsid w:val="00AB5B5E"/>
    <w:rsid w:val="00AC1E2A"/>
    <w:rsid w:val="00AC39CE"/>
    <w:rsid w:val="00AC6B61"/>
    <w:rsid w:val="00AC7213"/>
    <w:rsid w:val="00AD17BA"/>
    <w:rsid w:val="00AD1B4D"/>
    <w:rsid w:val="00AD3E2C"/>
    <w:rsid w:val="00AD67FC"/>
    <w:rsid w:val="00AD68F4"/>
    <w:rsid w:val="00AD7335"/>
    <w:rsid w:val="00AD7602"/>
    <w:rsid w:val="00AE1B1F"/>
    <w:rsid w:val="00AE1D2E"/>
    <w:rsid w:val="00AE31A5"/>
    <w:rsid w:val="00AE37F9"/>
    <w:rsid w:val="00AE468E"/>
    <w:rsid w:val="00AE7570"/>
    <w:rsid w:val="00AF3BF3"/>
    <w:rsid w:val="00AF3D82"/>
    <w:rsid w:val="00AF48E2"/>
    <w:rsid w:val="00AF5019"/>
    <w:rsid w:val="00AF6827"/>
    <w:rsid w:val="00AF79CD"/>
    <w:rsid w:val="00B0002D"/>
    <w:rsid w:val="00B03C37"/>
    <w:rsid w:val="00B04508"/>
    <w:rsid w:val="00B0585D"/>
    <w:rsid w:val="00B06557"/>
    <w:rsid w:val="00B069DE"/>
    <w:rsid w:val="00B104D1"/>
    <w:rsid w:val="00B13C01"/>
    <w:rsid w:val="00B144E5"/>
    <w:rsid w:val="00B15448"/>
    <w:rsid w:val="00B16C1A"/>
    <w:rsid w:val="00B16C77"/>
    <w:rsid w:val="00B16F02"/>
    <w:rsid w:val="00B17563"/>
    <w:rsid w:val="00B17E4F"/>
    <w:rsid w:val="00B17F5C"/>
    <w:rsid w:val="00B20B75"/>
    <w:rsid w:val="00B21512"/>
    <w:rsid w:val="00B220DF"/>
    <w:rsid w:val="00B23E11"/>
    <w:rsid w:val="00B26243"/>
    <w:rsid w:val="00B279FA"/>
    <w:rsid w:val="00B31357"/>
    <w:rsid w:val="00B316A5"/>
    <w:rsid w:val="00B3353C"/>
    <w:rsid w:val="00B3457C"/>
    <w:rsid w:val="00B35C3A"/>
    <w:rsid w:val="00B41BB3"/>
    <w:rsid w:val="00B449DB"/>
    <w:rsid w:val="00B46055"/>
    <w:rsid w:val="00B46F6C"/>
    <w:rsid w:val="00B472A9"/>
    <w:rsid w:val="00B47649"/>
    <w:rsid w:val="00B479F2"/>
    <w:rsid w:val="00B529DF"/>
    <w:rsid w:val="00B52ED5"/>
    <w:rsid w:val="00B54494"/>
    <w:rsid w:val="00B610DD"/>
    <w:rsid w:val="00B64514"/>
    <w:rsid w:val="00B6528C"/>
    <w:rsid w:val="00B66105"/>
    <w:rsid w:val="00B718C8"/>
    <w:rsid w:val="00B81D05"/>
    <w:rsid w:val="00B81D53"/>
    <w:rsid w:val="00B82DC9"/>
    <w:rsid w:val="00B83088"/>
    <w:rsid w:val="00B836A5"/>
    <w:rsid w:val="00B83717"/>
    <w:rsid w:val="00B8463C"/>
    <w:rsid w:val="00B84794"/>
    <w:rsid w:val="00B8599A"/>
    <w:rsid w:val="00B86498"/>
    <w:rsid w:val="00B87B4D"/>
    <w:rsid w:val="00B92AB9"/>
    <w:rsid w:val="00B93BE1"/>
    <w:rsid w:val="00B94E24"/>
    <w:rsid w:val="00B95DE1"/>
    <w:rsid w:val="00B95E02"/>
    <w:rsid w:val="00B97529"/>
    <w:rsid w:val="00B9767C"/>
    <w:rsid w:val="00B97FA2"/>
    <w:rsid w:val="00BA0D75"/>
    <w:rsid w:val="00BA2D32"/>
    <w:rsid w:val="00BA4D0F"/>
    <w:rsid w:val="00BA6734"/>
    <w:rsid w:val="00BA7A08"/>
    <w:rsid w:val="00BB0FAA"/>
    <w:rsid w:val="00BB287D"/>
    <w:rsid w:val="00BB40E3"/>
    <w:rsid w:val="00BB4115"/>
    <w:rsid w:val="00BB76E2"/>
    <w:rsid w:val="00BC0609"/>
    <w:rsid w:val="00BC0B44"/>
    <w:rsid w:val="00BC16B1"/>
    <w:rsid w:val="00BC190B"/>
    <w:rsid w:val="00BC2B5C"/>
    <w:rsid w:val="00BC402C"/>
    <w:rsid w:val="00BC40D6"/>
    <w:rsid w:val="00BC4456"/>
    <w:rsid w:val="00BC79A6"/>
    <w:rsid w:val="00BC7C00"/>
    <w:rsid w:val="00BD1430"/>
    <w:rsid w:val="00BD19E8"/>
    <w:rsid w:val="00BD28AC"/>
    <w:rsid w:val="00BE1CE1"/>
    <w:rsid w:val="00BE1D9E"/>
    <w:rsid w:val="00BE34D3"/>
    <w:rsid w:val="00BE4B52"/>
    <w:rsid w:val="00BE5583"/>
    <w:rsid w:val="00BE5754"/>
    <w:rsid w:val="00BF06B7"/>
    <w:rsid w:val="00BF0A5E"/>
    <w:rsid w:val="00BF0F75"/>
    <w:rsid w:val="00BF2242"/>
    <w:rsid w:val="00BF24CE"/>
    <w:rsid w:val="00BF2BA3"/>
    <w:rsid w:val="00BF37B9"/>
    <w:rsid w:val="00BF499C"/>
    <w:rsid w:val="00BF6442"/>
    <w:rsid w:val="00C00008"/>
    <w:rsid w:val="00C03DAA"/>
    <w:rsid w:val="00C10738"/>
    <w:rsid w:val="00C11E9A"/>
    <w:rsid w:val="00C1227E"/>
    <w:rsid w:val="00C156DE"/>
    <w:rsid w:val="00C15C7A"/>
    <w:rsid w:val="00C16549"/>
    <w:rsid w:val="00C166CB"/>
    <w:rsid w:val="00C16F7C"/>
    <w:rsid w:val="00C17EBE"/>
    <w:rsid w:val="00C2012E"/>
    <w:rsid w:val="00C2021D"/>
    <w:rsid w:val="00C2183A"/>
    <w:rsid w:val="00C22CF5"/>
    <w:rsid w:val="00C2388E"/>
    <w:rsid w:val="00C251F9"/>
    <w:rsid w:val="00C25630"/>
    <w:rsid w:val="00C25F7E"/>
    <w:rsid w:val="00C262DD"/>
    <w:rsid w:val="00C27AF7"/>
    <w:rsid w:val="00C310C3"/>
    <w:rsid w:val="00C31578"/>
    <w:rsid w:val="00C31AAC"/>
    <w:rsid w:val="00C32E5E"/>
    <w:rsid w:val="00C33879"/>
    <w:rsid w:val="00C3470C"/>
    <w:rsid w:val="00C34B1D"/>
    <w:rsid w:val="00C368DE"/>
    <w:rsid w:val="00C36E64"/>
    <w:rsid w:val="00C40168"/>
    <w:rsid w:val="00C401D7"/>
    <w:rsid w:val="00C41D64"/>
    <w:rsid w:val="00C422CD"/>
    <w:rsid w:val="00C43533"/>
    <w:rsid w:val="00C43FBD"/>
    <w:rsid w:val="00C44E0B"/>
    <w:rsid w:val="00C45235"/>
    <w:rsid w:val="00C454F5"/>
    <w:rsid w:val="00C45B50"/>
    <w:rsid w:val="00C50C70"/>
    <w:rsid w:val="00C51BC5"/>
    <w:rsid w:val="00C54BB8"/>
    <w:rsid w:val="00C56E47"/>
    <w:rsid w:val="00C5730C"/>
    <w:rsid w:val="00C57D20"/>
    <w:rsid w:val="00C60C86"/>
    <w:rsid w:val="00C61452"/>
    <w:rsid w:val="00C61D8F"/>
    <w:rsid w:val="00C63371"/>
    <w:rsid w:val="00C64EE8"/>
    <w:rsid w:val="00C64F68"/>
    <w:rsid w:val="00C6654E"/>
    <w:rsid w:val="00C7219E"/>
    <w:rsid w:val="00C72AFC"/>
    <w:rsid w:val="00C7709D"/>
    <w:rsid w:val="00C8265C"/>
    <w:rsid w:val="00C82B07"/>
    <w:rsid w:val="00C85307"/>
    <w:rsid w:val="00C87F29"/>
    <w:rsid w:val="00C9046C"/>
    <w:rsid w:val="00C9135E"/>
    <w:rsid w:val="00C923CF"/>
    <w:rsid w:val="00C944DF"/>
    <w:rsid w:val="00C94B5C"/>
    <w:rsid w:val="00C965AB"/>
    <w:rsid w:val="00C96756"/>
    <w:rsid w:val="00C96A00"/>
    <w:rsid w:val="00C96D00"/>
    <w:rsid w:val="00C977C4"/>
    <w:rsid w:val="00CA08E5"/>
    <w:rsid w:val="00CA24D5"/>
    <w:rsid w:val="00CA392F"/>
    <w:rsid w:val="00CA3A88"/>
    <w:rsid w:val="00CA3EC8"/>
    <w:rsid w:val="00CA5AD9"/>
    <w:rsid w:val="00CA7A2A"/>
    <w:rsid w:val="00CB2567"/>
    <w:rsid w:val="00CB2630"/>
    <w:rsid w:val="00CB34D1"/>
    <w:rsid w:val="00CB5023"/>
    <w:rsid w:val="00CB7C4E"/>
    <w:rsid w:val="00CC1674"/>
    <w:rsid w:val="00CC2527"/>
    <w:rsid w:val="00CC2714"/>
    <w:rsid w:val="00CC388C"/>
    <w:rsid w:val="00CC3C07"/>
    <w:rsid w:val="00CC527F"/>
    <w:rsid w:val="00CC557B"/>
    <w:rsid w:val="00CC7281"/>
    <w:rsid w:val="00CC79F5"/>
    <w:rsid w:val="00CC7B83"/>
    <w:rsid w:val="00CD0A9F"/>
    <w:rsid w:val="00CD14E1"/>
    <w:rsid w:val="00CD209C"/>
    <w:rsid w:val="00CD2426"/>
    <w:rsid w:val="00CD45E4"/>
    <w:rsid w:val="00CD52D2"/>
    <w:rsid w:val="00CD62F5"/>
    <w:rsid w:val="00CD64A0"/>
    <w:rsid w:val="00CD73F8"/>
    <w:rsid w:val="00CE2381"/>
    <w:rsid w:val="00CE2C92"/>
    <w:rsid w:val="00CE39A3"/>
    <w:rsid w:val="00CE4744"/>
    <w:rsid w:val="00CE4FBA"/>
    <w:rsid w:val="00CE570D"/>
    <w:rsid w:val="00CF0373"/>
    <w:rsid w:val="00CF0CD4"/>
    <w:rsid w:val="00CF0EA6"/>
    <w:rsid w:val="00CF2B48"/>
    <w:rsid w:val="00CF4BAE"/>
    <w:rsid w:val="00D003CC"/>
    <w:rsid w:val="00D00D79"/>
    <w:rsid w:val="00D038FA"/>
    <w:rsid w:val="00D05741"/>
    <w:rsid w:val="00D05CAE"/>
    <w:rsid w:val="00D05E9C"/>
    <w:rsid w:val="00D10338"/>
    <w:rsid w:val="00D10A14"/>
    <w:rsid w:val="00D1125B"/>
    <w:rsid w:val="00D11694"/>
    <w:rsid w:val="00D13221"/>
    <w:rsid w:val="00D134F1"/>
    <w:rsid w:val="00D13A29"/>
    <w:rsid w:val="00D14A1D"/>
    <w:rsid w:val="00D159C2"/>
    <w:rsid w:val="00D17F19"/>
    <w:rsid w:val="00D2422F"/>
    <w:rsid w:val="00D247BC"/>
    <w:rsid w:val="00D260E2"/>
    <w:rsid w:val="00D309B3"/>
    <w:rsid w:val="00D341BB"/>
    <w:rsid w:val="00D35692"/>
    <w:rsid w:val="00D35CCC"/>
    <w:rsid w:val="00D40574"/>
    <w:rsid w:val="00D4234A"/>
    <w:rsid w:val="00D45A66"/>
    <w:rsid w:val="00D47B7B"/>
    <w:rsid w:val="00D55597"/>
    <w:rsid w:val="00D55D72"/>
    <w:rsid w:val="00D567ED"/>
    <w:rsid w:val="00D57922"/>
    <w:rsid w:val="00D64020"/>
    <w:rsid w:val="00D711AD"/>
    <w:rsid w:val="00D73C25"/>
    <w:rsid w:val="00D73FC9"/>
    <w:rsid w:val="00D75E85"/>
    <w:rsid w:val="00D769DB"/>
    <w:rsid w:val="00D76C52"/>
    <w:rsid w:val="00D779DD"/>
    <w:rsid w:val="00D80670"/>
    <w:rsid w:val="00D82D21"/>
    <w:rsid w:val="00D83BE6"/>
    <w:rsid w:val="00D84378"/>
    <w:rsid w:val="00D84F72"/>
    <w:rsid w:val="00D872BB"/>
    <w:rsid w:val="00D8775D"/>
    <w:rsid w:val="00D87AF9"/>
    <w:rsid w:val="00D87DAF"/>
    <w:rsid w:val="00D87DBB"/>
    <w:rsid w:val="00D9045C"/>
    <w:rsid w:val="00D92CD3"/>
    <w:rsid w:val="00D94301"/>
    <w:rsid w:val="00D943A6"/>
    <w:rsid w:val="00D94780"/>
    <w:rsid w:val="00D95A5E"/>
    <w:rsid w:val="00D96443"/>
    <w:rsid w:val="00DA0592"/>
    <w:rsid w:val="00DA130D"/>
    <w:rsid w:val="00DA1C75"/>
    <w:rsid w:val="00DA1FBE"/>
    <w:rsid w:val="00DA3A5E"/>
    <w:rsid w:val="00DA4026"/>
    <w:rsid w:val="00DA4310"/>
    <w:rsid w:val="00DA6DF5"/>
    <w:rsid w:val="00DA714D"/>
    <w:rsid w:val="00DB7F40"/>
    <w:rsid w:val="00DC0045"/>
    <w:rsid w:val="00DC2872"/>
    <w:rsid w:val="00DC41C3"/>
    <w:rsid w:val="00DC42C0"/>
    <w:rsid w:val="00DC50F9"/>
    <w:rsid w:val="00DC6938"/>
    <w:rsid w:val="00DC6F60"/>
    <w:rsid w:val="00DC70D3"/>
    <w:rsid w:val="00DD1A4E"/>
    <w:rsid w:val="00DD27CC"/>
    <w:rsid w:val="00DD2840"/>
    <w:rsid w:val="00DD4962"/>
    <w:rsid w:val="00DD63C7"/>
    <w:rsid w:val="00DD768F"/>
    <w:rsid w:val="00DD7E08"/>
    <w:rsid w:val="00DE0BDC"/>
    <w:rsid w:val="00DE21AD"/>
    <w:rsid w:val="00DE2B30"/>
    <w:rsid w:val="00DE2CF6"/>
    <w:rsid w:val="00DE4E46"/>
    <w:rsid w:val="00DE5494"/>
    <w:rsid w:val="00DE6121"/>
    <w:rsid w:val="00DE6858"/>
    <w:rsid w:val="00DE6F71"/>
    <w:rsid w:val="00DE779D"/>
    <w:rsid w:val="00DE7A33"/>
    <w:rsid w:val="00DE7EB8"/>
    <w:rsid w:val="00DF025D"/>
    <w:rsid w:val="00DF18BC"/>
    <w:rsid w:val="00DF21FA"/>
    <w:rsid w:val="00DF3586"/>
    <w:rsid w:val="00DF3FC8"/>
    <w:rsid w:val="00DF736F"/>
    <w:rsid w:val="00DF7D1E"/>
    <w:rsid w:val="00DF7ED5"/>
    <w:rsid w:val="00E02185"/>
    <w:rsid w:val="00E06CC2"/>
    <w:rsid w:val="00E0790D"/>
    <w:rsid w:val="00E1067A"/>
    <w:rsid w:val="00E11277"/>
    <w:rsid w:val="00E11294"/>
    <w:rsid w:val="00E11ED6"/>
    <w:rsid w:val="00E12F93"/>
    <w:rsid w:val="00E1477A"/>
    <w:rsid w:val="00E14C9F"/>
    <w:rsid w:val="00E15DCB"/>
    <w:rsid w:val="00E16FF6"/>
    <w:rsid w:val="00E20211"/>
    <w:rsid w:val="00E206FD"/>
    <w:rsid w:val="00E21EA1"/>
    <w:rsid w:val="00E22EFE"/>
    <w:rsid w:val="00E22FBB"/>
    <w:rsid w:val="00E2610F"/>
    <w:rsid w:val="00E279EF"/>
    <w:rsid w:val="00E27AA9"/>
    <w:rsid w:val="00E27B1F"/>
    <w:rsid w:val="00E30484"/>
    <w:rsid w:val="00E334C9"/>
    <w:rsid w:val="00E33F55"/>
    <w:rsid w:val="00E34B1E"/>
    <w:rsid w:val="00E34E12"/>
    <w:rsid w:val="00E36181"/>
    <w:rsid w:val="00E37554"/>
    <w:rsid w:val="00E37602"/>
    <w:rsid w:val="00E37D0C"/>
    <w:rsid w:val="00E37E04"/>
    <w:rsid w:val="00E402B1"/>
    <w:rsid w:val="00E40587"/>
    <w:rsid w:val="00E44579"/>
    <w:rsid w:val="00E467A1"/>
    <w:rsid w:val="00E4767C"/>
    <w:rsid w:val="00E4771D"/>
    <w:rsid w:val="00E502B2"/>
    <w:rsid w:val="00E506F8"/>
    <w:rsid w:val="00E53638"/>
    <w:rsid w:val="00E53B4C"/>
    <w:rsid w:val="00E55A16"/>
    <w:rsid w:val="00E56CCB"/>
    <w:rsid w:val="00E56D48"/>
    <w:rsid w:val="00E6219B"/>
    <w:rsid w:val="00E640C4"/>
    <w:rsid w:val="00E65720"/>
    <w:rsid w:val="00E713E7"/>
    <w:rsid w:val="00E71D39"/>
    <w:rsid w:val="00E74C05"/>
    <w:rsid w:val="00E7754F"/>
    <w:rsid w:val="00E81C97"/>
    <w:rsid w:val="00E83E67"/>
    <w:rsid w:val="00E84E7E"/>
    <w:rsid w:val="00E85203"/>
    <w:rsid w:val="00E85EDF"/>
    <w:rsid w:val="00E92528"/>
    <w:rsid w:val="00E934B9"/>
    <w:rsid w:val="00E93610"/>
    <w:rsid w:val="00E94C3D"/>
    <w:rsid w:val="00E975E6"/>
    <w:rsid w:val="00E9794F"/>
    <w:rsid w:val="00EA352F"/>
    <w:rsid w:val="00EA3BF8"/>
    <w:rsid w:val="00EA7816"/>
    <w:rsid w:val="00EB08A4"/>
    <w:rsid w:val="00EB19F0"/>
    <w:rsid w:val="00EB2734"/>
    <w:rsid w:val="00EB6333"/>
    <w:rsid w:val="00EB6F96"/>
    <w:rsid w:val="00EC0779"/>
    <w:rsid w:val="00EC100E"/>
    <w:rsid w:val="00EC1FE1"/>
    <w:rsid w:val="00EC4274"/>
    <w:rsid w:val="00EC4312"/>
    <w:rsid w:val="00EC5F0B"/>
    <w:rsid w:val="00EC75CA"/>
    <w:rsid w:val="00EC7621"/>
    <w:rsid w:val="00ED29EB"/>
    <w:rsid w:val="00ED3BC2"/>
    <w:rsid w:val="00ED499C"/>
    <w:rsid w:val="00ED50C4"/>
    <w:rsid w:val="00ED6857"/>
    <w:rsid w:val="00ED7A1C"/>
    <w:rsid w:val="00EE0300"/>
    <w:rsid w:val="00EE1083"/>
    <w:rsid w:val="00EE2422"/>
    <w:rsid w:val="00EE2C08"/>
    <w:rsid w:val="00EE43A2"/>
    <w:rsid w:val="00EE4F9A"/>
    <w:rsid w:val="00EE50A3"/>
    <w:rsid w:val="00EE539C"/>
    <w:rsid w:val="00EE7877"/>
    <w:rsid w:val="00EE7FDC"/>
    <w:rsid w:val="00EF1149"/>
    <w:rsid w:val="00EF21BC"/>
    <w:rsid w:val="00EF4972"/>
    <w:rsid w:val="00EF4FFE"/>
    <w:rsid w:val="00EF566C"/>
    <w:rsid w:val="00EF58B9"/>
    <w:rsid w:val="00EF5C12"/>
    <w:rsid w:val="00EF7A4A"/>
    <w:rsid w:val="00F002E0"/>
    <w:rsid w:val="00F018C5"/>
    <w:rsid w:val="00F01F61"/>
    <w:rsid w:val="00F026CD"/>
    <w:rsid w:val="00F07EF6"/>
    <w:rsid w:val="00F1096A"/>
    <w:rsid w:val="00F12BF3"/>
    <w:rsid w:val="00F1511B"/>
    <w:rsid w:val="00F2384C"/>
    <w:rsid w:val="00F25405"/>
    <w:rsid w:val="00F2622B"/>
    <w:rsid w:val="00F2782F"/>
    <w:rsid w:val="00F30084"/>
    <w:rsid w:val="00F32397"/>
    <w:rsid w:val="00F3268E"/>
    <w:rsid w:val="00F32EBC"/>
    <w:rsid w:val="00F34959"/>
    <w:rsid w:val="00F3581E"/>
    <w:rsid w:val="00F358B3"/>
    <w:rsid w:val="00F360A7"/>
    <w:rsid w:val="00F36521"/>
    <w:rsid w:val="00F40827"/>
    <w:rsid w:val="00F44604"/>
    <w:rsid w:val="00F447B0"/>
    <w:rsid w:val="00F44DEB"/>
    <w:rsid w:val="00F50604"/>
    <w:rsid w:val="00F51327"/>
    <w:rsid w:val="00F524D7"/>
    <w:rsid w:val="00F54508"/>
    <w:rsid w:val="00F55F69"/>
    <w:rsid w:val="00F60238"/>
    <w:rsid w:val="00F63E8A"/>
    <w:rsid w:val="00F64E57"/>
    <w:rsid w:val="00F66DE4"/>
    <w:rsid w:val="00F70503"/>
    <w:rsid w:val="00F7050B"/>
    <w:rsid w:val="00F70B6E"/>
    <w:rsid w:val="00F7113B"/>
    <w:rsid w:val="00F71FE2"/>
    <w:rsid w:val="00F72331"/>
    <w:rsid w:val="00F75259"/>
    <w:rsid w:val="00F768A1"/>
    <w:rsid w:val="00F8096B"/>
    <w:rsid w:val="00F81A1A"/>
    <w:rsid w:val="00F848D8"/>
    <w:rsid w:val="00F87311"/>
    <w:rsid w:val="00F90BD0"/>
    <w:rsid w:val="00F93018"/>
    <w:rsid w:val="00F930A1"/>
    <w:rsid w:val="00F94F94"/>
    <w:rsid w:val="00F95A53"/>
    <w:rsid w:val="00F95D42"/>
    <w:rsid w:val="00F96BBD"/>
    <w:rsid w:val="00F9793E"/>
    <w:rsid w:val="00FA233F"/>
    <w:rsid w:val="00FA3A12"/>
    <w:rsid w:val="00FA3A75"/>
    <w:rsid w:val="00FA430F"/>
    <w:rsid w:val="00FA4AB1"/>
    <w:rsid w:val="00FA5D90"/>
    <w:rsid w:val="00FA6E6C"/>
    <w:rsid w:val="00FA71B8"/>
    <w:rsid w:val="00FA735B"/>
    <w:rsid w:val="00FB1B04"/>
    <w:rsid w:val="00FB26A2"/>
    <w:rsid w:val="00FB2725"/>
    <w:rsid w:val="00FC0B58"/>
    <w:rsid w:val="00FC1332"/>
    <w:rsid w:val="00FC1F02"/>
    <w:rsid w:val="00FC3058"/>
    <w:rsid w:val="00FC423E"/>
    <w:rsid w:val="00FC465A"/>
    <w:rsid w:val="00FC5FE1"/>
    <w:rsid w:val="00FC7BA6"/>
    <w:rsid w:val="00FC7BD2"/>
    <w:rsid w:val="00FD2AE8"/>
    <w:rsid w:val="00FD4626"/>
    <w:rsid w:val="00FD554D"/>
    <w:rsid w:val="00FD5C50"/>
    <w:rsid w:val="00FD6B7B"/>
    <w:rsid w:val="00FD7010"/>
    <w:rsid w:val="00FD7135"/>
    <w:rsid w:val="00FE05AD"/>
    <w:rsid w:val="00FE224E"/>
    <w:rsid w:val="00FE324C"/>
    <w:rsid w:val="00FE36A7"/>
    <w:rsid w:val="00FE38B3"/>
    <w:rsid w:val="00FE3EAB"/>
    <w:rsid w:val="00FE3F11"/>
    <w:rsid w:val="00FE4235"/>
    <w:rsid w:val="00FF0E9E"/>
    <w:rsid w:val="00FF3707"/>
    <w:rsid w:val="00FF46C4"/>
    <w:rsid w:val="00F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E5D09"/>
  <w15:docId w15:val="{D30F096E-59C3-4824-9AD2-9626C95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HAnsi" w:hAnsi="Century" w:cs="Angsana New"/>
        <w:kern w:val="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0A"/>
    <w:pPr>
      <w:spacing w:before="120" w:after="120" w:line="288" w:lineRule="auto"/>
      <w:ind w:firstLine="35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103"/>
    <w:pPr>
      <w:keepNext/>
      <w:keepLines/>
      <w:numPr>
        <w:numId w:val="34"/>
      </w:numPr>
      <w:spacing w:before="0" w:after="600"/>
      <w:ind w:left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6B5"/>
    <w:pPr>
      <w:keepNext/>
      <w:keepLines/>
      <w:numPr>
        <w:ilvl w:val="1"/>
        <w:numId w:val="34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630"/>
    <w:pPr>
      <w:keepNext/>
      <w:keepLines/>
      <w:numPr>
        <w:ilvl w:val="2"/>
        <w:numId w:val="3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4822"/>
    <w:pPr>
      <w:keepNext/>
      <w:keepLines/>
      <w:numPr>
        <w:ilvl w:val="3"/>
        <w:numId w:val="34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5405"/>
    <w:pPr>
      <w:keepNext/>
      <w:keepLines/>
      <w:numPr>
        <w:ilvl w:val="4"/>
        <w:numId w:val="34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79F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79F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79F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79F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0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6A6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630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24822"/>
    <w:rPr>
      <w:rFonts w:ascii="Times New Roman" w:eastAsiaTheme="majorEastAsia" w:hAnsi="Times New Roman" w:cstheme="majorBidi"/>
      <w:bCs/>
      <w:i/>
      <w:iCs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4D0C0A"/>
    <w:pPr>
      <w:tabs>
        <w:tab w:val="right" w:leader="dot" w:pos="9061"/>
      </w:tabs>
      <w:spacing w:before="180" w:after="60" w:line="240" w:lineRule="auto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1295F"/>
    <w:pPr>
      <w:spacing w:before="180" w:after="60" w:line="240" w:lineRule="auto"/>
      <w:ind w:left="288"/>
    </w:pPr>
    <w:rPr>
      <w:b/>
      <w:i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D324F"/>
    <w:pPr>
      <w:tabs>
        <w:tab w:val="right" w:leader="dot" w:pos="9061"/>
      </w:tabs>
      <w:spacing w:before="0" w:after="0" w:line="240" w:lineRule="auto"/>
      <w:ind w:left="576"/>
    </w:pPr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4F3C69"/>
    <w:pPr>
      <w:spacing w:after="0" w:line="240" w:lineRule="auto"/>
      <w:ind w:left="1080"/>
    </w:pPr>
    <w:rPr>
      <w:i/>
      <w:sz w:val="22"/>
    </w:rPr>
  </w:style>
  <w:style w:type="character" w:styleId="Hyperlink">
    <w:name w:val="Hyperlink"/>
    <w:basedOn w:val="DefaultParagraphFont"/>
    <w:uiPriority w:val="99"/>
    <w:unhideWhenUsed/>
    <w:rsid w:val="0042482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0240F"/>
    <w:pPr>
      <w:spacing w:line="240" w:lineRule="auto"/>
      <w:ind w:firstLine="0"/>
      <w:jc w:val="center"/>
    </w:pPr>
    <w:rPr>
      <w:b/>
      <w:b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C6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F3C6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3C69"/>
    <w:rPr>
      <w:rFonts w:ascii="Consolas" w:hAnsi="Consolas" w:cs="Consolas"/>
      <w:sz w:val="21"/>
      <w:szCs w:val="21"/>
    </w:rPr>
  </w:style>
  <w:style w:type="paragraph" w:styleId="NormalIndent">
    <w:name w:val="Normal Indent"/>
    <w:basedOn w:val="Normal"/>
    <w:uiPriority w:val="99"/>
    <w:unhideWhenUsed/>
    <w:rsid w:val="00357B92"/>
    <w:pPr>
      <w:ind w:firstLine="360"/>
    </w:pPr>
  </w:style>
  <w:style w:type="paragraph" w:styleId="NoSpacing">
    <w:name w:val="No Spacing"/>
    <w:uiPriority w:val="1"/>
    <w:rsid w:val="004F3C69"/>
    <w:pPr>
      <w:spacing w:after="0" w:line="240" w:lineRule="auto"/>
      <w:ind w:firstLine="360"/>
      <w:jc w:val="both"/>
    </w:pPr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1"/>
    <w:qFormat/>
    <w:rsid w:val="00043C54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043C54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043C54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043C54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043C54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043C54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043C5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43C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43C54"/>
    <w:pPr>
      <w:numPr>
        <w:numId w:val="3"/>
      </w:numPr>
      <w:contextualSpacing/>
    </w:pPr>
    <w:rPr>
      <w:sz w:val="24"/>
    </w:rPr>
  </w:style>
  <w:style w:type="table" w:styleId="TableGrid">
    <w:name w:val="Table Grid"/>
    <w:basedOn w:val="TableNormal"/>
    <w:uiPriority w:val="59"/>
    <w:rsid w:val="00DA1C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C17EBE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C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357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F25405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79F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79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1unnumbered">
    <w:name w:val="Heading 1 unnumbered"/>
    <w:basedOn w:val="Heading1"/>
    <w:next w:val="Normal"/>
    <w:qFormat/>
    <w:rsid w:val="00C82B07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14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142"/>
    <w:rPr>
      <w:rFonts w:ascii="Times New Roman" w:hAnsi="Times New Roman"/>
      <w:sz w:val="26"/>
    </w:rPr>
  </w:style>
  <w:style w:type="paragraph" w:styleId="NormalWeb">
    <w:name w:val="Normal (Web)"/>
    <w:basedOn w:val="Normal"/>
    <w:rsid w:val="00B316A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84378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FD7010"/>
    <w:pPr>
      <w:widowControl w:val="0"/>
      <w:autoSpaceDE w:val="0"/>
      <w:autoSpaceDN w:val="0"/>
      <w:spacing w:after="0" w:line="334" w:lineRule="auto"/>
      <w:ind w:left="113" w:right="113"/>
    </w:pPr>
    <w:rPr>
      <w:rFonts w:eastAsia="Times New Roman" w:cs="Times New Roman"/>
      <w:kern w:val="0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FD7010"/>
    <w:rPr>
      <w:rFonts w:ascii="Times New Roman" w:eastAsia="Times New Roman" w:hAnsi="Times New Roman" w:cs="Times New Roman"/>
      <w:kern w:val="0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FD7010"/>
    <w:pPr>
      <w:widowControl w:val="0"/>
      <w:autoSpaceDE w:val="0"/>
      <w:autoSpaceDN w:val="0"/>
      <w:spacing w:before="119" w:after="0" w:line="240" w:lineRule="auto"/>
      <w:ind w:left="107"/>
      <w:jc w:val="left"/>
    </w:pPr>
    <w:rPr>
      <w:rFonts w:eastAsia="Times New Roman" w:cs="Times New Roman"/>
      <w:kern w:val="0"/>
      <w:sz w:val="22"/>
      <w:szCs w:val="22"/>
      <w:lang w:val="vi"/>
    </w:rPr>
  </w:style>
  <w:style w:type="character" w:customStyle="1" w:styleId="fontstyle01">
    <w:name w:val="fontstyle01"/>
    <w:basedOn w:val="DefaultParagraphFont"/>
    <w:rsid w:val="00E506F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03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18BC"/>
    <w:rPr>
      <w:color w:val="800080" w:themeColor="followedHyperlink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C156DE"/>
    <w:pPr>
      <w:spacing w:after="0" w:line="240" w:lineRule="auto"/>
    </w:pPr>
    <w:rPr>
      <w:rFonts w:ascii="Times New Roman" w:eastAsia="Times New Roman" w:hAnsi="Times New Roman" w:cs="Times New Roman"/>
      <w:kern w:val="0"/>
      <w:lang w:val="vi-VN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C3C9B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  <w:szCs w:val="32"/>
    </w:rPr>
  </w:style>
  <w:style w:type="paragraph" w:customStyle="1" w:styleId="paragraph">
    <w:name w:val="paragraph"/>
    <w:basedOn w:val="Normal"/>
    <w:rsid w:val="001C1BA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</w:rPr>
  </w:style>
  <w:style w:type="character" w:customStyle="1" w:styleId="spellingerror">
    <w:name w:val="spellingerror"/>
    <w:basedOn w:val="DefaultParagraphFont"/>
    <w:rsid w:val="001C1BA7"/>
  </w:style>
  <w:style w:type="character" w:customStyle="1" w:styleId="normaltextrun">
    <w:name w:val="normaltextrun"/>
    <w:basedOn w:val="DefaultParagraphFont"/>
    <w:rsid w:val="001C1BA7"/>
  </w:style>
  <w:style w:type="character" w:customStyle="1" w:styleId="eop">
    <w:name w:val="eop"/>
    <w:basedOn w:val="DefaultParagraphFont"/>
    <w:rsid w:val="001C1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et\Desktop\Huong%20dan%20DATN\Full%20tex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D860D-A6CE-4D56-89F4-3D6FA4B50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 text template</Template>
  <TotalTime>1528</TotalTime>
  <Pages>66</Pages>
  <Words>7709</Words>
  <Characters>43942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Hunget</dc:creator>
  <cp:lastModifiedBy>NGUYEN HUY NAM 20182695</cp:lastModifiedBy>
  <cp:revision>124</cp:revision>
  <cp:lastPrinted>2022-07-16T01:59:00Z</cp:lastPrinted>
  <dcterms:created xsi:type="dcterms:W3CDTF">2022-07-28T09:55:00Z</dcterms:created>
  <dcterms:modified xsi:type="dcterms:W3CDTF">2022-08-18T15:47:00Z</dcterms:modified>
</cp:coreProperties>
</file>